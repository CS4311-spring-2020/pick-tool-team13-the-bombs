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396EA7" w14:textId="15ABA200" w:rsidR="1B2DE5EB" w:rsidRDefault="24D5CF2E" w:rsidP="1B2DE5EB">
      <w:pPr>
        <w:jc w:val="right"/>
      </w:pPr>
      <w:r w:rsidRPr="24D5CF2E">
        <w:rPr>
          <w:rFonts w:ascii="Arial" w:eastAsia="Arial" w:hAnsi="Arial" w:cs="Arial"/>
          <w:b/>
          <w:bCs/>
          <w:sz w:val="36"/>
          <w:szCs w:val="36"/>
        </w:rPr>
        <w:t>Prevent, Mitigate, and Recover (PMR) Insight</w:t>
      </w:r>
    </w:p>
    <w:p w14:paraId="191F5352" w14:textId="77777777" w:rsidR="58FAA482" w:rsidRDefault="29761FE4">
      <w:pPr>
        <w:pStyle w:val="Title"/>
      </w:pPr>
      <w:r>
        <w:rPr>
          <w:rFonts w:eastAsia="Arial"/>
        </w:rPr>
        <w:t>Collective Knowledge System (PICK)</w:t>
      </w:r>
    </w:p>
    <w:p w14:paraId="6F1EDC31" w14:textId="01A1D812" w:rsidR="00941D93" w:rsidRDefault="2F11D996">
      <w:pPr>
        <w:pStyle w:val="Title"/>
      </w:pPr>
      <w:r>
        <w:t xml:space="preserve">Test plan  </w:t>
      </w:r>
    </w:p>
    <w:p w14:paraId="40C13AE3" w14:textId="2C19A199" w:rsidR="00941D93" w:rsidRDefault="1541E7EC">
      <w:pPr>
        <w:pStyle w:val="Subtitle"/>
      </w:pPr>
      <w:r>
        <w:t>Version 1.</w:t>
      </w:r>
      <w:r w:rsidR="008027BA">
        <w:t>2</w:t>
      </w:r>
    </w:p>
    <w:p w14:paraId="12C6C60B" w14:textId="69A80132" w:rsidR="00941D93" w:rsidRDefault="24D5CF2E" w:rsidP="09D1AD17">
      <w:pPr>
        <w:pStyle w:val="Subtitle"/>
      </w:pPr>
      <w:r>
        <w:t>04/</w:t>
      </w:r>
      <w:r w:rsidR="008027BA">
        <w:t>28</w:t>
      </w:r>
      <w:r>
        <w:t>/2020</w:t>
      </w:r>
    </w:p>
    <w:p w14:paraId="672A6659" w14:textId="4839295E" w:rsidR="00941D93" w:rsidRDefault="00941D93" w:rsidP="24D5CF2E">
      <w:pPr>
        <w:pStyle w:val="DocControlHeading"/>
        <w:ind w:left="0"/>
        <w:sectPr w:rsidR="00941D93">
          <w:headerReference w:type="default" r:id="rId7"/>
          <w:footerReference w:type="default" r:id="rId8"/>
          <w:pgSz w:w="12240" w:h="15840" w:code="1"/>
          <w:pgMar w:top="1440" w:right="1440" w:bottom="1440" w:left="1800" w:header="720" w:footer="720" w:gutter="0"/>
          <w:pgNumType w:fmt="lowerRoman"/>
          <w:cols w:space="720"/>
        </w:sectPr>
      </w:pPr>
      <w:bookmarkStart w:id="0" w:name="_Toc461626763"/>
      <w:bookmarkStart w:id="1" w:name="_Toc461628993"/>
      <w:bookmarkStart w:id="2" w:name="_Toc461632035"/>
    </w:p>
    <w:p w14:paraId="206C43ED" w14:textId="77777777" w:rsidR="00941D93" w:rsidRDefault="00941D93">
      <w:pPr>
        <w:pStyle w:val="DocControlHeading"/>
      </w:pPr>
      <w:bookmarkStart w:id="3" w:name="_Toc22915465"/>
      <w:bookmarkStart w:id="4" w:name="_Toc38970226"/>
      <w:r>
        <w:lastRenderedPageBreak/>
        <w:t>Document Control</w:t>
      </w:r>
      <w:bookmarkEnd w:id="0"/>
      <w:bookmarkEnd w:id="1"/>
      <w:bookmarkEnd w:id="2"/>
      <w:bookmarkEnd w:id="3"/>
      <w:bookmarkEnd w:id="4"/>
    </w:p>
    <w:p w14:paraId="4894EE75" w14:textId="77777777" w:rsidR="00941D93" w:rsidRDefault="00941D93">
      <w:pPr>
        <w:pStyle w:val="DocControlHeading2"/>
      </w:pPr>
      <w:bookmarkStart w:id="5" w:name="_Toc461626764"/>
      <w:bookmarkStart w:id="6" w:name="_Toc461628994"/>
      <w:bookmarkStart w:id="7" w:name="_Toc461632036"/>
      <w:bookmarkStart w:id="8" w:name="_Toc22915466"/>
      <w:bookmarkStart w:id="9" w:name="_Toc38970227"/>
      <w:r>
        <w:t>Approval</w:t>
      </w:r>
      <w:bookmarkEnd w:id="5"/>
      <w:bookmarkEnd w:id="6"/>
      <w:bookmarkEnd w:id="7"/>
      <w:bookmarkEnd w:id="8"/>
      <w:bookmarkEnd w:id="9"/>
    </w:p>
    <w:p w14:paraId="55A3739B" w14:textId="77777777" w:rsidR="00941D93" w:rsidRDefault="00941D93">
      <w:pPr>
        <w:pStyle w:val="Paragraph"/>
      </w:pPr>
      <w:r>
        <w:t>The Guidance Team and the customer shall approve this document.</w:t>
      </w:r>
    </w:p>
    <w:p w14:paraId="2A5DB65E" w14:textId="77777777" w:rsidR="00941D93" w:rsidRDefault="00941D93">
      <w:pPr>
        <w:pStyle w:val="DocControlHeading2"/>
      </w:pPr>
      <w:bookmarkStart w:id="10" w:name="_Toc461626765"/>
      <w:bookmarkStart w:id="11" w:name="_Toc461628995"/>
      <w:bookmarkStart w:id="12" w:name="_Toc461632037"/>
      <w:bookmarkStart w:id="13" w:name="_Toc22915467"/>
      <w:bookmarkStart w:id="14" w:name="_Toc38970228"/>
      <w:r>
        <w:t>Document Change Control</w:t>
      </w:r>
      <w:bookmarkEnd w:id="10"/>
      <w:bookmarkEnd w:id="11"/>
      <w:bookmarkEnd w:id="12"/>
      <w:bookmarkEnd w:id="13"/>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28"/>
        <w:gridCol w:w="4428"/>
      </w:tblGrid>
      <w:tr w:rsidR="00941D93" w14:paraId="3621CFBB" w14:textId="77777777" w:rsidTr="1541E7EC">
        <w:tc>
          <w:tcPr>
            <w:tcW w:w="4428" w:type="dxa"/>
          </w:tcPr>
          <w:p w14:paraId="164D663C" w14:textId="77777777" w:rsidR="00941D93" w:rsidRDefault="00941D93">
            <w:pPr>
              <w:jc w:val="right"/>
            </w:pPr>
            <w:r>
              <w:t>Initial Release:</w:t>
            </w:r>
          </w:p>
        </w:tc>
        <w:tc>
          <w:tcPr>
            <w:tcW w:w="4428" w:type="dxa"/>
          </w:tcPr>
          <w:p w14:paraId="0A37501D" w14:textId="69886DD7" w:rsidR="00941D93" w:rsidRDefault="09D1AD17">
            <w:r>
              <w:t>1.0</w:t>
            </w:r>
          </w:p>
        </w:tc>
      </w:tr>
      <w:tr w:rsidR="00941D93" w14:paraId="79B7F8D3" w14:textId="77777777" w:rsidTr="1541E7EC">
        <w:tc>
          <w:tcPr>
            <w:tcW w:w="4428" w:type="dxa"/>
          </w:tcPr>
          <w:p w14:paraId="08FD4353" w14:textId="77777777" w:rsidR="00941D93" w:rsidRDefault="00941D93">
            <w:pPr>
              <w:jc w:val="right"/>
            </w:pPr>
            <w:r>
              <w:t>Current Release:</w:t>
            </w:r>
          </w:p>
        </w:tc>
        <w:tc>
          <w:tcPr>
            <w:tcW w:w="4428" w:type="dxa"/>
          </w:tcPr>
          <w:p w14:paraId="5DAB6C7B" w14:textId="430F6A56" w:rsidR="00941D93" w:rsidRDefault="1541E7EC">
            <w:r>
              <w:t>1.2</w:t>
            </w:r>
          </w:p>
        </w:tc>
      </w:tr>
      <w:tr w:rsidR="00941D93" w14:paraId="4802E998" w14:textId="77777777" w:rsidTr="1541E7EC">
        <w:tc>
          <w:tcPr>
            <w:tcW w:w="4428" w:type="dxa"/>
          </w:tcPr>
          <w:p w14:paraId="50FD86FA" w14:textId="77777777" w:rsidR="00941D93" w:rsidRDefault="00941D93">
            <w:pPr>
              <w:jc w:val="right"/>
            </w:pPr>
            <w:r>
              <w:t>Indicator of Last Page in Document:</w:t>
            </w:r>
          </w:p>
        </w:tc>
        <w:tc>
          <w:tcPr>
            <w:tcW w:w="4428" w:type="dxa"/>
          </w:tcPr>
          <w:p w14:paraId="02EB378F" w14:textId="097D270D" w:rsidR="00941D93" w:rsidRDefault="09D1AD17">
            <w:r>
              <w:t>&amp;</w:t>
            </w:r>
          </w:p>
        </w:tc>
      </w:tr>
      <w:tr w:rsidR="00941D93" w14:paraId="3E43F795" w14:textId="77777777" w:rsidTr="1541E7EC">
        <w:tc>
          <w:tcPr>
            <w:tcW w:w="4428" w:type="dxa"/>
          </w:tcPr>
          <w:p w14:paraId="2297BAEF" w14:textId="77777777" w:rsidR="00941D93" w:rsidRDefault="00941D93">
            <w:pPr>
              <w:jc w:val="right"/>
            </w:pPr>
            <w:r>
              <w:t>Date of Last Review:</w:t>
            </w:r>
          </w:p>
        </w:tc>
        <w:tc>
          <w:tcPr>
            <w:tcW w:w="4428" w:type="dxa"/>
          </w:tcPr>
          <w:p w14:paraId="6A05A809" w14:textId="34127470" w:rsidR="00941D93" w:rsidRDefault="09D1AD17">
            <w:r>
              <w:t>04/16/2020</w:t>
            </w:r>
          </w:p>
        </w:tc>
      </w:tr>
      <w:tr w:rsidR="00941D93" w14:paraId="683248D2" w14:textId="77777777" w:rsidTr="1541E7EC">
        <w:tc>
          <w:tcPr>
            <w:tcW w:w="4428" w:type="dxa"/>
          </w:tcPr>
          <w:p w14:paraId="5954F1B7" w14:textId="77777777" w:rsidR="00941D93" w:rsidRDefault="00941D93">
            <w:pPr>
              <w:jc w:val="right"/>
            </w:pPr>
            <w:r>
              <w:t>Date of Next Review:</w:t>
            </w:r>
          </w:p>
        </w:tc>
        <w:tc>
          <w:tcPr>
            <w:tcW w:w="4428" w:type="dxa"/>
          </w:tcPr>
          <w:p w14:paraId="5A39BBE3" w14:textId="60511DDA" w:rsidR="00941D93" w:rsidRDefault="1541E7EC">
            <w:r>
              <w:t>04/</w:t>
            </w:r>
            <w:r w:rsidR="008027BA">
              <w:t>30</w:t>
            </w:r>
            <w:r>
              <w:t>/2020</w:t>
            </w:r>
          </w:p>
        </w:tc>
      </w:tr>
      <w:tr w:rsidR="00941D93" w14:paraId="61220FA6" w14:textId="77777777" w:rsidTr="1541E7EC">
        <w:tc>
          <w:tcPr>
            <w:tcW w:w="4428" w:type="dxa"/>
          </w:tcPr>
          <w:p w14:paraId="74A20F4E" w14:textId="77777777" w:rsidR="00941D93" w:rsidRDefault="00941D93">
            <w:pPr>
              <w:jc w:val="right"/>
            </w:pPr>
            <w:r>
              <w:t>Target Date for Next Update:</w:t>
            </w:r>
          </w:p>
        </w:tc>
        <w:tc>
          <w:tcPr>
            <w:tcW w:w="4428" w:type="dxa"/>
          </w:tcPr>
          <w:p w14:paraId="41C8F396" w14:textId="77777777" w:rsidR="00941D93" w:rsidRDefault="00941D93"/>
        </w:tc>
      </w:tr>
    </w:tbl>
    <w:p w14:paraId="78934FBF" w14:textId="77777777" w:rsidR="00941D93" w:rsidRDefault="00941D93">
      <w:pPr>
        <w:pStyle w:val="DocControlHeading2"/>
      </w:pPr>
      <w:bookmarkStart w:id="15" w:name="_Toc461626766"/>
      <w:bookmarkStart w:id="16" w:name="_Toc461628996"/>
      <w:bookmarkStart w:id="17" w:name="_Toc461632038"/>
      <w:bookmarkStart w:id="18" w:name="_Toc22915468"/>
      <w:bookmarkStart w:id="19" w:name="_Toc38970229"/>
      <w:r>
        <w:t>Distribution List</w:t>
      </w:r>
      <w:bookmarkEnd w:id="15"/>
      <w:bookmarkEnd w:id="16"/>
      <w:bookmarkEnd w:id="17"/>
      <w:bookmarkEnd w:id="18"/>
      <w:bookmarkEnd w:id="19"/>
    </w:p>
    <w:p w14:paraId="58854CE7" w14:textId="77777777" w:rsidR="00941D93" w:rsidRDefault="00941D93">
      <w:pPr>
        <w:pStyle w:val="Paragraph"/>
      </w:pPr>
      <w:r>
        <w:t>This following list of people shall receive a copy of this document every time a new version of this document becomes available:</w:t>
      </w:r>
    </w:p>
    <w:p w14:paraId="74107093" w14:textId="77777777" w:rsidR="00941D93" w:rsidRDefault="09D1AD17">
      <w:pPr>
        <w:ind w:left="2160"/>
      </w:pPr>
      <w:r>
        <w:t>Guidance Team Members:</w:t>
      </w:r>
    </w:p>
    <w:p w14:paraId="445B48E7" w14:textId="39F6B8F5" w:rsidR="00941D93" w:rsidRDefault="09D1AD17" w:rsidP="09D1AD17">
      <w:pPr>
        <w:ind w:left="2160" w:firstLine="720"/>
      </w:pPr>
      <w:r w:rsidRPr="09D1AD17">
        <w:rPr>
          <w:color w:val="000000" w:themeColor="text1"/>
        </w:rPr>
        <w:t>Dr. Gates</w:t>
      </w:r>
    </w:p>
    <w:p w14:paraId="5E3FCABB" w14:textId="6FFD0207" w:rsidR="00941D93" w:rsidRDefault="09D1AD17" w:rsidP="09D1AD17">
      <w:pPr>
        <w:ind w:left="2160" w:firstLine="720"/>
        <w:rPr>
          <w:color w:val="000000" w:themeColor="text1"/>
        </w:rPr>
      </w:pPr>
      <w:r w:rsidRPr="09D1AD17">
        <w:rPr>
          <w:color w:val="000000" w:themeColor="text1"/>
        </w:rPr>
        <w:t>Dr. Salamah</w:t>
      </w:r>
    </w:p>
    <w:p w14:paraId="60A732B1" w14:textId="7110AF65" w:rsidR="00941D93" w:rsidRPr="00740BE6" w:rsidRDefault="09D1AD17" w:rsidP="09D1AD17">
      <w:pPr>
        <w:ind w:left="2160" w:firstLine="720"/>
        <w:rPr>
          <w:lang w:val="fr-FR"/>
        </w:rPr>
      </w:pPr>
      <w:r w:rsidRPr="00740BE6">
        <w:rPr>
          <w:color w:val="000000" w:themeColor="text1"/>
          <w:lang w:val="fr-FR"/>
        </w:rPr>
        <w:t>Dr. Roach</w:t>
      </w:r>
    </w:p>
    <w:p w14:paraId="166C32D4" w14:textId="085D3F60" w:rsidR="00941D93" w:rsidRPr="00740BE6" w:rsidRDefault="09D1AD17" w:rsidP="09D1AD17">
      <w:pPr>
        <w:ind w:left="2160" w:firstLine="720"/>
        <w:rPr>
          <w:lang w:val="fr-FR"/>
        </w:rPr>
      </w:pPr>
      <w:r w:rsidRPr="00740BE6">
        <w:rPr>
          <w:color w:val="000000" w:themeColor="text1"/>
          <w:lang w:val="fr-FR"/>
        </w:rPr>
        <w:t>Elsa Tai Ramirez</w:t>
      </w:r>
    </w:p>
    <w:p w14:paraId="6741D23E" w14:textId="67E129A7" w:rsidR="00941D93" w:rsidRPr="00740BE6" w:rsidRDefault="09D1AD17" w:rsidP="09D1AD17">
      <w:pPr>
        <w:ind w:left="2160" w:firstLine="720"/>
        <w:rPr>
          <w:lang w:val="fr-FR"/>
        </w:rPr>
      </w:pPr>
      <w:r w:rsidRPr="00740BE6">
        <w:rPr>
          <w:color w:val="000000" w:themeColor="text1"/>
          <w:lang w:val="fr-FR"/>
        </w:rPr>
        <w:t>Peter Hanson</w:t>
      </w:r>
    </w:p>
    <w:p w14:paraId="72A3D3EC" w14:textId="2CDBC866" w:rsidR="00941D93" w:rsidRPr="00740BE6" w:rsidRDefault="00941D93" w:rsidP="09D1AD17">
      <w:pPr>
        <w:ind w:left="2160" w:firstLine="720"/>
        <w:rPr>
          <w:lang w:val="fr-FR"/>
        </w:rPr>
      </w:pPr>
    </w:p>
    <w:p w14:paraId="592C4AB8" w14:textId="77777777" w:rsidR="00941D93" w:rsidRPr="00740BE6" w:rsidRDefault="09D1AD17">
      <w:pPr>
        <w:ind w:left="1440" w:firstLine="720"/>
        <w:rPr>
          <w:lang w:val="es-419"/>
        </w:rPr>
      </w:pPr>
      <w:r w:rsidRPr="00740BE6">
        <w:rPr>
          <w:lang w:val="es-419"/>
        </w:rPr>
        <w:t xml:space="preserve">Customer: </w:t>
      </w:r>
      <w:r w:rsidR="00941D93" w:rsidRPr="00740BE6">
        <w:rPr>
          <w:lang w:val="es-419"/>
        </w:rPr>
        <w:tab/>
      </w:r>
    </w:p>
    <w:p w14:paraId="4D5EA6A1" w14:textId="2EA6E46F" w:rsidR="00941D93" w:rsidRDefault="09D1AD17" w:rsidP="09D1AD17">
      <w:pPr>
        <w:ind w:left="2160" w:firstLine="720"/>
        <w:rPr>
          <w:color w:val="000000" w:themeColor="text1"/>
          <w:lang w:val="es-419"/>
        </w:rPr>
      </w:pPr>
      <w:r w:rsidRPr="09D1AD17">
        <w:rPr>
          <w:color w:val="000000" w:themeColor="text1"/>
          <w:lang w:val="es-419"/>
        </w:rPr>
        <w:t>Dr. Oscar Perez</w:t>
      </w:r>
    </w:p>
    <w:p w14:paraId="4F232805" w14:textId="43DF880A" w:rsidR="00941D93" w:rsidRPr="00740BE6" w:rsidRDefault="09D1AD17" w:rsidP="09D1AD17">
      <w:pPr>
        <w:ind w:left="2160" w:firstLine="720"/>
        <w:rPr>
          <w:lang w:val="es-419"/>
        </w:rPr>
      </w:pPr>
      <w:r w:rsidRPr="09D1AD17">
        <w:rPr>
          <w:color w:val="000000" w:themeColor="text1"/>
          <w:lang w:val="es-419"/>
        </w:rPr>
        <w:t>Vincent Fonseca</w:t>
      </w:r>
    </w:p>
    <w:p w14:paraId="0E3201DF" w14:textId="15A34AA8" w:rsidR="00941D93" w:rsidRDefault="09D1AD17" w:rsidP="09D1AD17">
      <w:pPr>
        <w:ind w:left="2160" w:firstLine="720"/>
        <w:rPr>
          <w:color w:val="000000" w:themeColor="text1"/>
          <w:lang w:val="es-419"/>
        </w:rPr>
      </w:pPr>
      <w:r w:rsidRPr="09D1AD17">
        <w:rPr>
          <w:color w:val="000000" w:themeColor="text1"/>
          <w:lang w:val="es-419"/>
        </w:rPr>
        <w:t>Herandy Denisse Vazquez</w:t>
      </w:r>
    </w:p>
    <w:p w14:paraId="46BF3EF2" w14:textId="7D6ABE2B" w:rsidR="00941D93" w:rsidRPr="00740BE6" w:rsidRDefault="09D1AD17">
      <w:pPr>
        <w:ind w:left="1440" w:firstLine="720"/>
        <w:rPr>
          <w:lang w:val="es-419"/>
        </w:rPr>
      </w:pPr>
      <w:r w:rsidRPr="09D1AD17">
        <w:rPr>
          <w:color w:val="000000" w:themeColor="text1"/>
          <w:lang w:val="es-419"/>
        </w:rPr>
        <w:t xml:space="preserve">            </w:t>
      </w:r>
      <w:r w:rsidR="00941D93" w:rsidRPr="00740BE6">
        <w:rPr>
          <w:lang w:val="es-419"/>
        </w:rPr>
        <w:tab/>
      </w:r>
      <w:r w:rsidRPr="09D1AD17">
        <w:rPr>
          <w:color w:val="000000" w:themeColor="text1"/>
          <w:lang w:val="es-419"/>
        </w:rPr>
        <w:t>Baltazar Santaella</w:t>
      </w:r>
    </w:p>
    <w:p w14:paraId="7C140460" w14:textId="078C347B" w:rsidR="00941D93" w:rsidRPr="00740BE6" w:rsidRDefault="09D1AD17" w:rsidP="09D1AD17">
      <w:pPr>
        <w:ind w:left="2160" w:firstLine="720"/>
        <w:rPr>
          <w:lang w:val="es-419"/>
        </w:rPr>
      </w:pPr>
      <w:r w:rsidRPr="09D1AD17">
        <w:rPr>
          <w:color w:val="000000" w:themeColor="text1"/>
          <w:lang w:val="es-419"/>
        </w:rPr>
        <w:t xml:space="preserve">Florencia Larsen  </w:t>
      </w:r>
    </w:p>
    <w:p w14:paraId="0D0B940D" w14:textId="55ECEE16" w:rsidR="00941D93" w:rsidRPr="00740BE6" w:rsidRDefault="09D1AD17" w:rsidP="09D1AD17">
      <w:pPr>
        <w:ind w:left="2160" w:firstLine="720"/>
        <w:rPr>
          <w:lang w:val="es-419"/>
        </w:rPr>
      </w:pPr>
      <w:r w:rsidRPr="09D1AD17">
        <w:rPr>
          <w:color w:val="000000" w:themeColor="text1"/>
          <w:lang w:val="es-419"/>
        </w:rPr>
        <w:t>Erick De Nava</w:t>
      </w:r>
    </w:p>
    <w:p w14:paraId="7130C7B2" w14:textId="502D2C65" w:rsidR="09D1AD17" w:rsidRDefault="09D1AD17" w:rsidP="09D1AD17">
      <w:pPr>
        <w:ind w:left="2160" w:firstLine="720"/>
        <w:rPr>
          <w:color w:val="000000" w:themeColor="text1"/>
          <w:lang w:val="es-419"/>
        </w:rPr>
      </w:pPr>
    </w:p>
    <w:p w14:paraId="093BC756" w14:textId="77777777" w:rsidR="00941D93" w:rsidRPr="00740BE6" w:rsidRDefault="09D1AD17">
      <w:pPr>
        <w:ind w:left="1440" w:firstLine="720"/>
        <w:rPr>
          <w:lang w:val="es-419"/>
        </w:rPr>
      </w:pPr>
      <w:r w:rsidRPr="00740BE6">
        <w:rPr>
          <w:lang w:val="es-419"/>
        </w:rPr>
        <w:t>Software Team Members:</w:t>
      </w:r>
    </w:p>
    <w:p w14:paraId="17903CF6" w14:textId="6F09BBB1" w:rsidR="09D1AD17" w:rsidRPr="00740BE6" w:rsidRDefault="09D1AD17" w:rsidP="09D1AD17">
      <w:pPr>
        <w:ind w:left="2160" w:firstLine="720"/>
        <w:rPr>
          <w:lang w:val="es-419"/>
        </w:rPr>
      </w:pPr>
      <w:r w:rsidRPr="00740BE6">
        <w:rPr>
          <w:color w:val="000000" w:themeColor="text1"/>
          <w:lang w:val="es-419"/>
        </w:rPr>
        <w:t>Hector Dozal</w:t>
      </w:r>
    </w:p>
    <w:p w14:paraId="1290AE8A" w14:textId="0C2DDC0F" w:rsidR="09D1AD17" w:rsidRPr="00740BE6" w:rsidRDefault="09D1AD17" w:rsidP="09D1AD17">
      <w:pPr>
        <w:ind w:left="1440" w:firstLine="720"/>
        <w:rPr>
          <w:lang w:val="es-419"/>
        </w:rPr>
      </w:pPr>
      <w:r w:rsidRPr="00740BE6">
        <w:rPr>
          <w:color w:val="000000" w:themeColor="text1"/>
          <w:lang w:val="es-419"/>
        </w:rPr>
        <w:t xml:space="preserve">            </w:t>
      </w:r>
      <w:r w:rsidRPr="00740BE6">
        <w:rPr>
          <w:lang w:val="es-419"/>
        </w:rPr>
        <w:tab/>
      </w:r>
      <w:r w:rsidRPr="00740BE6">
        <w:rPr>
          <w:color w:val="000000" w:themeColor="text1"/>
          <w:lang w:val="es-419"/>
        </w:rPr>
        <w:t>Victor Vargas</w:t>
      </w:r>
    </w:p>
    <w:p w14:paraId="07D755F8" w14:textId="59247E83" w:rsidR="09D1AD17" w:rsidRPr="00740BE6" w:rsidRDefault="09D1AD17" w:rsidP="09D1AD17">
      <w:pPr>
        <w:ind w:left="1440" w:firstLine="720"/>
        <w:rPr>
          <w:lang w:val="es-419"/>
        </w:rPr>
      </w:pPr>
      <w:r w:rsidRPr="00740BE6">
        <w:rPr>
          <w:color w:val="000000" w:themeColor="text1"/>
          <w:lang w:val="es-419"/>
        </w:rPr>
        <w:t xml:space="preserve">            </w:t>
      </w:r>
      <w:r w:rsidRPr="00740BE6">
        <w:rPr>
          <w:lang w:val="es-419"/>
        </w:rPr>
        <w:tab/>
      </w:r>
      <w:r w:rsidRPr="09D1AD17">
        <w:rPr>
          <w:color w:val="000000" w:themeColor="text1"/>
          <w:lang w:val="es-419"/>
        </w:rPr>
        <w:t>Eduardo Lara</w:t>
      </w:r>
    </w:p>
    <w:p w14:paraId="503BF74A" w14:textId="603AF484" w:rsidR="09D1AD17" w:rsidRDefault="09D1AD17" w:rsidP="09D1AD17">
      <w:pPr>
        <w:ind w:left="1440" w:firstLine="720"/>
        <w:rPr>
          <w:color w:val="000000" w:themeColor="text1"/>
          <w:lang w:val="es-419"/>
        </w:rPr>
      </w:pPr>
      <w:r w:rsidRPr="09D1AD17">
        <w:rPr>
          <w:color w:val="000000" w:themeColor="text1"/>
          <w:lang w:val="es-419"/>
        </w:rPr>
        <w:t xml:space="preserve">           </w:t>
      </w:r>
      <w:r w:rsidRPr="00740BE6">
        <w:rPr>
          <w:lang w:val="es-419"/>
        </w:rPr>
        <w:tab/>
      </w:r>
      <w:r w:rsidRPr="09D1AD17">
        <w:rPr>
          <w:color w:val="000000" w:themeColor="text1"/>
          <w:lang w:val="es-419"/>
        </w:rPr>
        <w:t>Irvin Bosquez</w:t>
      </w:r>
    </w:p>
    <w:p w14:paraId="6F9FD8AE" w14:textId="4C8AF886" w:rsidR="09D1AD17" w:rsidRDefault="09D1AD17" w:rsidP="09D1AD17">
      <w:pPr>
        <w:ind w:left="1440" w:firstLine="720"/>
      </w:pPr>
      <w:r w:rsidRPr="09D1AD17">
        <w:rPr>
          <w:color w:val="000000" w:themeColor="text1"/>
          <w:lang w:val="es-419"/>
        </w:rPr>
        <w:t xml:space="preserve">           </w:t>
      </w:r>
      <w:r w:rsidRPr="00740BE6">
        <w:rPr>
          <w:lang w:val="es-419"/>
        </w:rPr>
        <w:tab/>
      </w:r>
      <w:r w:rsidRPr="00740BE6">
        <w:rPr>
          <w:color w:val="000000" w:themeColor="text1"/>
        </w:rPr>
        <w:t>Gerardo Armenta</w:t>
      </w:r>
    </w:p>
    <w:p w14:paraId="4282D482" w14:textId="363DB8FD" w:rsidR="09D1AD17" w:rsidRDefault="09D1AD17" w:rsidP="09D1AD17">
      <w:pPr>
        <w:ind w:left="1440" w:firstLine="720"/>
      </w:pPr>
    </w:p>
    <w:p w14:paraId="090AC0D6" w14:textId="77777777" w:rsidR="00941D93" w:rsidRDefault="00941D93">
      <w:pPr>
        <w:pStyle w:val="DocControlHeading2"/>
      </w:pPr>
      <w:bookmarkStart w:id="20" w:name="_Toc461626767"/>
      <w:bookmarkStart w:id="21" w:name="_Toc461628997"/>
      <w:bookmarkStart w:id="22" w:name="_Toc461632039"/>
      <w:bookmarkStart w:id="23" w:name="_Toc22915469"/>
      <w:bookmarkStart w:id="24" w:name="_Toc38970230"/>
      <w:r>
        <w:t>Change Summary</w:t>
      </w:r>
      <w:bookmarkEnd w:id="20"/>
      <w:bookmarkEnd w:id="21"/>
      <w:bookmarkEnd w:id="22"/>
      <w:bookmarkEnd w:id="23"/>
      <w:bookmarkEnd w:id="24"/>
    </w:p>
    <w:p w14:paraId="076906EA" w14:textId="77777777" w:rsidR="00941D93" w:rsidRDefault="00941D93">
      <w:pPr>
        <w:pStyle w:val="Paragraph"/>
      </w:pPr>
      <w:r>
        <w:t>The following table details changes made between versions of this document</w:t>
      </w:r>
    </w:p>
    <w:p w14:paraId="0E27B00A" w14:textId="77777777" w:rsidR="00941D93" w:rsidRDefault="00941D93">
      <w:pPr>
        <w:ind w:left="144"/>
      </w:pPr>
    </w:p>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64"/>
        <w:gridCol w:w="1170"/>
        <w:gridCol w:w="1800"/>
        <w:gridCol w:w="3978"/>
      </w:tblGrid>
      <w:tr w:rsidR="00941D93" w14:paraId="7F339CDC" w14:textId="77777777" w:rsidTr="1541E7EC">
        <w:tc>
          <w:tcPr>
            <w:tcW w:w="1764" w:type="dxa"/>
          </w:tcPr>
          <w:p w14:paraId="6B814A1E" w14:textId="77777777" w:rsidR="00941D93" w:rsidRDefault="00941D93">
            <w:pPr>
              <w:jc w:val="center"/>
            </w:pPr>
            <w:r>
              <w:t>Version</w:t>
            </w:r>
          </w:p>
        </w:tc>
        <w:tc>
          <w:tcPr>
            <w:tcW w:w="1170" w:type="dxa"/>
          </w:tcPr>
          <w:p w14:paraId="491072FA" w14:textId="77777777" w:rsidR="00941D93" w:rsidRDefault="00941D93">
            <w:pPr>
              <w:jc w:val="center"/>
            </w:pPr>
            <w:r>
              <w:t>Date</w:t>
            </w:r>
          </w:p>
        </w:tc>
        <w:tc>
          <w:tcPr>
            <w:tcW w:w="1800" w:type="dxa"/>
          </w:tcPr>
          <w:p w14:paraId="01463D2C" w14:textId="77777777" w:rsidR="00941D93" w:rsidRDefault="00941D93">
            <w:pPr>
              <w:jc w:val="center"/>
            </w:pPr>
            <w:r>
              <w:t>Modifier</w:t>
            </w:r>
          </w:p>
        </w:tc>
        <w:tc>
          <w:tcPr>
            <w:tcW w:w="3978" w:type="dxa"/>
          </w:tcPr>
          <w:p w14:paraId="31FF54C8" w14:textId="77777777" w:rsidR="00941D93" w:rsidRDefault="00941D93">
            <w:pPr>
              <w:jc w:val="center"/>
            </w:pPr>
            <w:r>
              <w:t>Description</w:t>
            </w:r>
          </w:p>
        </w:tc>
      </w:tr>
      <w:tr w:rsidR="00941D93" w14:paraId="60061E4C" w14:textId="77777777" w:rsidTr="1541E7EC">
        <w:tc>
          <w:tcPr>
            <w:tcW w:w="1764" w:type="dxa"/>
          </w:tcPr>
          <w:p w14:paraId="44EAFD9C" w14:textId="293A9888" w:rsidR="00941D93" w:rsidRDefault="58FAA482">
            <w:pPr>
              <w:jc w:val="center"/>
            </w:pPr>
            <w:r>
              <w:t>1.0</w:t>
            </w:r>
          </w:p>
        </w:tc>
        <w:tc>
          <w:tcPr>
            <w:tcW w:w="1170" w:type="dxa"/>
          </w:tcPr>
          <w:p w14:paraId="4B94D5A5" w14:textId="7AD5153A" w:rsidR="00941D93" w:rsidRDefault="58FAA482">
            <w:pPr>
              <w:jc w:val="center"/>
            </w:pPr>
            <w:r>
              <w:t>4/14/2020</w:t>
            </w:r>
          </w:p>
        </w:tc>
        <w:tc>
          <w:tcPr>
            <w:tcW w:w="1800" w:type="dxa"/>
          </w:tcPr>
          <w:p w14:paraId="3DEEC669" w14:textId="551CB756" w:rsidR="00941D93" w:rsidRDefault="58FAA482">
            <w:pPr>
              <w:jc w:val="center"/>
            </w:pPr>
            <w:r>
              <w:t>Victor, Irvin, Eduardo</w:t>
            </w:r>
          </w:p>
        </w:tc>
        <w:tc>
          <w:tcPr>
            <w:tcW w:w="3978" w:type="dxa"/>
          </w:tcPr>
          <w:p w14:paraId="3656B9AB" w14:textId="522E4E2D" w:rsidR="00941D93" w:rsidRDefault="29761FE4">
            <w:pPr>
              <w:pStyle w:val="TableText"/>
              <w:widowControl/>
              <w:spacing w:before="0" w:after="0"/>
            </w:pPr>
            <w:r>
              <w:t>Progress in the section 1</w:t>
            </w:r>
            <w:r w:rsidR="008027BA">
              <w:t>, 2</w:t>
            </w:r>
            <w:r>
              <w:t xml:space="preserve">, 3 </w:t>
            </w:r>
            <w:r w:rsidR="008027BA">
              <w:t>&amp;</w:t>
            </w:r>
            <w:r>
              <w:t xml:space="preserve"> 4</w:t>
            </w:r>
          </w:p>
        </w:tc>
      </w:tr>
      <w:tr w:rsidR="00941D93" w14:paraId="45FB0818" w14:textId="77777777" w:rsidTr="1541E7EC">
        <w:tc>
          <w:tcPr>
            <w:tcW w:w="1764" w:type="dxa"/>
          </w:tcPr>
          <w:p w14:paraId="049F31CB" w14:textId="06C10465" w:rsidR="00941D93" w:rsidRDefault="1541E7EC" w:rsidP="24D5CF2E">
            <w:pPr>
              <w:jc w:val="center"/>
            </w:pPr>
            <w:r>
              <w:t>1.1</w:t>
            </w:r>
          </w:p>
        </w:tc>
        <w:tc>
          <w:tcPr>
            <w:tcW w:w="1170" w:type="dxa"/>
          </w:tcPr>
          <w:p w14:paraId="53128261" w14:textId="22F31262" w:rsidR="00941D93" w:rsidRDefault="24D5CF2E">
            <w:r>
              <w:t>4/2</w:t>
            </w:r>
            <w:r w:rsidR="004F2E41">
              <w:t>5</w:t>
            </w:r>
            <w:r>
              <w:t>/2020</w:t>
            </w:r>
          </w:p>
        </w:tc>
        <w:tc>
          <w:tcPr>
            <w:tcW w:w="1800" w:type="dxa"/>
          </w:tcPr>
          <w:p w14:paraId="62486C05" w14:textId="2DF34C49" w:rsidR="00941D93" w:rsidRDefault="1541E7EC" w:rsidP="24D5CF2E">
            <w:pPr>
              <w:jc w:val="center"/>
            </w:pPr>
            <w:r>
              <w:t>Gerardo Armenta, Irvin Bosquez</w:t>
            </w:r>
          </w:p>
        </w:tc>
        <w:tc>
          <w:tcPr>
            <w:tcW w:w="3978" w:type="dxa"/>
          </w:tcPr>
          <w:p w14:paraId="4101652C" w14:textId="1E18F933" w:rsidR="00941D93" w:rsidRDefault="1541E7EC">
            <w:r>
              <w:t>Completed section 5 &amp; 8</w:t>
            </w:r>
          </w:p>
        </w:tc>
      </w:tr>
      <w:tr w:rsidR="00941D93" w14:paraId="4B99056E" w14:textId="77777777" w:rsidTr="1541E7EC">
        <w:tc>
          <w:tcPr>
            <w:tcW w:w="1764" w:type="dxa"/>
          </w:tcPr>
          <w:p w14:paraId="1299C43A" w14:textId="067AD6A8" w:rsidR="00941D93" w:rsidRDefault="1541E7EC" w:rsidP="1541E7EC">
            <w:pPr>
              <w:jc w:val="center"/>
            </w:pPr>
            <w:r>
              <w:lastRenderedPageBreak/>
              <w:t>1.2</w:t>
            </w:r>
          </w:p>
        </w:tc>
        <w:tc>
          <w:tcPr>
            <w:tcW w:w="1170" w:type="dxa"/>
          </w:tcPr>
          <w:p w14:paraId="4DDBEF00" w14:textId="398DD0FA" w:rsidR="00941D93" w:rsidRDefault="1541E7EC">
            <w:r>
              <w:t>4/27/2020</w:t>
            </w:r>
          </w:p>
        </w:tc>
        <w:tc>
          <w:tcPr>
            <w:tcW w:w="1800" w:type="dxa"/>
          </w:tcPr>
          <w:p w14:paraId="3461D779" w14:textId="3C848575" w:rsidR="00941D93" w:rsidRPr="008027BA" w:rsidRDefault="1541E7EC">
            <w:pPr>
              <w:rPr>
                <w:lang w:val="es-419"/>
              </w:rPr>
            </w:pPr>
            <w:r w:rsidRPr="008027BA">
              <w:rPr>
                <w:lang w:val="es-419"/>
              </w:rPr>
              <w:t>Victor Vargas, Eduardo Lara, Hector Dozal</w:t>
            </w:r>
          </w:p>
        </w:tc>
        <w:tc>
          <w:tcPr>
            <w:tcW w:w="3978" w:type="dxa"/>
          </w:tcPr>
          <w:p w14:paraId="3CF2D8B6" w14:textId="3F0A0318" w:rsidR="00941D93" w:rsidRDefault="1541E7EC">
            <w:r>
              <w:t>Completed sections 3 &amp; 4. Finished Section 6.</w:t>
            </w:r>
          </w:p>
        </w:tc>
      </w:tr>
    </w:tbl>
    <w:p w14:paraId="0FB78278" w14:textId="77777777" w:rsidR="00941D93" w:rsidRDefault="00941D93">
      <w:pPr>
        <w:ind w:left="144"/>
      </w:pPr>
    </w:p>
    <w:p w14:paraId="1FC39945" w14:textId="77777777" w:rsidR="00941D93" w:rsidRDefault="00941D93">
      <w:pPr>
        <w:ind w:left="144"/>
      </w:pPr>
    </w:p>
    <w:p w14:paraId="0562CB0E" w14:textId="77777777" w:rsidR="00941D93" w:rsidRDefault="00941D93">
      <w:pPr>
        <w:ind w:left="144"/>
      </w:pPr>
    </w:p>
    <w:p w14:paraId="34CE0A41" w14:textId="77777777" w:rsidR="00941D93" w:rsidRDefault="00941D93">
      <w:pPr>
        <w:ind w:left="144"/>
      </w:pPr>
    </w:p>
    <w:p w14:paraId="4D8557EC" w14:textId="77777777" w:rsidR="00941D93" w:rsidRDefault="00941D93">
      <w:pPr>
        <w:pStyle w:val="Paragraph"/>
      </w:pPr>
      <w:r>
        <w:t>Note: The template presented in this document was taken from:</w:t>
      </w:r>
    </w:p>
    <w:p w14:paraId="0AE7EB27" w14:textId="77777777" w:rsidR="00941D93" w:rsidRDefault="00941D93">
      <w:pPr>
        <w:pStyle w:val="Paragraph"/>
      </w:pPr>
      <w:r>
        <w:t xml:space="preserve">Donaldson, S., and S. Siegel, </w:t>
      </w:r>
      <w:r>
        <w:rPr>
          <w:i/>
          <w:iCs/>
        </w:rPr>
        <w:t>Successful Software Development</w:t>
      </w:r>
      <w:r>
        <w:t>. Upper Saddle River, NJ: Prentice Hall, 2001, pp. 321-323.</w:t>
      </w:r>
    </w:p>
    <w:p w14:paraId="62EBF3C5" w14:textId="77777777" w:rsidR="00E47986" w:rsidRDefault="00E47986">
      <w:pPr>
        <w:pStyle w:val="Paragraph"/>
      </w:pPr>
    </w:p>
    <w:p w14:paraId="0BE1409E" w14:textId="77777777" w:rsidR="00E47986" w:rsidRDefault="00E47986" w:rsidP="00E47986">
      <w:pPr>
        <w:pStyle w:val="Paragraph"/>
      </w:pPr>
      <w:r>
        <w:t xml:space="preserve">Note: The template presented in this document was taken from: Donaldson, S., and S. Siegel, </w:t>
      </w:r>
      <w:r>
        <w:rPr>
          <w:i/>
          <w:iCs/>
        </w:rPr>
        <w:t>Successful Software Development</w:t>
      </w:r>
      <w:r>
        <w:t>. Upper Saddle River, NJ: Prentice Hall, 2001, pp. 321-323 and modified by Humberto Mendoza and Steve Roach.</w:t>
      </w:r>
    </w:p>
    <w:p w14:paraId="6D98A12B" w14:textId="77777777" w:rsidR="00941D93" w:rsidRDefault="00941D93">
      <w:pPr>
        <w:pStyle w:val="Paragraph"/>
      </w:pPr>
    </w:p>
    <w:p w14:paraId="7F17F82B" w14:textId="77777777" w:rsidR="00941D93" w:rsidRDefault="00941D93">
      <w:pPr>
        <w:pStyle w:val="Paragraph"/>
      </w:pPr>
      <w:r>
        <w:t>Supplementary information is from:</w:t>
      </w:r>
    </w:p>
    <w:p w14:paraId="7BC85E3C" w14:textId="77777777" w:rsidR="00941D93" w:rsidRDefault="00941D93">
      <w:pPr>
        <w:pStyle w:val="Paragraph"/>
      </w:pPr>
      <w:r>
        <w:t xml:space="preserve">Pfleeger, S.  </w:t>
      </w:r>
      <w:r>
        <w:rPr>
          <w:i/>
          <w:iCs/>
        </w:rPr>
        <w:t>Software Engineering, Theory and Practice</w:t>
      </w:r>
      <w:r>
        <w:t xml:space="preserve">.  Upper Saddle River, NJ: Prentice Hall, 1998, p. 365.  </w:t>
      </w:r>
    </w:p>
    <w:p w14:paraId="2946DB82" w14:textId="77777777" w:rsidR="00941D93" w:rsidRDefault="00941D93">
      <w:pPr>
        <w:pStyle w:val="Paragraph"/>
      </w:pPr>
      <w:r>
        <w:br w:type="column"/>
      </w:r>
    </w:p>
    <w:p w14:paraId="5997CC1D" w14:textId="77777777" w:rsidR="00941D93" w:rsidRDefault="00941D93">
      <w:pPr>
        <w:ind w:left="144"/>
      </w:pPr>
    </w:p>
    <w:sdt>
      <w:sdtPr>
        <w:rPr>
          <w:rFonts w:ascii="Times New Roman" w:eastAsia="Times New Roman" w:hAnsi="Times New Roman" w:cs="Times New Roman"/>
          <w:color w:val="auto"/>
          <w:sz w:val="20"/>
          <w:szCs w:val="20"/>
        </w:rPr>
        <w:id w:val="-443621976"/>
        <w:docPartObj>
          <w:docPartGallery w:val="Table of Contents"/>
          <w:docPartUnique/>
        </w:docPartObj>
      </w:sdtPr>
      <w:sdtEndPr>
        <w:rPr>
          <w:b/>
          <w:bCs/>
          <w:noProof/>
        </w:rPr>
      </w:sdtEndPr>
      <w:sdtContent>
        <w:p w14:paraId="34692D23" w14:textId="0F249509" w:rsidR="00674667" w:rsidRPr="00674667" w:rsidRDefault="00674667" w:rsidP="00674667">
          <w:pPr>
            <w:pStyle w:val="TOCHeading"/>
            <w:jc w:val="center"/>
            <w:rPr>
              <w:rFonts w:ascii="Times New Roman" w:hAnsi="Times New Roman" w:cs="Times New Roman"/>
              <w:b/>
              <w:bCs/>
              <w:color w:val="auto"/>
            </w:rPr>
          </w:pPr>
          <w:r w:rsidRPr="00674667">
            <w:rPr>
              <w:rFonts w:ascii="Times New Roman" w:hAnsi="Times New Roman" w:cs="Times New Roman"/>
              <w:b/>
              <w:bCs/>
              <w:color w:val="auto"/>
            </w:rPr>
            <w:t>Table of Contents</w:t>
          </w:r>
        </w:p>
        <w:p w14:paraId="40A4F1B6" w14:textId="54CE6AB0" w:rsidR="008027BA" w:rsidRDefault="00674667">
          <w:pPr>
            <w:pStyle w:val="TOC1"/>
            <w:rPr>
              <w:rFonts w:asciiTheme="minorHAnsi" w:eastAsiaTheme="minorEastAsia" w:hAnsiTheme="minorHAnsi" w:cstheme="minorBidi"/>
              <w:b w:val="0"/>
              <w:caps w:val="0"/>
              <w:noProof/>
              <w:sz w:val="22"/>
              <w:szCs w:val="22"/>
            </w:rPr>
          </w:pPr>
          <w:r>
            <w:fldChar w:fldCharType="begin"/>
          </w:r>
          <w:r>
            <w:instrText xml:space="preserve"> TOC \o "1-3" \h \z \u </w:instrText>
          </w:r>
          <w:r>
            <w:fldChar w:fldCharType="separate"/>
          </w:r>
          <w:hyperlink w:anchor="_Toc38970226" w:history="1">
            <w:r w:rsidR="008027BA" w:rsidRPr="00BA5E77">
              <w:rPr>
                <w:rStyle w:val="Hyperlink"/>
                <w:noProof/>
              </w:rPr>
              <w:t>Document Control</w:t>
            </w:r>
            <w:r w:rsidR="008027BA">
              <w:rPr>
                <w:noProof/>
                <w:webHidden/>
              </w:rPr>
              <w:tab/>
            </w:r>
            <w:r w:rsidR="008027BA">
              <w:rPr>
                <w:noProof/>
                <w:webHidden/>
              </w:rPr>
              <w:fldChar w:fldCharType="begin"/>
            </w:r>
            <w:r w:rsidR="008027BA">
              <w:rPr>
                <w:noProof/>
                <w:webHidden/>
              </w:rPr>
              <w:instrText xml:space="preserve"> PAGEREF _Toc38970226 \h </w:instrText>
            </w:r>
            <w:r w:rsidR="008027BA">
              <w:rPr>
                <w:noProof/>
                <w:webHidden/>
              </w:rPr>
            </w:r>
            <w:r w:rsidR="008027BA">
              <w:rPr>
                <w:noProof/>
                <w:webHidden/>
              </w:rPr>
              <w:fldChar w:fldCharType="separate"/>
            </w:r>
            <w:r w:rsidR="008027BA">
              <w:rPr>
                <w:noProof/>
                <w:webHidden/>
              </w:rPr>
              <w:t>ii</w:t>
            </w:r>
            <w:r w:rsidR="008027BA">
              <w:rPr>
                <w:noProof/>
                <w:webHidden/>
              </w:rPr>
              <w:fldChar w:fldCharType="end"/>
            </w:r>
          </w:hyperlink>
        </w:p>
        <w:p w14:paraId="12D99DF9" w14:textId="72999937" w:rsidR="008027BA" w:rsidRDefault="008027BA">
          <w:pPr>
            <w:pStyle w:val="TOC2"/>
            <w:rPr>
              <w:rFonts w:asciiTheme="minorHAnsi" w:eastAsiaTheme="minorEastAsia" w:hAnsiTheme="minorHAnsi" w:cstheme="minorBidi"/>
              <w:b w:val="0"/>
              <w:bCs w:val="0"/>
              <w:smallCaps w:val="0"/>
              <w:noProof/>
              <w:sz w:val="22"/>
              <w:szCs w:val="22"/>
            </w:rPr>
          </w:pPr>
          <w:hyperlink w:anchor="_Toc38970227" w:history="1">
            <w:r w:rsidRPr="00BA5E77">
              <w:rPr>
                <w:rStyle w:val="Hyperlink"/>
                <w:noProof/>
              </w:rPr>
              <w:t>Approval</w:t>
            </w:r>
            <w:r>
              <w:rPr>
                <w:noProof/>
                <w:webHidden/>
              </w:rPr>
              <w:tab/>
            </w:r>
            <w:r>
              <w:rPr>
                <w:noProof/>
                <w:webHidden/>
              </w:rPr>
              <w:fldChar w:fldCharType="begin"/>
            </w:r>
            <w:r>
              <w:rPr>
                <w:noProof/>
                <w:webHidden/>
              </w:rPr>
              <w:instrText xml:space="preserve"> PAGEREF _Toc38970227 \h </w:instrText>
            </w:r>
            <w:r>
              <w:rPr>
                <w:noProof/>
                <w:webHidden/>
              </w:rPr>
            </w:r>
            <w:r>
              <w:rPr>
                <w:noProof/>
                <w:webHidden/>
              </w:rPr>
              <w:fldChar w:fldCharType="separate"/>
            </w:r>
            <w:r>
              <w:rPr>
                <w:noProof/>
                <w:webHidden/>
              </w:rPr>
              <w:t>ii</w:t>
            </w:r>
            <w:r>
              <w:rPr>
                <w:noProof/>
                <w:webHidden/>
              </w:rPr>
              <w:fldChar w:fldCharType="end"/>
            </w:r>
          </w:hyperlink>
        </w:p>
        <w:p w14:paraId="418E1E8B" w14:textId="53855E36" w:rsidR="008027BA" w:rsidRDefault="008027BA">
          <w:pPr>
            <w:pStyle w:val="TOC2"/>
            <w:rPr>
              <w:rFonts w:asciiTheme="minorHAnsi" w:eastAsiaTheme="minorEastAsia" w:hAnsiTheme="minorHAnsi" w:cstheme="minorBidi"/>
              <w:b w:val="0"/>
              <w:bCs w:val="0"/>
              <w:smallCaps w:val="0"/>
              <w:noProof/>
              <w:sz w:val="22"/>
              <w:szCs w:val="22"/>
            </w:rPr>
          </w:pPr>
          <w:hyperlink w:anchor="_Toc38970228" w:history="1">
            <w:r w:rsidRPr="00BA5E77">
              <w:rPr>
                <w:rStyle w:val="Hyperlink"/>
                <w:noProof/>
              </w:rPr>
              <w:t>Document Change Control</w:t>
            </w:r>
            <w:r>
              <w:rPr>
                <w:noProof/>
                <w:webHidden/>
              </w:rPr>
              <w:tab/>
            </w:r>
            <w:r>
              <w:rPr>
                <w:noProof/>
                <w:webHidden/>
              </w:rPr>
              <w:fldChar w:fldCharType="begin"/>
            </w:r>
            <w:r>
              <w:rPr>
                <w:noProof/>
                <w:webHidden/>
              </w:rPr>
              <w:instrText xml:space="preserve"> PAGEREF _Toc38970228 \h </w:instrText>
            </w:r>
            <w:r>
              <w:rPr>
                <w:noProof/>
                <w:webHidden/>
              </w:rPr>
            </w:r>
            <w:r>
              <w:rPr>
                <w:noProof/>
                <w:webHidden/>
              </w:rPr>
              <w:fldChar w:fldCharType="separate"/>
            </w:r>
            <w:r>
              <w:rPr>
                <w:noProof/>
                <w:webHidden/>
              </w:rPr>
              <w:t>ii</w:t>
            </w:r>
            <w:r>
              <w:rPr>
                <w:noProof/>
                <w:webHidden/>
              </w:rPr>
              <w:fldChar w:fldCharType="end"/>
            </w:r>
          </w:hyperlink>
        </w:p>
        <w:p w14:paraId="0436801C" w14:textId="4C461A4B" w:rsidR="008027BA" w:rsidRDefault="008027BA">
          <w:pPr>
            <w:pStyle w:val="TOC2"/>
            <w:rPr>
              <w:rFonts w:asciiTheme="minorHAnsi" w:eastAsiaTheme="minorEastAsia" w:hAnsiTheme="minorHAnsi" w:cstheme="minorBidi"/>
              <w:b w:val="0"/>
              <w:bCs w:val="0"/>
              <w:smallCaps w:val="0"/>
              <w:noProof/>
              <w:sz w:val="22"/>
              <w:szCs w:val="22"/>
            </w:rPr>
          </w:pPr>
          <w:hyperlink w:anchor="_Toc38970229" w:history="1">
            <w:r w:rsidRPr="00BA5E77">
              <w:rPr>
                <w:rStyle w:val="Hyperlink"/>
                <w:noProof/>
              </w:rPr>
              <w:t>Distribution List</w:t>
            </w:r>
            <w:r>
              <w:rPr>
                <w:noProof/>
                <w:webHidden/>
              </w:rPr>
              <w:tab/>
            </w:r>
            <w:r>
              <w:rPr>
                <w:noProof/>
                <w:webHidden/>
              </w:rPr>
              <w:fldChar w:fldCharType="begin"/>
            </w:r>
            <w:r>
              <w:rPr>
                <w:noProof/>
                <w:webHidden/>
              </w:rPr>
              <w:instrText xml:space="preserve"> PAGEREF _Toc38970229 \h </w:instrText>
            </w:r>
            <w:r>
              <w:rPr>
                <w:noProof/>
                <w:webHidden/>
              </w:rPr>
            </w:r>
            <w:r>
              <w:rPr>
                <w:noProof/>
                <w:webHidden/>
              </w:rPr>
              <w:fldChar w:fldCharType="separate"/>
            </w:r>
            <w:r>
              <w:rPr>
                <w:noProof/>
                <w:webHidden/>
              </w:rPr>
              <w:t>ii</w:t>
            </w:r>
            <w:r>
              <w:rPr>
                <w:noProof/>
                <w:webHidden/>
              </w:rPr>
              <w:fldChar w:fldCharType="end"/>
            </w:r>
          </w:hyperlink>
        </w:p>
        <w:p w14:paraId="39DD5BD5" w14:textId="750D1F21" w:rsidR="008027BA" w:rsidRDefault="008027BA">
          <w:pPr>
            <w:pStyle w:val="TOC2"/>
            <w:rPr>
              <w:rFonts w:asciiTheme="minorHAnsi" w:eastAsiaTheme="minorEastAsia" w:hAnsiTheme="minorHAnsi" w:cstheme="minorBidi"/>
              <w:b w:val="0"/>
              <w:bCs w:val="0"/>
              <w:smallCaps w:val="0"/>
              <w:noProof/>
              <w:sz w:val="22"/>
              <w:szCs w:val="22"/>
            </w:rPr>
          </w:pPr>
          <w:hyperlink w:anchor="_Toc38970230" w:history="1">
            <w:r w:rsidRPr="00BA5E77">
              <w:rPr>
                <w:rStyle w:val="Hyperlink"/>
                <w:noProof/>
              </w:rPr>
              <w:t>Change Summary</w:t>
            </w:r>
            <w:r>
              <w:rPr>
                <w:noProof/>
                <w:webHidden/>
              </w:rPr>
              <w:tab/>
            </w:r>
            <w:r>
              <w:rPr>
                <w:noProof/>
                <w:webHidden/>
              </w:rPr>
              <w:fldChar w:fldCharType="begin"/>
            </w:r>
            <w:r>
              <w:rPr>
                <w:noProof/>
                <w:webHidden/>
              </w:rPr>
              <w:instrText xml:space="preserve"> PAGEREF _Toc38970230 \h </w:instrText>
            </w:r>
            <w:r>
              <w:rPr>
                <w:noProof/>
                <w:webHidden/>
              </w:rPr>
            </w:r>
            <w:r>
              <w:rPr>
                <w:noProof/>
                <w:webHidden/>
              </w:rPr>
              <w:fldChar w:fldCharType="separate"/>
            </w:r>
            <w:r>
              <w:rPr>
                <w:noProof/>
                <w:webHidden/>
              </w:rPr>
              <w:t>ii</w:t>
            </w:r>
            <w:r>
              <w:rPr>
                <w:noProof/>
                <w:webHidden/>
              </w:rPr>
              <w:fldChar w:fldCharType="end"/>
            </w:r>
          </w:hyperlink>
        </w:p>
        <w:p w14:paraId="7C18D3EA" w14:textId="0FA479A0" w:rsidR="008027BA" w:rsidRDefault="008027BA">
          <w:pPr>
            <w:pStyle w:val="TOC1"/>
            <w:tabs>
              <w:tab w:val="left" w:pos="400"/>
            </w:tabs>
            <w:rPr>
              <w:rFonts w:asciiTheme="minorHAnsi" w:eastAsiaTheme="minorEastAsia" w:hAnsiTheme="minorHAnsi" w:cstheme="minorBidi"/>
              <w:b w:val="0"/>
              <w:caps w:val="0"/>
              <w:noProof/>
              <w:sz w:val="22"/>
              <w:szCs w:val="22"/>
            </w:rPr>
          </w:pPr>
          <w:hyperlink w:anchor="_Toc38970231" w:history="1">
            <w:r w:rsidRPr="00BA5E77">
              <w:rPr>
                <w:rStyle w:val="Hyperlink"/>
                <w:noProof/>
              </w:rPr>
              <w:t>1.</w:t>
            </w:r>
            <w:r>
              <w:rPr>
                <w:rFonts w:asciiTheme="minorHAnsi" w:eastAsiaTheme="minorEastAsia" w:hAnsiTheme="minorHAnsi" w:cstheme="minorBidi"/>
                <w:b w:val="0"/>
                <w:caps w:val="0"/>
                <w:noProof/>
                <w:sz w:val="22"/>
                <w:szCs w:val="22"/>
              </w:rPr>
              <w:tab/>
            </w:r>
            <w:r w:rsidRPr="00BA5E77">
              <w:rPr>
                <w:rStyle w:val="Hyperlink"/>
                <w:noProof/>
              </w:rPr>
              <w:t>Introduction</w:t>
            </w:r>
            <w:r>
              <w:rPr>
                <w:noProof/>
                <w:webHidden/>
              </w:rPr>
              <w:tab/>
            </w:r>
            <w:r>
              <w:rPr>
                <w:noProof/>
                <w:webHidden/>
              </w:rPr>
              <w:fldChar w:fldCharType="begin"/>
            </w:r>
            <w:r>
              <w:rPr>
                <w:noProof/>
                <w:webHidden/>
              </w:rPr>
              <w:instrText xml:space="preserve"> PAGEREF _Toc38970231 \h </w:instrText>
            </w:r>
            <w:r>
              <w:rPr>
                <w:noProof/>
                <w:webHidden/>
              </w:rPr>
            </w:r>
            <w:r>
              <w:rPr>
                <w:noProof/>
                <w:webHidden/>
              </w:rPr>
              <w:fldChar w:fldCharType="separate"/>
            </w:r>
            <w:r>
              <w:rPr>
                <w:noProof/>
                <w:webHidden/>
              </w:rPr>
              <w:t>1</w:t>
            </w:r>
            <w:r>
              <w:rPr>
                <w:noProof/>
                <w:webHidden/>
              </w:rPr>
              <w:fldChar w:fldCharType="end"/>
            </w:r>
          </w:hyperlink>
        </w:p>
        <w:p w14:paraId="5F86BA88" w14:textId="6FCC8A48" w:rsidR="008027BA" w:rsidRDefault="008027BA">
          <w:pPr>
            <w:pStyle w:val="TOC2"/>
            <w:tabs>
              <w:tab w:val="left" w:pos="1200"/>
            </w:tabs>
            <w:rPr>
              <w:rFonts w:asciiTheme="minorHAnsi" w:eastAsiaTheme="minorEastAsia" w:hAnsiTheme="minorHAnsi" w:cstheme="minorBidi"/>
              <w:b w:val="0"/>
              <w:bCs w:val="0"/>
              <w:smallCaps w:val="0"/>
              <w:noProof/>
              <w:sz w:val="22"/>
              <w:szCs w:val="22"/>
            </w:rPr>
          </w:pPr>
          <w:hyperlink w:anchor="_Toc38970232" w:history="1">
            <w:r w:rsidRPr="00BA5E77">
              <w:rPr>
                <w:rStyle w:val="Hyperlink"/>
                <w:noProof/>
              </w:rPr>
              <w:t>1.1.</w:t>
            </w:r>
            <w:r>
              <w:rPr>
                <w:rFonts w:asciiTheme="minorHAnsi" w:eastAsiaTheme="minorEastAsia" w:hAnsiTheme="minorHAnsi" w:cstheme="minorBidi"/>
                <w:b w:val="0"/>
                <w:bCs w:val="0"/>
                <w:smallCaps w:val="0"/>
                <w:noProof/>
                <w:sz w:val="22"/>
                <w:szCs w:val="22"/>
              </w:rPr>
              <w:tab/>
            </w:r>
            <w:r w:rsidRPr="00BA5E77">
              <w:rPr>
                <w:rStyle w:val="Hyperlink"/>
                <w:noProof/>
              </w:rPr>
              <w:t>Purpose</w:t>
            </w:r>
            <w:r>
              <w:rPr>
                <w:noProof/>
                <w:webHidden/>
              </w:rPr>
              <w:tab/>
            </w:r>
            <w:r>
              <w:rPr>
                <w:noProof/>
                <w:webHidden/>
              </w:rPr>
              <w:fldChar w:fldCharType="begin"/>
            </w:r>
            <w:r>
              <w:rPr>
                <w:noProof/>
                <w:webHidden/>
              </w:rPr>
              <w:instrText xml:space="preserve"> PAGEREF _Toc38970232 \h </w:instrText>
            </w:r>
            <w:r>
              <w:rPr>
                <w:noProof/>
                <w:webHidden/>
              </w:rPr>
            </w:r>
            <w:r>
              <w:rPr>
                <w:noProof/>
                <w:webHidden/>
              </w:rPr>
              <w:fldChar w:fldCharType="separate"/>
            </w:r>
            <w:r>
              <w:rPr>
                <w:noProof/>
                <w:webHidden/>
              </w:rPr>
              <w:t>1</w:t>
            </w:r>
            <w:r>
              <w:rPr>
                <w:noProof/>
                <w:webHidden/>
              </w:rPr>
              <w:fldChar w:fldCharType="end"/>
            </w:r>
          </w:hyperlink>
        </w:p>
        <w:p w14:paraId="4EAEDD6E" w14:textId="299DDDD4" w:rsidR="008027BA" w:rsidRDefault="008027BA">
          <w:pPr>
            <w:pStyle w:val="TOC2"/>
            <w:tabs>
              <w:tab w:val="left" w:pos="1200"/>
            </w:tabs>
            <w:rPr>
              <w:rFonts w:asciiTheme="minorHAnsi" w:eastAsiaTheme="minorEastAsia" w:hAnsiTheme="minorHAnsi" w:cstheme="minorBidi"/>
              <w:b w:val="0"/>
              <w:bCs w:val="0"/>
              <w:smallCaps w:val="0"/>
              <w:noProof/>
              <w:sz w:val="22"/>
              <w:szCs w:val="22"/>
            </w:rPr>
          </w:pPr>
          <w:hyperlink w:anchor="_Toc38970233" w:history="1">
            <w:r w:rsidRPr="00BA5E77">
              <w:rPr>
                <w:rStyle w:val="Hyperlink"/>
                <w:noProof/>
              </w:rPr>
              <w:t>1.2.</w:t>
            </w:r>
            <w:r>
              <w:rPr>
                <w:rFonts w:asciiTheme="minorHAnsi" w:eastAsiaTheme="minorEastAsia" w:hAnsiTheme="minorHAnsi" w:cstheme="minorBidi"/>
                <w:b w:val="0"/>
                <w:bCs w:val="0"/>
                <w:smallCaps w:val="0"/>
                <w:noProof/>
                <w:sz w:val="22"/>
                <w:szCs w:val="22"/>
              </w:rPr>
              <w:tab/>
            </w:r>
            <w:r w:rsidRPr="00BA5E77">
              <w:rPr>
                <w:rStyle w:val="Hyperlink"/>
                <w:noProof/>
              </w:rPr>
              <w:t>Scope</w:t>
            </w:r>
            <w:r>
              <w:rPr>
                <w:noProof/>
                <w:webHidden/>
              </w:rPr>
              <w:tab/>
            </w:r>
            <w:r>
              <w:rPr>
                <w:noProof/>
                <w:webHidden/>
              </w:rPr>
              <w:fldChar w:fldCharType="begin"/>
            </w:r>
            <w:r>
              <w:rPr>
                <w:noProof/>
                <w:webHidden/>
              </w:rPr>
              <w:instrText xml:space="preserve"> PAGEREF _Toc38970233 \h </w:instrText>
            </w:r>
            <w:r>
              <w:rPr>
                <w:noProof/>
                <w:webHidden/>
              </w:rPr>
            </w:r>
            <w:r>
              <w:rPr>
                <w:noProof/>
                <w:webHidden/>
              </w:rPr>
              <w:fldChar w:fldCharType="separate"/>
            </w:r>
            <w:r>
              <w:rPr>
                <w:noProof/>
                <w:webHidden/>
              </w:rPr>
              <w:t>1</w:t>
            </w:r>
            <w:r>
              <w:rPr>
                <w:noProof/>
                <w:webHidden/>
              </w:rPr>
              <w:fldChar w:fldCharType="end"/>
            </w:r>
          </w:hyperlink>
        </w:p>
        <w:p w14:paraId="25719FA0" w14:textId="3C9B4F5F" w:rsidR="008027BA" w:rsidRDefault="008027BA">
          <w:pPr>
            <w:pStyle w:val="TOC2"/>
            <w:tabs>
              <w:tab w:val="left" w:pos="1200"/>
            </w:tabs>
            <w:rPr>
              <w:rFonts w:asciiTheme="minorHAnsi" w:eastAsiaTheme="minorEastAsia" w:hAnsiTheme="minorHAnsi" w:cstheme="minorBidi"/>
              <w:b w:val="0"/>
              <w:bCs w:val="0"/>
              <w:smallCaps w:val="0"/>
              <w:noProof/>
              <w:sz w:val="22"/>
              <w:szCs w:val="22"/>
            </w:rPr>
          </w:pPr>
          <w:hyperlink w:anchor="_Toc38970234" w:history="1">
            <w:r w:rsidRPr="00BA5E77">
              <w:rPr>
                <w:rStyle w:val="Hyperlink"/>
                <w:noProof/>
              </w:rPr>
              <w:t>1.3.</w:t>
            </w:r>
            <w:r>
              <w:rPr>
                <w:rFonts w:asciiTheme="minorHAnsi" w:eastAsiaTheme="minorEastAsia" w:hAnsiTheme="minorHAnsi" w:cstheme="minorBidi"/>
                <w:b w:val="0"/>
                <w:bCs w:val="0"/>
                <w:smallCaps w:val="0"/>
                <w:noProof/>
                <w:sz w:val="22"/>
                <w:szCs w:val="22"/>
              </w:rPr>
              <w:tab/>
            </w:r>
            <w:r w:rsidRPr="00BA5E77">
              <w:rPr>
                <w:rStyle w:val="Hyperlink"/>
                <w:noProof/>
              </w:rPr>
              <w:t>System Overview</w:t>
            </w:r>
            <w:r>
              <w:rPr>
                <w:noProof/>
                <w:webHidden/>
              </w:rPr>
              <w:tab/>
            </w:r>
            <w:r>
              <w:rPr>
                <w:noProof/>
                <w:webHidden/>
              </w:rPr>
              <w:fldChar w:fldCharType="begin"/>
            </w:r>
            <w:r>
              <w:rPr>
                <w:noProof/>
                <w:webHidden/>
              </w:rPr>
              <w:instrText xml:space="preserve"> PAGEREF _Toc38970234 \h </w:instrText>
            </w:r>
            <w:r>
              <w:rPr>
                <w:noProof/>
                <w:webHidden/>
              </w:rPr>
            </w:r>
            <w:r>
              <w:rPr>
                <w:noProof/>
                <w:webHidden/>
              </w:rPr>
              <w:fldChar w:fldCharType="separate"/>
            </w:r>
            <w:r>
              <w:rPr>
                <w:noProof/>
                <w:webHidden/>
              </w:rPr>
              <w:t>1</w:t>
            </w:r>
            <w:r>
              <w:rPr>
                <w:noProof/>
                <w:webHidden/>
              </w:rPr>
              <w:fldChar w:fldCharType="end"/>
            </w:r>
          </w:hyperlink>
        </w:p>
        <w:p w14:paraId="13058EBA" w14:textId="60BB07D3" w:rsidR="008027BA" w:rsidRDefault="008027BA">
          <w:pPr>
            <w:pStyle w:val="TOC2"/>
            <w:tabs>
              <w:tab w:val="left" w:pos="1200"/>
            </w:tabs>
            <w:rPr>
              <w:rFonts w:asciiTheme="minorHAnsi" w:eastAsiaTheme="minorEastAsia" w:hAnsiTheme="minorHAnsi" w:cstheme="minorBidi"/>
              <w:b w:val="0"/>
              <w:bCs w:val="0"/>
              <w:smallCaps w:val="0"/>
              <w:noProof/>
              <w:sz w:val="22"/>
              <w:szCs w:val="22"/>
            </w:rPr>
          </w:pPr>
          <w:hyperlink w:anchor="_Toc38970235" w:history="1">
            <w:r w:rsidRPr="00BA5E77">
              <w:rPr>
                <w:rStyle w:val="Hyperlink"/>
                <w:noProof/>
              </w:rPr>
              <w:t>1.4.</w:t>
            </w:r>
            <w:r>
              <w:rPr>
                <w:rFonts w:asciiTheme="minorHAnsi" w:eastAsiaTheme="minorEastAsia" w:hAnsiTheme="minorHAnsi" w:cstheme="minorBidi"/>
                <w:b w:val="0"/>
                <w:bCs w:val="0"/>
                <w:smallCaps w:val="0"/>
                <w:noProof/>
                <w:sz w:val="22"/>
                <w:szCs w:val="22"/>
              </w:rPr>
              <w:tab/>
            </w:r>
            <w:r w:rsidRPr="00BA5E77">
              <w:rPr>
                <w:rStyle w:val="Hyperlink"/>
                <w:noProof/>
              </w:rPr>
              <w:t>Suspension and Exit Criteria</w:t>
            </w:r>
            <w:r>
              <w:rPr>
                <w:noProof/>
                <w:webHidden/>
              </w:rPr>
              <w:tab/>
            </w:r>
            <w:r>
              <w:rPr>
                <w:noProof/>
                <w:webHidden/>
              </w:rPr>
              <w:fldChar w:fldCharType="begin"/>
            </w:r>
            <w:r>
              <w:rPr>
                <w:noProof/>
                <w:webHidden/>
              </w:rPr>
              <w:instrText xml:space="preserve"> PAGEREF _Toc38970235 \h </w:instrText>
            </w:r>
            <w:r>
              <w:rPr>
                <w:noProof/>
                <w:webHidden/>
              </w:rPr>
            </w:r>
            <w:r>
              <w:rPr>
                <w:noProof/>
                <w:webHidden/>
              </w:rPr>
              <w:fldChar w:fldCharType="separate"/>
            </w:r>
            <w:r>
              <w:rPr>
                <w:noProof/>
                <w:webHidden/>
              </w:rPr>
              <w:t>1</w:t>
            </w:r>
            <w:r>
              <w:rPr>
                <w:noProof/>
                <w:webHidden/>
              </w:rPr>
              <w:fldChar w:fldCharType="end"/>
            </w:r>
          </w:hyperlink>
        </w:p>
        <w:p w14:paraId="574121A1" w14:textId="24E31B96" w:rsidR="008027BA" w:rsidRDefault="008027BA">
          <w:pPr>
            <w:pStyle w:val="TOC2"/>
            <w:tabs>
              <w:tab w:val="left" w:pos="1200"/>
            </w:tabs>
            <w:rPr>
              <w:rFonts w:asciiTheme="minorHAnsi" w:eastAsiaTheme="minorEastAsia" w:hAnsiTheme="minorHAnsi" w:cstheme="minorBidi"/>
              <w:b w:val="0"/>
              <w:bCs w:val="0"/>
              <w:smallCaps w:val="0"/>
              <w:noProof/>
              <w:sz w:val="22"/>
              <w:szCs w:val="22"/>
            </w:rPr>
          </w:pPr>
          <w:hyperlink w:anchor="_Toc38970236" w:history="1">
            <w:r w:rsidRPr="00BA5E77">
              <w:rPr>
                <w:rStyle w:val="Hyperlink"/>
                <w:noProof/>
              </w:rPr>
              <w:t>1.5.</w:t>
            </w:r>
            <w:r>
              <w:rPr>
                <w:rFonts w:asciiTheme="minorHAnsi" w:eastAsiaTheme="minorEastAsia" w:hAnsiTheme="minorHAnsi" w:cstheme="minorBidi"/>
                <w:b w:val="0"/>
                <w:bCs w:val="0"/>
                <w:smallCaps w:val="0"/>
                <w:noProof/>
                <w:sz w:val="22"/>
                <w:szCs w:val="22"/>
              </w:rPr>
              <w:tab/>
            </w:r>
            <w:r w:rsidRPr="00BA5E77">
              <w:rPr>
                <w:rStyle w:val="Hyperlink"/>
                <w:noProof/>
              </w:rPr>
              <w:t>Document Overview</w:t>
            </w:r>
            <w:r>
              <w:rPr>
                <w:noProof/>
                <w:webHidden/>
              </w:rPr>
              <w:tab/>
            </w:r>
            <w:r>
              <w:rPr>
                <w:noProof/>
                <w:webHidden/>
              </w:rPr>
              <w:fldChar w:fldCharType="begin"/>
            </w:r>
            <w:r>
              <w:rPr>
                <w:noProof/>
                <w:webHidden/>
              </w:rPr>
              <w:instrText xml:space="preserve"> PAGEREF _Toc38970236 \h </w:instrText>
            </w:r>
            <w:r>
              <w:rPr>
                <w:noProof/>
                <w:webHidden/>
              </w:rPr>
            </w:r>
            <w:r>
              <w:rPr>
                <w:noProof/>
                <w:webHidden/>
              </w:rPr>
              <w:fldChar w:fldCharType="separate"/>
            </w:r>
            <w:r>
              <w:rPr>
                <w:noProof/>
                <w:webHidden/>
              </w:rPr>
              <w:t>2</w:t>
            </w:r>
            <w:r>
              <w:rPr>
                <w:noProof/>
                <w:webHidden/>
              </w:rPr>
              <w:fldChar w:fldCharType="end"/>
            </w:r>
          </w:hyperlink>
        </w:p>
        <w:p w14:paraId="78B3EFD5" w14:textId="22225D20" w:rsidR="008027BA" w:rsidRDefault="008027BA">
          <w:pPr>
            <w:pStyle w:val="TOC2"/>
            <w:tabs>
              <w:tab w:val="left" w:pos="1200"/>
            </w:tabs>
            <w:rPr>
              <w:rFonts w:asciiTheme="minorHAnsi" w:eastAsiaTheme="minorEastAsia" w:hAnsiTheme="minorHAnsi" w:cstheme="minorBidi"/>
              <w:b w:val="0"/>
              <w:bCs w:val="0"/>
              <w:smallCaps w:val="0"/>
              <w:noProof/>
              <w:sz w:val="22"/>
              <w:szCs w:val="22"/>
            </w:rPr>
          </w:pPr>
          <w:hyperlink w:anchor="_Toc38970237" w:history="1">
            <w:r w:rsidRPr="00BA5E77">
              <w:rPr>
                <w:rStyle w:val="Hyperlink"/>
                <w:noProof/>
              </w:rPr>
              <w:t>1.6.</w:t>
            </w:r>
            <w:r>
              <w:rPr>
                <w:rFonts w:asciiTheme="minorHAnsi" w:eastAsiaTheme="minorEastAsia" w:hAnsiTheme="minorHAnsi" w:cstheme="minorBidi"/>
                <w:b w:val="0"/>
                <w:bCs w:val="0"/>
                <w:smallCaps w:val="0"/>
                <w:noProof/>
                <w:sz w:val="22"/>
                <w:szCs w:val="22"/>
              </w:rPr>
              <w:tab/>
            </w:r>
            <w:r w:rsidRPr="00BA5E77">
              <w:rPr>
                <w:rStyle w:val="Hyperlink"/>
                <w:noProof/>
              </w:rPr>
              <w:t>References</w:t>
            </w:r>
            <w:r>
              <w:rPr>
                <w:noProof/>
                <w:webHidden/>
              </w:rPr>
              <w:tab/>
            </w:r>
            <w:r>
              <w:rPr>
                <w:noProof/>
                <w:webHidden/>
              </w:rPr>
              <w:fldChar w:fldCharType="begin"/>
            </w:r>
            <w:r>
              <w:rPr>
                <w:noProof/>
                <w:webHidden/>
              </w:rPr>
              <w:instrText xml:space="preserve"> PAGEREF _Toc38970237 \h </w:instrText>
            </w:r>
            <w:r>
              <w:rPr>
                <w:noProof/>
                <w:webHidden/>
              </w:rPr>
            </w:r>
            <w:r>
              <w:rPr>
                <w:noProof/>
                <w:webHidden/>
              </w:rPr>
              <w:fldChar w:fldCharType="separate"/>
            </w:r>
            <w:r>
              <w:rPr>
                <w:noProof/>
                <w:webHidden/>
              </w:rPr>
              <w:t>2</w:t>
            </w:r>
            <w:r>
              <w:rPr>
                <w:noProof/>
                <w:webHidden/>
              </w:rPr>
              <w:fldChar w:fldCharType="end"/>
            </w:r>
          </w:hyperlink>
        </w:p>
        <w:p w14:paraId="2A04B01F" w14:textId="7E9C422F" w:rsidR="008027BA" w:rsidRDefault="008027BA">
          <w:pPr>
            <w:pStyle w:val="TOC1"/>
            <w:tabs>
              <w:tab w:val="left" w:pos="400"/>
            </w:tabs>
            <w:rPr>
              <w:rFonts w:asciiTheme="minorHAnsi" w:eastAsiaTheme="minorEastAsia" w:hAnsiTheme="minorHAnsi" w:cstheme="minorBidi"/>
              <w:b w:val="0"/>
              <w:caps w:val="0"/>
              <w:noProof/>
              <w:sz w:val="22"/>
              <w:szCs w:val="22"/>
            </w:rPr>
          </w:pPr>
          <w:hyperlink w:anchor="_Toc38970238" w:history="1">
            <w:r w:rsidRPr="00BA5E77">
              <w:rPr>
                <w:rStyle w:val="Hyperlink"/>
                <w:noProof/>
              </w:rPr>
              <w:t>2.</w:t>
            </w:r>
            <w:r>
              <w:rPr>
                <w:rFonts w:asciiTheme="minorHAnsi" w:eastAsiaTheme="minorEastAsia" w:hAnsiTheme="minorHAnsi" w:cstheme="minorBidi"/>
                <w:b w:val="0"/>
                <w:caps w:val="0"/>
                <w:noProof/>
                <w:sz w:val="22"/>
                <w:szCs w:val="22"/>
              </w:rPr>
              <w:tab/>
            </w:r>
            <w:r w:rsidRPr="00BA5E77">
              <w:rPr>
                <w:rStyle w:val="Hyperlink"/>
                <w:noProof/>
              </w:rPr>
              <w:t>Test Items and Features</w:t>
            </w:r>
            <w:r>
              <w:rPr>
                <w:noProof/>
                <w:webHidden/>
              </w:rPr>
              <w:tab/>
            </w:r>
            <w:r>
              <w:rPr>
                <w:noProof/>
                <w:webHidden/>
              </w:rPr>
              <w:fldChar w:fldCharType="begin"/>
            </w:r>
            <w:r>
              <w:rPr>
                <w:noProof/>
                <w:webHidden/>
              </w:rPr>
              <w:instrText xml:space="preserve"> PAGEREF _Toc38970238 \h </w:instrText>
            </w:r>
            <w:r>
              <w:rPr>
                <w:noProof/>
                <w:webHidden/>
              </w:rPr>
            </w:r>
            <w:r>
              <w:rPr>
                <w:noProof/>
                <w:webHidden/>
              </w:rPr>
              <w:fldChar w:fldCharType="separate"/>
            </w:r>
            <w:r>
              <w:rPr>
                <w:noProof/>
                <w:webHidden/>
              </w:rPr>
              <w:t>3</w:t>
            </w:r>
            <w:r>
              <w:rPr>
                <w:noProof/>
                <w:webHidden/>
              </w:rPr>
              <w:fldChar w:fldCharType="end"/>
            </w:r>
          </w:hyperlink>
        </w:p>
        <w:p w14:paraId="10E564EA" w14:textId="1940924F" w:rsidR="008027BA" w:rsidRDefault="008027BA">
          <w:pPr>
            <w:pStyle w:val="TOC1"/>
            <w:tabs>
              <w:tab w:val="left" w:pos="400"/>
            </w:tabs>
            <w:rPr>
              <w:rFonts w:asciiTheme="minorHAnsi" w:eastAsiaTheme="minorEastAsia" w:hAnsiTheme="minorHAnsi" w:cstheme="minorBidi"/>
              <w:b w:val="0"/>
              <w:caps w:val="0"/>
              <w:noProof/>
              <w:sz w:val="22"/>
              <w:szCs w:val="22"/>
            </w:rPr>
          </w:pPr>
          <w:hyperlink w:anchor="_Toc38970239" w:history="1">
            <w:r w:rsidRPr="00BA5E77">
              <w:rPr>
                <w:rStyle w:val="Hyperlink"/>
                <w:noProof/>
              </w:rPr>
              <w:t>3.</w:t>
            </w:r>
            <w:r>
              <w:rPr>
                <w:rFonts w:asciiTheme="minorHAnsi" w:eastAsiaTheme="minorEastAsia" w:hAnsiTheme="minorHAnsi" w:cstheme="minorBidi"/>
                <w:b w:val="0"/>
                <w:caps w:val="0"/>
                <w:noProof/>
                <w:sz w:val="22"/>
                <w:szCs w:val="22"/>
              </w:rPr>
              <w:tab/>
            </w:r>
            <w:r w:rsidRPr="00BA5E77">
              <w:rPr>
                <w:rStyle w:val="Hyperlink"/>
                <w:noProof/>
              </w:rPr>
              <w:t>Testing Approach</w:t>
            </w:r>
            <w:r>
              <w:rPr>
                <w:noProof/>
                <w:webHidden/>
              </w:rPr>
              <w:tab/>
            </w:r>
            <w:r>
              <w:rPr>
                <w:noProof/>
                <w:webHidden/>
              </w:rPr>
              <w:fldChar w:fldCharType="begin"/>
            </w:r>
            <w:r>
              <w:rPr>
                <w:noProof/>
                <w:webHidden/>
              </w:rPr>
              <w:instrText xml:space="preserve"> PAGEREF _Toc38970239 \h </w:instrText>
            </w:r>
            <w:r>
              <w:rPr>
                <w:noProof/>
                <w:webHidden/>
              </w:rPr>
            </w:r>
            <w:r>
              <w:rPr>
                <w:noProof/>
                <w:webHidden/>
              </w:rPr>
              <w:fldChar w:fldCharType="separate"/>
            </w:r>
            <w:r>
              <w:rPr>
                <w:noProof/>
                <w:webHidden/>
              </w:rPr>
              <w:t>4</w:t>
            </w:r>
            <w:r>
              <w:rPr>
                <w:noProof/>
                <w:webHidden/>
              </w:rPr>
              <w:fldChar w:fldCharType="end"/>
            </w:r>
          </w:hyperlink>
        </w:p>
        <w:p w14:paraId="4B5D1BB5" w14:textId="56088B50" w:rsidR="008027BA" w:rsidRDefault="008027BA">
          <w:pPr>
            <w:pStyle w:val="TOC1"/>
            <w:tabs>
              <w:tab w:val="left" w:pos="400"/>
            </w:tabs>
            <w:rPr>
              <w:rFonts w:asciiTheme="minorHAnsi" w:eastAsiaTheme="minorEastAsia" w:hAnsiTheme="minorHAnsi" w:cstheme="minorBidi"/>
              <w:b w:val="0"/>
              <w:caps w:val="0"/>
              <w:noProof/>
              <w:sz w:val="22"/>
              <w:szCs w:val="22"/>
            </w:rPr>
          </w:pPr>
          <w:hyperlink w:anchor="_Toc38970240" w:history="1">
            <w:r w:rsidRPr="00BA5E77">
              <w:rPr>
                <w:rStyle w:val="Hyperlink"/>
                <w:noProof/>
              </w:rPr>
              <w:t>4.</w:t>
            </w:r>
            <w:r>
              <w:rPr>
                <w:rFonts w:asciiTheme="minorHAnsi" w:eastAsiaTheme="minorEastAsia" w:hAnsiTheme="minorHAnsi" w:cstheme="minorBidi"/>
                <w:b w:val="0"/>
                <w:caps w:val="0"/>
                <w:noProof/>
                <w:sz w:val="22"/>
                <w:szCs w:val="22"/>
              </w:rPr>
              <w:tab/>
            </w:r>
            <w:r w:rsidRPr="00BA5E77">
              <w:rPr>
                <w:rStyle w:val="Hyperlink"/>
                <w:noProof/>
              </w:rPr>
              <w:t>Test XX</w:t>
            </w:r>
            <w:r>
              <w:rPr>
                <w:noProof/>
                <w:webHidden/>
              </w:rPr>
              <w:tab/>
            </w:r>
            <w:r>
              <w:rPr>
                <w:noProof/>
                <w:webHidden/>
              </w:rPr>
              <w:fldChar w:fldCharType="begin"/>
            </w:r>
            <w:r>
              <w:rPr>
                <w:noProof/>
                <w:webHidden/>
              </w:rPr>
              <w:instrText xml:space="preserve"> PAGEREF _Toc38970240 \h </w:instrText>
            </w:r>
            <w:r>
              <w:rPr>
                <w:noProof/>
                <w:webHidden/>
              </w:rPr>
            </w:r>
            <w:r>
              <w:rPr>
                <w:noProof/>
                <w:webHidden/>
              </w:rPr>
              <w:fldChar w:fldCharType="separate"/>
            </w:r>
            <w:r>
              <w:rPr>
                <w:noProof/>
                <w:webHidden/>
              </w:rPr>
              <w:t>5</w:t>
            </w:r>
            <w:r>
              <w:rPr>
                <w:noProof/>
                <w:webHidden/>
              </w:rPr>
              <w:fldChar w:fldCharType="end"/>
            </w:r>
          </w:hyperlink>
        </w:p>
        <w:p w14:paraId="4DFCB928" w14:textId="1720EC20" w:rsidR="008027BA" w:rsidRDefault="008027BA">
          <w:pPr>
            <w:pStyle w:val="TOC2"/>
            <w:tabs>
              <w:tab w:val="left" w:pos="1200"/>
            </w:tabs>
            <w:rPr>
              <w:rFonts w:asciiTheme="minorHAnsi" w:eastAsiaTheme="minorEastAsia" w:hAnsiTheme="minorHAnsi" w:cstheme="minorBidi"/>
              <w:b w:val="0"/>
              <w:bCs w:val="0"/>
              <w:smallCaps w:val="0"/>
              <w:noProof/>
              <w:sz w:val="22"/>
              <w:szCs w:val="22"/>
            </w:rPr>
          </w:pPr>
          <w:hyperlink w:anchor="_Toc38970241" w:history="1">
            <w:r w:rsidRPr="00BA5E77">
              <w:rPr>
                <w:rStyle w:val="Hyperlink"/>
                <w:noProof/>
              </w:rPr>
              <w:t>4.1.</w:t>
            </w:r>
            <w:r>
              <w:rPr>
                <w:rFonts w:asciiTheme="minorHAnsi" w:eastAsiaTheme="minorEastAsia" w:hAnsiTheme="minorHAnsi" w:cstheme="minorBidi"/>
                <w:b w:val="0"/>
                <w:bCs w:val="0"/>
                <w:smallCaps w:val="0"/>
                <w:noProof/>
                <w:sz w:val="22"/>
                <w:szCs w:val="22"/>
              </w:rPr>
              <w:tab/>
            </w:r>
            <w:r w:rsidRPr="00BA5E77">
              <w:rPr>
                <w:rStyle w:val="Hyperlink"/>
                <w:noProof/>
              </w:rPr>
              <w:t>Test LFI I1</w:t>
            </w:r>
            <w:r>
              <w:rPr>
                <w:noProof/>
                <w:webHidden/>
              </w:rPr>
              <w:tab/>
            </w:r>
            <w:r>
              <w:rPr>
                <w:noProof/>
                <w:webHidden/>
              </w:rPr>
              <w:fldChar w:fldCharType="begin"/>
            </w:r>
            <w:r>
              <w:rPr>
                <w:noProof/>
                <w:webHidden/>
              </w:rPr>
              <w:instrText xml:space="preserve"> PAGEREF _Toc38970241 \h </w:instrText>
            </w:r>
            <w:r>
              <w:rPr>
                <w:noProof/>
                <w:webHidden/>
              </w:rPr>
            </w:r>
            <w:r>
              <w:rPr>
                <w:noProof/>
                <w:webHidden/>
              </w:rPr>
              <w:fldChar w:fldCharType="separate"/>
            </w:r>
            <w:r>
              <w:rPr>
                <w:noProof/>
                <w:webHidden/>
              </w:rPr>
              <w:t>5</w:t>
            </w:r>
            <w:r>
              <w:rPr>
                <w:noProof/>
                <w:webHidden/>
              </w:rPr>
              <w:fldChar w:fldCharType="end"/>
            </w:r>
          </w:hyperlink>
        </w:p>
        <w:p w14:paraId="73581B87" w14:textId="2D1F7EE5" w:rsidR="008027BA" w:rsidRDefault="008027BA">
          <w:pPr>
            <w:pStyle w:val="TOC2"/>
            <w:tabs>
              <w:tab w:val="left" w:pos="1200"/>
            </w:tabs>
            <w:rPr>
              <w:rFonts w:asciiTheme="minorHAnsi" w:eastAsiaTheme="minorEastAsia" w:hAnsiTheme="minorHAnsi" w:cstheme="minorBidi"/>
              <w:b w:val="0"/>
              <w:bCs w:val="0"/>
              <w:smallCaps w:val="0"/>
              <w:noProof/>
              <w:sz w:val="22"/>
              <w:szCs w:val="22"/>
            </w:rPr>
          </w:pPr>
          <w:hyperlink w:anchor="_Toc38970242" w:history="1">
            <w:r w:rsidRPr="00BA5E77">
              <w:rPr>
                <w:rStyle w:val="Hyperlink"/>
                <w:noProof/>
              </w:rPr>
              <w:t>4.2.</w:t>
            </w:r>
            <w:r>
              <w:rPr>
                <w:rFonts w:asciiTheme="minorHAnsi" w:eastAsiaTheme="minorEastAsia" w:hAnsiTheme="minorHAnsi" w:cstheme="minorBidi"/>
                <w:b w:val="0"/>
                <w:bCs w:val="0"/>
                <w:smallCaps w:val="0"/>
                <w:noProof/>
                <w:sz w:val="22"/>
                <w:szCs w:val="22"/>
              </w:rPr>
              <w:tab/>
            </w:r>
            <w:r w:rsidRPr="00BA5E77">
              <w:rPr>
                <w:rStyle w:val="Hyperlink"/>
                <w:noProof/>
              </w:rPr>
              <w:t>Test LFI I2</w:t>
            </w:r>
            <w:r>
              <w:rPr>
                <w:noProof/>
                <w:webHidden/>
              </w:rPr>
              <w:tab/>
            </w:r>
            <w:r>
              <w:rPr>
                <w:noProof/>
                <w:webHidden/>
              </w:rPr>
              <w:fldChar w:fldCharType="begin"/>
            </w:r>
            <w:r>
              <w:rPr>
                <w:noProof/>
                <w:webHidden/>
              </w:rPr>
              <w:instrText xml:space="preserve"> PAGEREF _Toc38970242 \h </w:instrText>
            </w:r>
            <w:r>
              <w:rPr>
                <w:noProof/>
                <w:webHidden/>
              </w:rPr>
            </w:r>
            <w:r>
              <w:rPr>
                <w:noProof/>
                <w:webHidden/>
              </w:rPr>
              <w:fldChar w:fldCharType="separate"/>
            </w:r>
            <w:r>
              <w:rPr>
                <w:noProof/>
                <w:webHidden/>
              </w:rPr>
              <w:t>7</w:t>
            </w:r>
            <w:r>
              <w:rPr>
                <w:noProof/>
                <w:webHidden/>
              </w:rPr>
              <w:fldChar w:fldCharType="end"/>
            </w:r>
          </w:hyperlink>
        </w:p>
        <w:p w14:paraId="16250EBE" w14:textId="35A799F4" w:rsidR="008027BA" w:rsidRDefault="008027BA">
          <w:pPr>
            <w:pStyle w:val="TOC2"/>
            <w:tabs>
              <w:tab w:val="left" w:pos="1200"/>
            </w:tabs>
            <w:rPr>
              <w:rFonts w:asciiTheme="minorHAnsi" w:eastAsiaTheme="minorEastAsia" w:hAnsiTheme="minorHAnsi" w:cstheme="minorBidi"/>
              <w:b w:val="0"/>
              <w:bCs w:val="0"/>
              <w:smallCaps w:val="0"/>
              <w:noProof/>
              <w:sz w:val="22"/>
              <w:szCs w:val="22"/>
            </w:rPr>
          </w:pPr>
          <w:hyperlink w:anchor="_Toc38970243" w:history="1">
            <w:r w:rsidRPr="00BA5E77">
              <w:rPr>
                <w:rStyle w:val="Hyperlink"/>
                <w:noProof/>
              </w:rPr>
              <w:t>4.3.</w:t>
            </w:r>
            <w:r>
              <w:rPr>
                <w:rFonts w:asciiTheme="minorHAnsi" w:eastAsiaTheme="minorEastAsia" w:hAnsiTheme="minorHAnsi" w:cstheme="minorBidi"/>
                <w:b w:val="0"/>
                <w:bCs w:val="0"/>
                <w:smallCaps w:val="0"/>
                <w:noProof/>
                <w:sz w:val="22"/>
                <w:szCs w:val="22"/>
              </w:rPr>
              <w:tab/>
            </w:r>
            <w:r w:rsidRPr="00BA5E77">
              <w:rPr>
                <w:rStyle w:val="Hyperlink"/>
                <w:noProof/>
              </w:rPr>
              <w:t>Test LFI I3</w:t>
            </w:r>
            <w:r>
              <w:rPr>
                <w:noProof/>
                <w:webHidden/>
              </w:rPr>
              <w:tab/>
            </w:r>
            <w:r>
              <w:rPr>
                <w:noProof/>
                <w:webHidden/>
              </w:rPr>
              <w:fldChar w:fldCharType="begin"/>
            </w:r>
            <w:r>
              <w:rPr>
                <w:noProof/>
                <w:webHidden/>
              </w:rPr>
              <w:instrText xml:space="preserve"> PAGEREF _Toc38970243 \h </w:instrText>
            </w:r>
            <w:r>
              <w:rPr>
                <w:noProof/>
                <w:webHidden/>
              </w:rPr>
            </w:r>
            <w:r>
              <w:rPr>
                <w:noProof/>
                <w:webHidden/>
              </w:rPr>
              <w:fldChar w:fldCharType="separate"/>
            </w:r>
            <w:r>
              <w:rPr>
                <w:noProof/>
                <w:webHidden/>
              </w:rPr>
              <w:t>9</w:t>
            </w:r>
            <w:r>
              <w:rPr>
                <w:noProof/>
                <w:webHidden/>
              </w:rPr>
              <w:fldChar w:fldCharType="end"/>
            </w:r>
          </w:hyperlink>
        </w:p>
        <w:p w14:paraId="26B35CE0" w14:textId="2A5DE7CE" w:rsidR="008027BA" w:rsidRDefault="008027BA">
          <w:pPr>
            <w:pStyle w:val="TOC2"/>
            <w:tabs>
              <w:tab w:val="left" w:pos="1200"/>
            </w:tabs>
            <w:rPr>
              <w:rFonts w:asciiTheme="minorHAnsi" w:eastAsiaTheme="minorEastAsia" w:hAnsiTheme="minorHAnsi" w:cstheme="minorBidi"/>
              <w:b w:val="0"/>
              <w:bCs w:val="0"/>
              <w:smallCaps w:val="0"/>
              <w:noProof/>
              <w:sz w:val="22"/>
              <w:szCs w:val="22"/>
            </w:rPr>
          </w:pPr>
          <w:hyperlink w:anchor="_Toc38970244" w:history="1">
            <w:r w:rsidRPr="00BA5E77">
              <w:rPr>
                <w:rStyle w:val="Hyperlink"/>
                <w:noProof/>
              </w:rPr>
              <w:t>4.4.</w:t>
            </w:r>
            <w:r>
              <w:rPr>
                <w:rFonts w:asciiTheme="minorHAnsi" w:eastAsiaTheme="minorEastAsia" w:hAnsiTheme="minorHAnsi" w:cstheme="minorBidi"/>
                <w:b w:val="0"/>
                <w:bCs w:val="0"/>
                <w:smallCaps w:val="0"/>
                <w:noProof/>
                <w:sz w:val="22"/>
                <w:szCs w:val="22"/>
              </w:rPr>
              <w:tab/>
            </w:r>
            <w:r w:rsidRPr="00BA5E77">
              <w:rPr>
                <w:rStyle w:val="Hyperlink"/>
                <w:noProof/>
              </w:rPr>
              <w:t>Test GI I1</w:t>
            </w:r>
            <w:r>
              <w:rPr>
                <w:noProof/>
                <w:webHidden/>
              </w:rPr>
              <w:tab/>
            </w:r>
            <w:r>
              <w:rPr>
                <w:noProof/>
                <w:webHidden/>
              </w:rPr>
              <w:fldChar w:fldCharType="begin"/>
            </w:r>
            <w:r>
              <w:rPr>
                <w:noProof/>
                <w:webHidden/>
              </w:rPr>
              <w:instrText xml:space="preserve"> PAGEREF _Toc38970244 \h </w:instrText>
            </w:r>
            <w:r>
              <w:rPr>
                <w:noProof/>
                <w:webHidden/>
              </w:rPr>
            </w:r>
            <w:r>
              <w:rPr>
                <w:noProof/>
                <w:webHidden/>
              </w:rPr>
              <w:fldChar w:fldCharType="separate"/>
            </w:r>
            <w:r>
              <w:rPr>
                <w:noProof/>
                <w:webHidden/>
              </w:rPr>
              <w:t>12</w:t>
            </w:r>
            <w:r>
              <w:rPr>
                <w:noProof/>
                <w:webHidden/>
              </w:rPr>
              <w:fldChar w:fldCharType="end"/>
            </w:r>
          </w:hyperlink>
        </w:p>
        <w:p w14:paraId="49FECCA6" w14:textId="4C9A18AB" w:rsidR="008027BA" w:rsidRDefault="008027BA">
          <w:pPr>
            <w:pStyle w:val="TOC2"/>
            <w:tabs>
              <w:tab w:val="left" w:pos="1200"/>
            </w:tabs>
            <w:rPr>
              <w:rFonts w:asciiTheme="minorHAnsi" w:eastAsiaTheme="minorEastAsia" w:hAnsiTheme="minorHAnsi" w:cstheme="minorBidi"/>
              <w:b w:val="0"/>
              <w:bCs w:val="0"/>
              <w:smallCaps w:val="0"/>
              <w:noProof/>
              <w:sz w:val="22"/>
              <w:szCs w:val="22"/>
            </w:rPr>
          </w:pPr>
          <w:hyperlink w:anchor="_Toc38970245" w:history="1">
            <w:r w:rsidRPr="00BA5E77">
              <w:rPr>
                <w:rStyle w:val="Hyperlink"/>
                <w:noProof/>
              </w:rPr>
              <w:t>4.5.</w:t>
            </w:r>
            <w:r>
              <w:rPr>
                <w:rFonts w:asciiTheme="minorHAnsi" w:eastAsiaTheme="minorEastAsia" w:hAnsiTheme="minorHAnsi" w:cstheme="minorBidi"/>
                <w:b w:val="0"/>
                <w:bCs w:val="0"/>
                <w:smallCaps w:val="0"/>
                <w:noProof/>
                <w:sz w:val="22"/>
                <w:szCs w:val="22"/>
              </w:rPr>
              <w:tab/>
            </w:r>
            <w:r w:rsidRPr="00BA5E77">
              <w:rPr>
                <w:rStyle w:val="Hyperlink"/>
                <w:noProof/>
              </w:rPr>
              <w:t>Test GI I2</w:t>
            </w:r>
            <w:r>
              <w:rPr>
                <w:noProof/>
                <w:webHidden/>
              </w:rPr>
              <w:tab/>
            </w:r>
            <w:r>
              <w:rPr>
                <w:noProof/>
                <w:webHidden/>
              </w:rPr>
              <w:fldChar w:fldCharType="begin"/>
            </w:r>
            <w:r>
              <w:rPr>
                <w:noProof/>
                <w:webHidden/>
              </w:rPr>
              <w:instrText xml:space="preserve"> PAGEREF _Toc38970245 \h </w:instrText>
            </w:r>
            <w:r>
              <w:rPr>
                <w:noProof/>
                <w:webHidden/>
              </w:rPr>
            </w:r>
            <w:r>
              <w:rPr>
                <w:noProof/>
                <w:webHidden/>
              </w:rPr>
              <w:fldChar w:fldCharType="separate"/>
            </w:r>
            <w:r>
              <w:rPr>
                <w:noProof/>
                <w:webHidden/>
              </w:rPr>
              <w:t>16</w:t>
            </w:r>
            <w:r>
              <w:rPr>
                <w:noProof/>
                <w:webHidden/>
              </w:rPr>
              <w:fldChar w:fldCharType="end"/>
            </w:r>
          </w:hyperlink>
        </w:p>
        <w:p w14:paraId="4EFDDCE3" w14:textId="3E13C143" w:rsidR="008027BA" w:rsidRDefault="008027BA">
          <w:pPr>
            <w:pStyle w:val="TOC2"/>
            <w:tabs>
              <w:tab w:val="left" w:pos="1200"/>
            </w:tabs>
            <w:rPr>
              <w:rFonts w:asciiTheme="minorHAnsi" w:eastAsiaTheme="minorEastAsia" w:hAnsiTheme="minorHAnsi" w:cstheme="minorBidi"/>
              <w:b w:val="0"/>
              <w:bCs w:val="0"/>
              <w:smallCaps w:val="0"/>
              <w:noProof/>
              <w:sz w:val="22"/>
              <w:szCs w:val="22"/>
            </w:rPr>
          </w:pPr>
          <w:hyperlink w:anchor="_Toc38970246" w:history="1">
            <w:r w:rsidRPr="00BA5E77">
              <w:rPr>
                <w:rStyle w:val="Hyperlink"/>
                <w:noProof/>
              </w:rPr>
              <w:t>4.6.</w:t>
            </w:r>
            <w:r>
              <w:rPr>
                <w:rFonts w:asciiTheme="minorHAnsi" w:eastAsiaTheme="minorEastAsia" w:hAnsiTheme="minorHAnsi" w:cstheme="minorBidi"/>
                <w:b w:val="0"/>
                <w:bCs w:val="0"/>
                <w:smallCaps w:val="0"/>
                <w:noProof/>
                <w:sz w:val="22"/>
                <w:szCs w:val="22"/>
              </w:rPr>
              <w:tab/>
            </w:r>
            <w:r w:rsidRPr="00BA5E77">
              <w:rPr>
                <w:rStyle w:val="Hyperlink"/>
                <w:noProof/>
              </w:rPr>
              <w:t>Test GI I3</w:t>
            </w:r>
            <w:r>
              <w:rPr>
                <w:noProof/>
                <w:webHidden/>
              </w:rPr>
              <w:tab/>
            </w:r>
            <w:r>
              <w:rPr>
                <w:noProof/>
                <w:webHidden/>
              </w:rPr>
              <w:fldChar w:fldCharType="begin"/>
            </w:r>
            <w:r>
              <w:rPr>
                <w:noProof/>
                <w:webHidden/>
              </w:rPr>
              <w:instrText xml:space="preserve"> PAGEREF _Toc38970246 \h </w:instrText>
            </w:r>
            <w:r>
              <w:rPr>
                <w:noProof/>
                <w:webHidden/>
              </w:rPr>
            </w:r>
            <w:r>
              <w:rPr>
                <w:noProof/>
                <w:webHidden/>
              </w:rPr>
              <w:fldChar w:fldCharType="separate"/>
            </w:r>
            <w:r>
              <w:rPr>
                <w:noProof/>
                <w:webHidden/>
              </w:rPr>
              <w:t>20</w:t>
            </w:r>
            <w:r>
              <w:rPr>
                <w:noProof/>
                <w:webHidden/>
              </w:rPr>
              <w:fldChar w:fldCharType="end"/>
            </w:r>
          </w:hyperlink>
        </w:p>
        <w:p w14:paraId="7C0FCF78" w14:textId="63548A6D" w:rsidR="008027BA" w:rsidRDefault="008027BA">
          <w:pPr>
            <w:pStyle w:val="TOC2"/>
            <w:tabs>
              <w:tab w:val="left" w:pos="1200"/>
            </w:tabs>
            <w:rPr>
              <w:rFonts w:asciiTheme="minorHAnsi" w:eastAsiaTheme="minorEastAsia" w:hAnsiTheme="minorHAnsi" w:cstheme="minorBidi"/>
              <w:b w:val="0"/>
              <w:bCs w:val="0"/>
              <w:smallCaps w:val="0"/>
              <w:noProof/>
              <w:sz w:val="22"/>
              <w:szCs w:val="22"/>
            </w:rPr>
          </w:pPr>
          <w:hyperlink w:anchor="_Toc38970247" w:history="1">
            <w:r w:rsidRPr="00BA5E77">
              <w:rPr>
                <w:rStyle w:val="Hyperlink"/>
                <w:noProof/>
              </w:rPr>
              <w:t>4.7.</w:t>
            </w:r>
            <w:r>
              <w:rPr>
                <w:rFonts w:asciiTheme="minorHAnsi" w:eastAsiaTheme="minorEastAsia" w:hAnsiTheme="minorHAnsi" w:cstheme="minorBidi"/>
                <w:b w:val="0"/>
                <w:bCs w:val="0"/>
                <w:smallCaps w:val="0"/>
                <w:noProof/>
                <w:sz w:val="22"/>
                <w:szCs w:val="22"/>
              </w:rPr>
              <w:tab/>
            </w:r>
            <w:r w:rsidRPr="00BA5E77">
              <w:rPr>
                <w:rStyle w:val="Hyperlink"/>
                <w:noProof/>
              </w:rPr>
              <w:t>Test GI I4</w:t>
            </w:r>
            <w:r>
              <w:rPr>
                <w:noProof/>
                <w:webHidden/>
              </w:rPr>
              <w:tab/>
            </w:r>
            <w:r>
              <w:rPr>
                <w:noProof/>
                <w:webHidden/>
              </w:rPr>
              <w:fldChar w:fldCharType="begin"/>
            </w:r>
            <w:r>
              <w:rPr>
                <w:noProof/>
                <w:webHidden/>
              </w:rPr>
              <w:instrText xml:space="preserve"> PAGEREF _Toc38970247 \h </w:instrText>
            </w:r>
            <w:r>
              <w:rPr>
                <w:noProof/>
                <w:webHidden/>
              </w:rPr>
            </w:r>
            <w:r>
              <w:rPr>
                <w:noProof/>
                <w:webHidden/>
              </w:rPr>
              <w:fldChar w:fldCharType="separate"/>
            </w:r>
            <w:r>
              <w:rPr>
                <w:noProof/>
                <w:webHidden/>
              </w:rPr>
              <w:t>24</w:t>
            </w:r>
            <w:r>
              <w:rPr>
                <w:noProof/>
                <w:webHidden/>
              </w:rPr>
              <w:fldChar w:fldCharType="end"/>
            </w:r>
          </w:hyperlink>
        </w:p>
        <w:p w14:paraId="05973B17" w14:textId="1BE393D4" w:rsidR="008027BA" w:rsidRDefault="008027BA">
          <w:pPr>
            <w:pStyle w:val="TOC2"/>
            <w:tabs>
              <w:tab w:val="left" w:pos="1200"/>
            </w:tabs>
            <w:rPr>
              <w:rFonts w:asciiTheme="minorHAnsi" w:eastAsiaTheme="minorEastAsia" w:hAnsiTheme="minorHAnsi" w:cstheme="minorBidi"/>
              <w:b w:val="0"/>
              <w:bCs w:val="0"/>
              <w:smallCaps w:val="0"/>
              <w:noProof/>
              <w:sz w:val="22"/>
              <w:szCs w:val="22"/>
            </w:rPr>
          </w:pPr>
          <w:hyperlink w:anchor="_Toc38970248" w:history="1">
            <w:r w:rsidRPr="00BA5E77">
              <w:rPr>
                <w:rStyle w:val="Hyperlink"/>
                <w:noProof/>
              </w:rPr>
              <w:t>4.8.</w:t>
            </w:r>
            <w:r>
              <w:rPr>
                <w:rFonts w:asciiTheme="minorHAnsi" w:eastAsiaTheme="minorEastAsia" w:hAnsiTheme="minorHAnsi" w:cstheme="minorBidi"/>
                <w:b w:val="0"/>
                <w:bCs w:val="0"/>
                <w:smallCaps w:val="0"/>
                <w:noProof/>
                <w:sz w:val="22"/>
                <w:szCs w:val="22"/>
              </w:rPr>
              <w:tab/>
            </w:r>
            <w:r w:rsidRPr="00BA5E77">
              <w:rPr>
                <w:rStyle w:val="Hyperlink"/>
                <w:noProof/>
              </w:rPr>
              <w:t>Test GI I5</w:t>
            </w:r>
            <w:r>
              <w:rPr>
                <w:noProof/>
                <w:webHidden/>
              </w:rPr>
              <w:tab/>
            </w:r>
            <w:r>
              <w:rPr>
                <w:noProof/>
                <w:webHidden/>
              </w:rPr>
              <w:fldChar w:fldCharType="begin"/>
            </w:r>
            <w:r>
              <w:rPr>
                <w:noProof/>
                <w:webHidden/>
              </w:rPr>
              <w:instrText xml:space="preserve"> PAGEREF _Toc38970248 \h </w:instrText>
            </w:r>
            <w:r>
              <w:rPr>
                <w:noProof/>
                <w:webHidden/>
              </w:rPr>
            </w:r>
            <w:r>
              <w:rPr>
                <w:noProof/>
                <w:webHidden/>
              </w:rPr>
              <w:fldChar w:fldCharType="separate"/>
            </w:r>
            <w:r>
              <w:rPr>
                <w:noProof/>
                <w:webHidden/>
              </w:rPr>
              <w:t>28</w:t>
            </w:r>
            <w:r>
              <w:rPr>
                <w:noProof/>
                <w:webHidden/>
              </w:rPr>
              <w:fldChar w:fldCharType="end"/>
            </w:r>
          </w:hyperlink>
        </w:p>
        <w:p w14:paraId="15C284A6" w14:textId="47D566DB" w:rsidR="008027BA" w:rsidRDefault="008027BA">
          <w:pPr>
            <w:pStyle w:val="TOC2"/>
            <w:tabs>
              <w:tab w:val="left" w:pos="1200"/>
            </w:tabs>
            <w:rPr>
              <w:rFonts w:asciiTheme="minorHAnsi" w:eastAsiaTheme="minorEastAsia" w:hAnsiTheme="minorHAnsi" w:cstheme="minorBidi"/>
              <w:b w:val="0"/>
              <w:bCs w:val="0"/>
              <w:smallCaps w:val="0"/>
              <w:noProof/>
              <w:sz w:val="22"/>
              <w:szCs w:val="22"/>
            </w:rPr>
          </w:pPr>
          <w:hyperlink w:anchor="_Toc38970249" w:history="1">
            <w:r w:rsidRPr="00BA5E77">
              <w:rPr>
                <w:rStyle w:val="Hyperlink"/>
                <w:noProof/>
              </w:rPr>
              <w:t>4.9.</w:t>
            </w:r>
            <w:r>
              <w:rPr>
                <w:rFonts w:asciiTheme="minorHAnsi" w:eastAsiaTheme="minorEastAsia" w:hAnsiTheme="minorHAnsi" w:cstheme="minorBidi"/>
                <w:b w:val="0"/>
                <w:bCs w:val="0"/>
                <w:smallCaps w:val="0"/>
                <w:noProof/>
                <w:sz w:val="22"/>
                <w:szCs w:val="22"/>
              </w:rPr>
              <w:tab/>
            </w:r>
            <w:r w:rsidRPr="00BA5E77">
              <w:rPr>
                <w:rStyle w:val="Hyperlink"/>
                <w:noProof/>
              </w:rPr>
              <w:t>Test OSR I1</w:t>
            </w:r>
            <w:r>
              <w:rPr>
                <w:noProof/>
                <w:webHidden/>
              </w:rPr>
              <w:tab/>
            </w:r>
            <w:r>
              <w:rPr>
                <w:noProof/>
                <w:webHidden/>
              </w:rPr>
              <w:fldChar w:fldCharType="begin"/>
            </w:r>
            <w:r>
              <w:rPr>
                <w:noProof/>
                <w:webHidden/>
              </w:rPr>
              <w:instrText xml:space="preserve"> PAGEREF _Toc38970249 \h </w:instrText>
            </w:r>
            <w:r>
              <w:rPr>
                <w:noProof/>
                <w:webHidden/>
              </w:rPr>
            </w:r>
            <w:r>
              <w:rPr>
                <w:noProof/>
                <w:webHidden/>
              </w:rPr>
              <w:fldChar w:fldCharType="separate"/>
            </w:r>
            <w:r>
              <w:rPr>
                <w:noProof/>
                <w:webHidden/>
              </w:rPr>
              <w:t>31</w:t>
            </w:r>
            <w:r>
              <w:rPr>
                <w:noProof/>
                <w:webHidden/>
              </w:rPr>
              <w:fldChar w:fldCharType="end"/>
            </w:r>
          </w:hyperlink>
        </w:p>
        <w:p w14:paraId="62679CFC" w14:textId="29824B48" w:rsidR="008027BA" w:rsidRDefault="008027BA">
          <w:pPr>
            <w:pStyle w:val="TOC1"/>
            <w:tabs>
              <w:tab w:val="left" w:pos="400"/>
            </w:tabs>
            <w:rPr>
              <w:rFonts w:asciiTheme="minorHAnsi" w:eastAsiaTheme="minorEastAsia" w:hAnsiTheme="minorHAnsi" w:cstheme="minorBidi"/>
              <w:b w:val="0"/>
              <w:caps w:val="0"/>
              <w:noProof/>
              <w:sz w:val="22"/>
              <w:szCs w:val="22"/>
            </w:rPr>
          </w:pPr>
          <w:hyperlink w:anchor="_Toc38970250" w:history="1">
            <w:r w:rsidRPr="00BA5E77">
              <w:rPr>
                <w:rStyle w:val="Hyperlink"/>
                <w:noProof/>
              </w:rPr>
              <w:t>5.</w:t>
            </w:r>
            <w:r>
              <w:rPr>
                <w:rFonts w:asciiTheme="minorHAnsi" w:eastAsiaTheme="minorEastAsia" w:hAnsiTheme="minorHAnsi" w:cstheme="minorBidi"/>
                <w:b w:val="0"/>
                <w:caps w:val="0"/>
                <w:noProof/>
                <w:sz w:val="22"/>
                <w:szCs w:val="22"/>
              </w:rPr>
              <w:tab/>
            </w:r>
            <w:r w:rsidRPr="00BA5E77">
              <w:rPr>
                <w:rStyle w:val="Hyperlink"/>
                <w:noProof/>
              </w:rPr>
              <w:t>User Interface Testing</w:t>
            </w:r>
            <w:r>
              <w:rPr>
                <w:noProof/>
                <w:webHidden/>
              </w:rPr>
              <w:tab/>
            </w:r>
            <w:r>
              <w:rPr>
                <w:noProof/>
                <w:webHidden/>
              </w:rPr>
              <w:fldChar w:fldCharType="begin"/>
            </w:r>
            <w:r>
              <w:rPr>
                <w:noProof/>
                <w:webHidden/>
              </w:rPr>
              <w:instrText xml:space="preserve"> PAGEREF _Toc38970250 \h </w:instrText>
            </w:r>
            <w:r>
              <w:rPr>
                <w:noProof/>
                <w:webHidden/>
              </w:rPr>
            </w:r>
            <w:r>
              <w:rPr>
                <w:noProof/>
                <w:webHidden/>
              </w:rPr>
              <w:fldChar w:fldCharType="separate"/>
            </w:r>
            <w:r>
              <w:rPr>
                <w:noProof/>
                <w:webHidden/>
              </w:rPr>
              <w:t>35</w:t>
            </w:r>
            <w:r>
              <w:rPr>
                <w:noProof/>
                <w:webHidden/>
              </w:rPr>
              <w:fldChar w:fldCharType="end"/>
            </w:r>
          </w:hyperlink>
        </w:p>
        <w:p w14:paraId="3BFE50BB" w14:textId="60D46ECD" w:rsidR="008027BA" w:rsidRDefault="008027BA">
          <w:pPr>
            <w:pStyle w:val="TOC1"/>
            <w:tabs>
              <w:tab w:val="left" w:pos="400"/>
            </w:tabs>
            <w:rPr>
              <w:rFonts w:asciiTheme="minorHAnsi" w:eastAsiaTheme="minorEastAsia" w:hAnsiTheme="minorHAnsi" w:cstheme="minorBidi"/>
              <w:b w:val="0"/>
              <w:caps w:val="0"/>
              <w:noProof/>
              <w:sz w:val="22"/>
              <w:szCs w:val="22"/>
            </w:rPr>
          </w:pPr>
          <w:hyperlink w:anchor="_Toc38970251" w:history="1">
            <w:r w:rsidRPr="00BA5E77">
              <w:rPr>
                <w:rStyle w:val="Hyperlink"/>
                <w:noProof/>
              </w:rPr>
              <w:t>6.</w:t>
            </w:r>
            <w:r>
              <w:rPr>
                <w:rFonts w:asciiTheme="minorHAnsi" w:eastAsiaTheme="minorEastAsia" w:hAnsiTheme="minorHAnsi" w:cstheme="minorBidi"/>
                <w:b w:val="0"/>
                <w:caps w:val="0"/>
                <w:noProof/>
                <w:sz w:val="22"/>
                <w:szCs w:val="22"/>
              </w:rPr>
              <w:tab/>
            </w:r>
            <w:r w:rsidRPr="00BA5E77">
              <w:rPr>
                <w:rStyle w:val="Hyperlink"/>
                <w:noProof/>
              </w:rPr>
              <w:t>Test Schedule</w:t>
            </w:r>
            <w:r>
              <w:rPr>
                <w:noProof/>
                <w:webHidden/>
              </w:rPr>
              <w:tab/>
            </w:r>
            <w:r>
              <w:rPr>
                <w:noProof/>
                <w:webHidden/>
              </w:rPr>
              <w:fldChar w:fldCharType="begin"/>
            </w:r>
            <w:r>
              <w:rPr>
                <w:noProof/>
                <w:webHidden/>
              </w:rPr>
              <w:instrText xml:space="preserve"> PAGEREF _Toc38970251 \h </w:instrText>
            </w:r>
            <w:r>
              <w:rPr>
                <w:noProof/>
                <w:webHidden/>
              </w:rPr>
            </w:r>
            <w:r>
              <w:rPr>
                <w:noProof/>
                <w:webHidden/>
              </w:rPr>
              <w:fldChar w:fldCharType="separate"/>
            </w:r>
            <w:r>
              <w:rPr>
                <w:noProof/>
                <w:webHidden/>
              </w:rPr>
              <w:t>47</w:t>
            </w:r>
            <w:r>
              <w:rPr>
                <w:noProof/>
                <w:webHidden/>
              </w:rPr>
              <w:fldChar w:fldCharType="end"/>
            </w:r>
          </w:hyperlink>
        </w:p>
        <w:p w14:paraId="266BDFF7" w14:textId="7B90D478" w:rsidR="008027BA" w:rsidRDefault="008027BA">
          <w:pPr>
            <w:pStyle w:val="TOC1"/>
            <w:tabs>
              <w:tab w:val="left" w:pos="400"/>
            </w:tabs>
            <w:rPr>
              <w:rFonts w:asciiTheme="minorHAnsi" w:eastAsiaTheme="minorEastAsia" w:hAnsiTheme="minorHAnsi" w:cstheme="minorBidi"/>
              <w:b w:val="0"/>
              <w:caps w:val="0"/>
              <w:noProof/>
              <w:sz w:val="22"/>
              <w:szCs w:val="22"/>
            </w:rPr>
          </w:pPr>
          <w:hyperlink w:anchor="_Toc38970252" w:history="1">
            <w:r w:rsidRPr="00BA5E77">
              <w:rPr>
                <w:rStyle w:val="Hyperlink"/>
                <w:noProof/>
              </w:rPr>
              <w:t>7.</w:t>
            </w:r>
            <w:r>
              <w:rPr>
                <w:rFonts w:asciiTheme="minorHAnsi" w:eastAsiaTheme="minorEastAsia" w:hAnsiTheme="minorHAnsi" w:cstheme="minorBidi"/>
                <w:b w:val="0"/>
                <w:caps w:val="0"/>
                <w:noProof/>
                <w:sz w:val="22"/>
                <w:szCs w:val="22"/>
              </w:rPr>
              <w:tab/>
            </w:r>
            <w:r w:rsidRPr="00BA5E77">
              <w:rPr>
                <w:rStyle w:val="Hyperlink"/>
                <w:noProof/>
              </w:rPr>
              <w:t>Other Sections</w:t>
            </w:r>
            <w:r>
              <w:rPr>
                <w:noProof/>
                <w:webHidden/>
              </w:rPr>
              <w:tab/>
            </w:r>
            <w:r>
              <w:rPr>
                <w:noProof/>
                <w:webHidden/>
              </w:rPr>
              <w:fldChar w:fldCharType="begin"/>
            </w:r>
            <w:r>
              <w:rPr>
                <w:noProof/>
                <w:webHidden/>
              </w:rPr>
              <w:instrText xml:space="preserve"> PAGEREF _Toc38970252 \h </w:instrText>
            </w:r>
            <w:r>
              <w:rPr>
                <w:noProof/>
                <w:webHidden/>
              </w:rPr>
            </w:r>
            <w:r>
              <w:rPr>
                <w:noProof/>
                <w:webHidden/>
              </w:rPr>
              <w:fldChar w:fldCharType="separate"/>
            </w:r>
            <w:r>
              <w:rPr>
                <w:noProof/>
                <w:webHidden/>
              </w:rPr>
              <w:t>48</w:t>
            </w:r>
            <w:r>
              <w:rPr>
                <w:noProof/>
                <w:webHidden/>
              </w:rPr>
              <w:fldChar w:fldCharType="end"/>
            </w:r>
          </w:hyperlink>
        </w:p>
        <w:p w14:paraId="137BCBE4" w14:textId="6E103AA2" w:rsidR="008027BA" w:rsidRDefault="008027BA">
          <w:pPr>
            <w:pStyle w:val="TOC1"/>
            <w:tabs>
              <w:tab w:val="left" w:pos="400"/>
            </w:tabs>
            <w:rPr>
              <w:rFonts w:asciiTheme="minorHAnsi" w:eastAsiaTheme="minorEastAsia" w:hAnsiTheme="minorHAnsi" w:cstheme="minorBidi"/>
              <w:b w:val="0"/>
              <w:caps w:val="0"/>
              <w:noProof/>
              <w:sz w:val="22"/>
              <w:szCs w:val="22"/>
            </w:rPr>
          </w:pPr>
          <w:hyperlink w:anchor="_Toc38970253" w:history="1">
            <w:r w:rsidRPr="00BA5E77">
              <w:rPr>
                <w:rStyle w:val="Hyperlink"/>
                <w:noProof/>
              </w:rPr>
              <w:t>8.</w:t>
            </w:r>
            <w:r>
              <w:rPr>
                <w:rFonts w:asciiTheme="minorHAnsi" w:eastAsiaTheme="minorEastAsia" w:hAnsiTheme="minorHAnsi" w:cstheme="minorBidi"/>
                <w:b w:val="0"/>
                <w:caps w:val="0"/>
                <w:noProof/>
                <w:sz w:val="22"/>
                <w:szCs w:val="22"/>
              </w:rPr>
              <w:tab/>
            </w:r>
            <w:r w:rsidRPr="00BA5E77">
              <w:rPr>
                <w:rStyle w:val="Hyperlink"/>
                <w:noProof/>
              </w:rPr>
              <w:t>Appendix</w:t>
            </w:r>
            <w:r>
              <w:rPr>
                <w:noProof/>
                <w:webHidden/>
              </w:rPr>
              <w:tab/>
            </w:r>
            <w:r>
              <w:rPr>
                <w:noProof/>
                <w:webHidden/>
              </w:rPr>
              <w:fldChar w:fldCharType="begin"/>
            </w:r>
            <w:r>
              <w:rPr>
                <w:noProof/>
                <w:webHidden/>
              </w:rPr>
              <w:instrText xml:space="preserve"> PAGEREF _Toc38970253 \h </w:instrText>
            </w:r>
            <w:r>
              <w:rPr>
                <w:noProof/>
                <w:webHidden/>
              </w:rPr>
            </w:r>
            <w:r>
              <w:rPr>
                <w:noProof/>
                <w:webHidden/>
              </w:rPr>
              <w:fldChar w:fldCharType="separate"/>
            </w:r>
            <w:r>
              <w:rPr>
                <w:noProof/>
                <w:webHidden/>
              </w:rPr>
              <w:t>49</w:t>
            </w:r>
            <w:r>
              <w:rPr>
                <w:noProof/>
                <w:webHidden/>
              </w:rPr>
              <w:fldChar w:fldCharType="end"/>
            </w:r>
          </w:hyperlink>
        </w:p>
        <w:p w14:paraId="0F49B668" w14:textId="0A52F8C9" w:rsidR="008027BA" w:rsidRDefault="008027BA">
          <w:pPr>
            <w:pStyle w:val="TOC2"/>
            <w:tabs>
              <w:tab w:val="left" w:pos="1200"/>
            </w:tabs>
            <w:rPr>
              <w:rFonts w:asciiTheme="minorHAnsi" w:eastAsiaTheme="minorEastAsia" w:hAnsiTheme="minorHAnsi" w:cstheme="minorBidi"/>
              <w:b w:val="0"/>
              <w:bCs w:val="0"/>
              <w:smallCaps w:val="0"/>
              <w:noProof/>
              <w:sz w:val="22"/>
              <w:szCs w:val="22"/>
            </w:rPr>
          </w:pPr>
          <w:hyperlink w:anchor="_Toc38970254" w:history="1">
            <w:r w:rsidRPr="00BA5E77">
              <w:rPr>
                <w:rStyle w:val="Hyperlink"/>
                <w:noProof/>
              </w:rPr>
              <w:t>8.1.</w:t>
            </w:r>
            <w:r>
              <w:rPr>
                <w:rFonts w:asciiTheme="minorHAnsi" w:eastAsiaTheme="minorEastAsia" w:hAnsiTheme="minorHAnsi" w:cstheme="minorBidi"/>
                <w:b w:val="0"/>
                <w:bCs w:val="0"/>
                <w:smallCaps w:val="0"/>
                <w:noProof/>
                <w:sz w:val="22"/>
                <w:szCs w:val="22"/>
              </w:rPr>
              <w:tab/>
            </w:r>
            <w:r w:rsidRPr="00BA5E77">
              <w:rPr>
                <w:rStyle w:val="Hyperlink"/>
                <w:noProof/>
              </w:rPr>
              <w:t>Analysis of Cleansed Files for Test LFI I1</w:t>
            </w:r>
            <w:r>
              <w:rPr>
                <w:noProof/>
                <w:webHidden/>
              </w:rPr>
              <w:tab/>
            </w:r>
            <w:r>
              <w:rPr>
                <w:noProof/>
                <w:webHidden/>
              </w:rPr>
              <w:fldChar w:fldCharType="begin"/>
            </w:r>
            <w:r>
              <w:rPr>
                <w:noProof/>
                <w:webHidden/>
              </w:rPr>
              <w:instrText xml:space="preserve"> PAGEREF _Toc38970254 \h </w:instrText>
            </w:r>
            <w:r>
              <w:rPr>
                <w:noProof/>
                <w:webHidden/>
              </w:rPr>
            </w:r>
            <w:r>
              <w:rPr>
                <w:noProof/>
                <w:webHidden/>
              </w:rPr>
              <w:fldChar w:fldCharType="separate"/>
            </w:r>
            <w:r>
              <w:rPr>
                <w:noProof/>
                <w:webHidden/>
              </w:rPr>
              <w:t>49</w:t>
            </w:r>
            <w:r>
              <w:rPr>
                <w:noProof/>
                <w:webHidden/>
              </w:rPr>
              <w:fldChar w:fldCharType="end"/>
            </w:r>
          </w:hyperlink>
        </w:p>
        <w:p w14:paraId="19E77FB0" w14:textId="64336AF6" w:rsidR="008027BA" w:rsidRDefault="008027BA">
          <w:pPr>
            <w:pStyle w:val="TOC2"/>
            <w:tabs>
              <w:tab w:val="left" w:pos="1200"/>
            </w:tabs>
            <w:rPr>
              <w:rFonts w:asciiTheme="minorHAnsi" w:eastAsiaTheme="minorEastAsia" w:hAnsiTheme="minorHAnsi" w:cstheme="minorBidi"/>
              <w:b w:val="0"/>
              <w:bCs w:val="0"/>
              <w:smallCaps w:val="0"/>
              <w:noProof/>
              <w:sz w:val="22"/>
              <w:szCs w:val="22"/>
            </w:rPr>
          </w:pPr>
          <w:hyperlink w:anchor="_Toc38970255" w:history="1">
            <w:r w:rsidRPr="00BA5E77">
              <w:rPr>
                <w:rStyle w:val="Hyperlink"/>
                <w:noProof/>
              </w:rPr>
              <w:t>8.2.</w:t>
            </w:r>
            <w:r>
              <w:rPr>
                <w:rFonts w:asciiTheme="minorHAnsi" w:eastAsiaTheme="minorEastAsia" w:hAnsiTheme="minorHAnsi" w:cstheme="minorBidi"/>
                <w:b w:val="0"/>
                <w:bCs w:val="0"/>
                <w:smallCaps w:val="0"/>
                <w:noProof/>
                <w:sz w:val="22"/>
                <w:szCs w:val="22"/>
              </w:rPr>
              <w:tab/>
            </w:r>
            <w:r w:rsidRPr="00BA5E77">
              <w:rPr>
                <w:rStyle w:val="Hyperlink"/>
                <w:noProof/>
              </w:rPr>
              <w:t>Analysis of Validation and Ingestion for Tests LFI I2 and I3</w:t>
            </w:r>
            <w:r>
              <w:rPr>
                <w:noProof/>
                <w:webHidden/>
              </w:rPr>
              <w:tab/>
            </w:r>
            <w:r>
              <w:rPr>
                <w:noProof/>
                <w:webHidden/>
              </w:rPr>
              <w:fldChar w:fldCharType="begin"/>
            </w:r>
            <w:r>
              <w:rPr>
                <w:noProof/>
                <w:webHidden/>
              </w:rPr>
              <w:instrText xml:space="preserve"> PAGEREF _Toc38970255 \h </w:instrText>
            </w:r>
            <w:r>
              <w:rPr>
                <w:noProof/>
                <w:webHidden/>
              </w:rPr>
            </w:r>
            <w:r>
              <w:rPr>
                <w:noProof/>
                <w:webHidden/>
              </w:rPr>
              <w:fldChar w:fldCharType="separate"/>
            </w:r>
            <w:r>
              <w:rPr>
                <w:noProof/>
                <w:webHidden/>
              </w:rPr>
              <w:t>49</w:t>
            </w:r>
            <w:r>
              <w:rPr>
                <w:noProof/>
                <w:webHidden/>
              </w:rPr>
              <w:fldChar w:fldCharType="end"/>
            </w:r>
          </w:hyperlink>
        </w:p>
        <w:p w14:paraId="611A367D" w14:textId="179B771E" w:rsidR="008027BA" w:rsidRDefault="008027BA">
          <w:pPr>
            <w:pStyle w:val="TOC2"/>
            <w:tabs>
              <w:tab w:val="left" w:pos="1200"/>
            </w:tabs>
            <w:rPr>
              <w:rFonts w:asciiTheme="minorHAnsi" w:eastAsiaTheme="minorEastAsia" w:hAnsiTheme="minorHAnsi" w:cstheme="minorBidi"/>
              <w:b w:val="0"/>
              <w:bCs w:val="0"/>
              <w:smallCaps w:val="0"/>
              <w:noProof/>
              <w:sz w:val="22"/>
              <w:szCs w:val="22"/>
            </w:rPr>
          </w:pPr>
          <w:hyperlink w:anchor="_Toc38970256" w:history="1">
            <w:r w:rsidRPr="00BA5E77">
              <w:rPr>
                <w:rStyle w:val="Hyperlink"/>
                <w:noProof/>
              </w:rPr>
              <w:t>8.3.</w:t>
            </w:r>
            <w:r>
              <w:rPr>
                <w:rFonts w:asciiTheme="minorHAnsi" w:eastAsiaTheme="minorEastAsia" w:hAnsiTheme="minorHAnsi" w:cstheme="minorBidi"/>
                <w:b w:val="0"/>
                <w:bCs w:val="0"/>
                <w:smallCaps w:val="0"/>
                <w:noProof/>
                <w:sz w:val="22"/>
                <w:szCs w:val="22"/>
              </w:rPr>
              <w:tab/>
            </w:r>
            <w:r w:rsidRPr="00BA5E77">
              <w:rPr>
                <w:rStyle w:val="Hyperlink"/>
                <w:noProof/>
              </w:rPr>
              <w:t>Analysis of Adding Nodes for test GI I1</w:t>
            </w:r>
            <w:r>
              <w:rPr>
                <w:noProof/>
                <w:webHidden/>
              </w:rPr>
              <w:tab/>
            </w:r>
            <w:r>
              <w:rPr>
                <w:noProof/>
                <w:webHidden/>
              </w:rPr>
              <w:fldChar w:fldCharType="begin"/>
            </w:r>
            <w:r>
              <w:rPr>
                <w:noProof/>
                <w:webHidden/>
              </w:rPr>
              <w:instrText xml:space="preserve"> PAGEREF _Toc38970256 \h </w:instrText>
            </w:r>
            <w:r>
              <w:rPr>
                <w:noProof/>
                <w:webHidden/>
              </w:rPr>
            </w:r>
            <w:r>
              <w:rPr>
                <w:noProof/>
                <w:webHidden/>
              </w:rPr>
              <w:fldChar w:fldCharType="separate"/>
            </w:r>
            <w:r>
              <w:rPr>
                <w:noProof/>
                <w:webHidden/>
              </w:rPr>
              <w:t>49</w:t>
            </w:r>
            <w:r>
              <w:rPr>
                <w:noProof/>
                <w:webHidden/>
              </w:rPr>
              <w:fldChar w:fldCharType="end"/>
            </w:r>
          </w:hyperlink>
        </w:p>
        <w:p w14:paraId="45A9320D" w14:textId="39DAED0C" w:rsidR="008027BA" w:rsidRDefault="008027BA">
          <w:pPr>
            <w:pStyle w:val="TOC2"/>
            <w:tabs>
              <w:tab w:val="left" w:pos="1200"/>
            </w:tabs>
            <w:rPr>
              <w:rFonts w:asciiTheme="minorHAnsi" w:eastAsiaTheme="minorEastAsia" w:hAnsiTheme="minorHAnsi" w:cstheme="minorBidi"/>
              <w:b w:val="0"/>
              <w:bCs w:val="0"/>
              <w:smallCaps w:val="0"/>
              <w:noProof/>
              <w:sz w:val="22"/>
              <w:szCs w:val="22"/>
            </w:rPr>
          </w:pPr>
          <w:hyperlink w:anchor="_Toc38970257" w:history="1">
            <w:r w:rsidRPr="00BA5E77">
              <w:rPr>
                <w:rStyle w:val="Hyperlink"/>
                <w:noProof/>
              </w:rPr>
              <w:t>8.4.</w:t>
            </w:r>
            <w:r>
              <w:rPr>
                <w:rFonts w:asciiTheme="minorHAnsi" w:eastAsiaTheme="minorEastAsia" w:hAnsiTheme="minorHAnsi" w:cstheme="minorBidi"/>
                <w:b w:val="0"/>
                <w:bCs w:val="0"/>
                <w:smallCaps w:val="0"/>
                <w:noProof/>
                <w:sz w:val="22"/>
                <w:szCs w:val="22"/>
              </w:rPr>
              <w:tab/>
            </w:r>
            <w:r w:rsidRPr="00BA5E77">
              <w:rPr>
                <w:rStyle w:val="Hyperlink"/>
                <w:noProof/>
              </w:rPr>
              <w:t>Analysis of Moving Nodes for test GI I2</w:t>
            </w:r>
            <w:r>
              <w:rPr>
                <w:noProof/>
                <w:webHidden/>
              </w:rPr>
              <w:tab/>
            </w:r>
            <w:r>
              <w:rPr>
                <w:noProof/>
                <w:webHidden/>
              </w:rPr>
              <w:fldChar w:fldCharType="begin"/>
            </w:r>
            <w:r>
              <w:rPr>
                <w:noProof/>
                <w:webHidden/>
              </w:rPr>
              <w:instrText xml:space="preserve"> PAGEREF _Toc38970257 \h </w:instrText>
            </w:r>
            <w:r>
              <w:rPr>
                <w:noProof/>
                <w:webHidden/>
              </w:rPr>
            </w:r>
            <w:r>
              <w:rPr>
                <w:noProof/>
                <w:webHidden/>
              </w:rPr>
              <w:fldChar w:fldCharType="separate"/>
            </w:r>
            <w:r>
              <w:rPr>
                <w:noProof/>
                <w:webHidden/>
              </w:rPr>
              <w:t>49</w:t>
            </w:r>
            <w:r>
              <w:rPr>
                <w:noProof/>
                <w:webHidden/>
              </w:rPr>
              <w:fldChar w:fldCharType="end"/>
            </w:r>
          </w:hyperlink>
        </w:p>
        <w:p w14:paraId="06F1F1FF" w14:textId="47CA3A29" w:rsidR="008027BA" w:rsidRDefault="008027BA">
          <w:pPr>
            <w:pStyle w:val="TOC2"/>
            <w:tabs>
              <w:tab w:val="left" w:pos="1200"/>
            </w:tabs>
            <w:rPr>
              <w:rFonts w:asciiTheme="minorHAnsi" w:eastAsiaTheme="minorEastAsia" w:hAnsiTheme="minorHAnsi" w:cstheme="minorBidi"/>
              <w:b w:val="0"/>
              <w:bCs w:val="0"/>
              <w:smallCaps w:val="0"/>
              <w:noProof/>
              <w:sz w:val="22"/>
              <w:szCs w:val="22"/>
            </w:rPr>
          </w:pPr>
          <w:hyperlink w:anchor="_Toc38970258" w:history="1">
            <w:r w:rsidRPr="00BA5E77">
              <w:rPr>
                <w:rStyle w:val="Hyperlink"/>
                <w:noProof/>
              </w:rPr>
              <w:t>8.5.</w:t>
            </w:r>
            <w:r>
              <w:rPr>
                <w:rFonts w:asciiTheme="minorHAnsi" w:eastAsiaTheme="minorEastAsia" w:hAnsiTheme="minorHAnsi" w:cstheme="minorBidi"/>
                <w:b w:val="0"/>
                <w:bCs w:val="0"/>
                <w:smallCaps w:val="0"/>
                <w:noProof/>
                <w:sz w:val="22"/>
                <w:szCs w:val="22"/>
              </w:rPr>
              <w:tab/>
            </w:r>
            <w:r w:rsidRPr="00BA5E77">
              <w:rPr>
                <w:rStyle w:val="Hyperlink"/>
                <w:noProof/>
              </w:rPr>
              <w:t>Analysis of Creating Relationships between Nodes for Test GI I3</w:t>
            </w:r>
            <w:r>
              <w:rPr>
                <w:noProof/>
                <w:webHidden/>
              </w:rPr>
              <w:tab/>
            </w:r>
            <w:r>
              <w:rPr>
                <w:noProof/>
                <w:webHidden/>
              </w:rPr>
              <w:fldChar w:fldCharType="begin"/>
            </w:r>
            <w:r>
              <w:rPr>
                <w:noProof/>
                <w:webHidden/>
              </w:rPr>
              <w:instrText xml:space="preserve"> PAGEREF _Toc38970258 \h </w:instrText>
            </w:r>
            <w:r>
              <w:rPr>
                <w:noProof/>
                <w:webHidden/>
              </w:rPr>
            </w:r>
            <w:r>
              <w:rPr>
                <w:noProof/>
                <w:webHidden/>
              </w:rPr>
              <w:fldChar w:fldCharType="separate"/>
            </w:r>
            <w:r>
              <w:rPr>
                <w:noProof/>
                <w:webHidden/>
              </w:rPr>
              <w:t>49</w:t>
            </w:r>
            <w:r>
              <w:rPr>
                <w:noProof/>
                <w:webHidden/>
              </w:rPr>
              <w:fldChar w:fldCharType="end"/>
            </w:r>
          </w:hyperlink>
        </w:p>
        <w:p w14:paraId="0ADD6BE0" w14:textId="0D438440" w:rsidR="008027BA" w:rsidRDefault="008027BA">
          <w:pPr>
            <w:pStyle w:val="TOC2"/>
            <w:tabs>
              <w:tab w:val="left" w:pos="1200"/>
            </w:tabs>
            <w:rPr>
              <w:rFonts w:asciiTheme="minorHAnsi" w:eastAsiaTheme="minorEastAsia" w:hAnsiTheme="minorHAnsi" w:cstheme="minorBidi"/>
              <w:b w:val="0"/>
              <w:bCs w:val="0"/>
              <w:smallCaps w:val="0"/>
              <w:noProof/>
              <w:sz w:val="22"/>
              <w:szCs w:val="22"/>
            </w:rPr>
          </w:pPr>
          <w:hyperlink w:anchor="_Toc38970259" w:history="1">
            <w:r w:rsidRPr="00BA5E77">
              <w:rPr>
                <w:rStyle w:val="Hyperlink"/>
                <w:noProof/>
              </w:rPr>
              <w:t>8.6.</w:t>
            </w:r>
            <w:r>
              <w:rPr>
                <w:rFonts w:asciiTheme="minorHAnsi" w:eastAsiaTheme="minorEastAsia" w:hAnsiTheme="minorHAnsi" w:cstheme="minorBidi"/>
                <w:b w:val="0"/>
                <w:bCs w:val="0"/>
                <w:smallCaps w:val="0"/>
                <w:noProof/>
                <w:sz w:val="22"/>
                <w:szCs w:val="22"/>
              </w:rPr>
              <w:tab/>
            </w:r>
            <w:r w:rsidRPr="00BA5E77">
              <w:rPr>
                <w:rStyle w:val="Hyperlink"/>
                <w:noProof/>
              </w:rPr>
              <w:t>Analysis of Adding and Deleting Nodes for Test GI I4 and I5</w:t>
            </w:r>
            <w:r>
              <w:rPr>
                <w:noProof/>
                <w:webHidden/>
              </w:rPr>
              <w:tab/>
            </w:r>
            <w:r>
              <w:rPr>
                <w:noProof/>
                <w:webHidden/>
              </w:rPr>
              <w:fldChar w:fldCharType="begin"/>
            </w:r>
            <w:r>
              <w:rPr>
                <w:noProof/>
                <w:webHidden/>
              </w:rPr>
              <w:instrText xml:space="preserve"> PAGEREF _Toc38970259 \h </w:instrText>
            </w:r>
            <w:r>
              <w:rPr>
                <w:noProof/>
                <w:webHidden/>
              </w:rPr>
            </w:r>
            <w:r>
              <w:rPr>
                <w:noProof/>
                <w:webHidden/>
              </w:rPr>
              <w:fldChar w:fldCharType="separate"/>
            </w:r>
            <w:r>
              <w:rPr>
                <w:noProof/>
                <w:webHidden/>
              </w:rPr>
              <w:t>49</w:t>
            </w:r>
            <w:r>
              <w:rPr>
                <w:noProof/>
                <w:webHidden/>
              </w:rPr>
              <w:fldChar w:fldCharType="end"/>
            </w:r>
          </w:hyperlink>
        </w:p>
        <w:p w14:paraId="6B80389B" w14:textId="45DFAF90" w:rsidR="008027BA" w:rsidRDefault="008027BA">
          <w:pPr>
            <w:pStyle w:val="TOC2"/>
            <w:tabs>
              <w:tab w:val="left" w:pos="1200"/>
            </w:tabs>
            <w:rPr>
              <w:rFonts w:asciiTheme="minorHAnsi" w:eastAsiaTheme="minorEastAsia" w:hAnsiTheme="minorHAnsi" w:cstheme="minorBidi"/>
              <w:b w:val="0"/>
              <w:bCs w:val="0"/>
              <w:smallCaps w:val="0"/>
              <w:noProof/>
              <w:sz w:val="22"/>
              <w:szCs w:val="22"/>
            </w:rPr>
          </w:pPr>
          <w:hyperlink w:anchor="_Toc38970260" w:history="1">
            <w:r w:rsidRPr="00BA5E77">
              <w:rPr>
                <w:rStyle w:val="Hyperlink"/>
                <w:noProof/>
              </w:rPr>
              <w:t>8.7.</w:t>
            </w:r>
            <w:r>
              <w:rPr>
                <w:rFonts w:asciiTheme="minorHAnsi" w:eastAsiaTheme="minorEastAsia" w:hAnsiTheme="minorHAnsi" w:cstheme="minorBidi"/>
                <w:b w:val="0"/>
                <w:bCs w:val="0"/>
                <w:smallCaps w:val="0"/>
                <w:noProof/>
                <w:sz w:val="22"/>
                <w:szCs w:val="22"/>
              </w:rPr>
              <w:tab/>
            </w:r>
            <w:r w:rsidRPr="00BA5E77">
              <w:rPr>
                <w:rStyle w:val="Hyperlink"/>
                <w:noProof/>
              </w:rPr>
              <w:t>Analysis of Running PICK on Kali Operating System for test OSR I1</w:t>
            </w:r>
            <w:r>
              <w:rPr>
                <w:noProof/>
                <w:webHidden/>
              </w:rPr>
              <w:tab/>
            </w:r>
            <w:r>
              <w:rPr>
                <w:noProof/>
                <w:webHidden/>
              </w:rPr>
              <w:fldChar w:fldCharType="begin"/>
            </w:r>
            <w:r>
              <w:rPr>
                <w:noProof/>
                <w:webHidden/>
              </w:rPr>
              <w:instrText xml:space="preserve"> PAGEREF _Toc38970260 \h </w:instrText>
            </w:r>
            <w:r>
              <w:rPr>
                <w:noProof/>
                <w:webHidden/>
              </w:rPr>
            </w:r>
            <w:r>
              <w:rPr>
                <w:noProof/>
                <w:webHidden/>
              </w:rPr>
              <w:fldChar w:fldCharType="separate"/>
            </w:r>
            <w:r>
              <w:rPr>
                <w:noProof/>
                <w:webHidden/>
              </w:rPr>
              <w:t>49</w:t>
            </w:r>
            <w:r>
              <w:rPr>
                <w:noProof/>
                <w:webHidden/>
              </w:rPr>
              <w:fldChar w:fldCharType="end"/>
            </w:r>
          </w:hyperlink>
        </w:p>
        <w:p w14:paraId="41F57633" w14:textId="254AF014" w:rsidR="00674667" w:rsidRDefault="00674667">
          <w:r>
            <w:rPr>
              <w:b/>
              <w:bCs/>
              <w:noProof/>
            </w:rPr>
            <w:fldChar w:fldCharType="end"/>
          </w:r>
        </w:p>
      </w:sdtContent>
    </w:sdt>
    <w:p w14:paraId="110FFD37" w14:textId="0356581E" w:rsidR="00941D93" w:rsidRDefault="00941D93">
      <w:pPr>
        <w:pStyle w:val="TOC2"/>
      </w:pPr>
    </w:p>
    <w:p w14:paraId="29D6B04F" w14:textId="77777777" w:rsidR="00941D93" w:rsidRDefault="00941D93">
      <w:pPr>
        <w:sectPr w:rsidR="00941D93">
          <w:headerReference w:type="default" r:id="rId9"/>
          <w:footerReference w:type="default" r:id="rId10"/>
          <w:pgSz w:w="12240" w:h="15840" w:code="1"/>
          <w:pgMar w:top="1440" w:right="1440" w:bottom="1440" w:left="1800" w:header="720" w:footer="720" w:gutter="0"/>
          <w:pgNumType w:fmt="lowerRoman"/>
          <w:cols w:space="720"/>
        </w:sectPr>
      </w:pPr>
      <w:r>
        <w:t xml:space="preserve"> </w:t>
      </w:r>
    </w:p>
    <w:p w14:paraId="3E7A9F1C" w14:textId="77777777" w:rsidR="00941D93" w:rsidRDefault="00941D93">
      <w:pPr>
        <w:pStyle w:val="Heading1"/>
      </w:pPr>
      <w:bookmarkStart w:id="25" w:name="_Toc22915470"/>
      <w:bookmarkStart w:id="26" w:name="_Toc38970231"/>
      <w:r>
        <w:lastRenderedPageBreak/>
        <w:t>Introduction</w:t>
      </w:r>
      <w:bookmarkEnd w:id="25"/>
      <w:bookmarkEnd w:id="26"/>
    </w:p>
    <w:p w14:paraId="6B699379" w14:textId="77777777" w:rsidR="00941D93" w:rsidRDefault="00941D93"/>
    <w:p w14:paraId="3FE9F23F" w14:textId="77777777" w:rsidR="00941D93" w:rsidRDefault="00941D93">
      <w:pPr>
        <w:pStyle w:val="Paragraph"/>
      </w:pPr>
    </w:p>
    <w:p w14:paraId="07B54672" w14:textId="4E0C5F1B" w:rsidR="422B3D02" w:rsidRDefault="422B3D02" w:rsidP="422B3D02">
      <w:pPr>
        <w:pStyle w:val="Paragraph"/>
        <w:ind w:firstLine="720"/>
      </w:pPr>
      <w:r>
        <w:t>The PMR Insight Collective Knowledge (PICK) tool is the system to be tested for in this document. All test cases provided will be either confirmed to be working or to have failed the test. Below you will find the following test to be performed, along with the expected results are, and the team members who will be conducting the tests.</w:t>
      </w:r>
    </w:p>
    <w:p w14:paraId="1F72F646" w14:textId="77777777" w:rsidR="00941D93" w:rsidRDefault="00941D93">
      <w:pPr>
        <w:pStyle w:val="Paragraph"/>
      </w:pPr>
    </w:p>
    <w:p w14:paraId="39EC13BE" w14:textId="77777777" w:rsidR="00941D93" w:rsidRDefault="00941D93">
      <w:pPr>
        <w:pStyle w:val="Heading2"/>
      </w:pPr>
      <w:bookmarkStart w:id="27" w:name="_Toc22915471"/>
      <w:bookmarkStart w:id="28" w:name="_Toc38970232"/>
      <w:r>
        <w:t>Purpose</w:t>
      </w:r>
      <w:bookmarkEnd w:id="27"/>
      <w:bookmarkEnd w:id="28"/>
    </w:p>
    <w:p w14:paraId="08CE6F91" w14:textId="77777777" w:rsidR="00941D93" w:rsidRDefault="00941D93"/>
    <w:p w14:paraId="66A167A9" w14:textId="71F3C341" w:rsidR="58FAA482" w:rsidRDefault="29761FE4" w:rsidP="29761FE4">
      <w:pPr>
        <w:ind w:firstLine="720"/>
      </w:pPr>
      <w:r>
        <w:t>The main purpose of this document is to provide a proper guideline to test the software and deliver a functional project to the clients. Also, we are trying to identify the faults and errors that the project PICK that can contain.</w:t>
      </w:r>
    </w:p>
    <w:p w14:paraId="61CDCEAD" w14:textId="69A77649" w:rsidR="00941D93" w:rsidRDefault="29761FE4" w:rsidP="58FAA482">
      <w:pPr>
        <w:ind w:firstLine="720"/>
      </w:pPr>
      <w:r>
        <w:t xml:space="preserve">This document will focus on the project PICK and it is a Project Test Plan, meaning it will focus on testing the project in general, specifying different parts of it in the different test suites. It contains different test suites focusing on different functionalities of the project, test cases and their descriptions, and a testing schedule. </w:t>
      </w:r>
    </w:p>
    <w:p w14:paraId="6BB9E253" w14:textId="77777777" w:rsidR="00941D93" w:rsidRDefault="00941D93"/>
    <w:p w14:paraId="56DABE0D" w14:textId="77777777" w:rsidR="00941D93" w:rsidRDefault="00941D93">
      <w:pPr>
        <w:pStyle w:val="Heading2"/>
      </w:pPr>
      <w:bookmarkStart w:id="29" w:name="_Toc22915472"/>
      <w:bookmarkStart w:id="30" w:name="_Toc38970233"/>
      <w:r>
        <w:t>Scope</w:t>
      </w:r>
      <w:bookmarkEnd w:id="29"/>
      <w:bookmarkEnd w:id="30"/>
    </w:p>
    <w:p w14:paraId="7C75667F" w14:textId="06389061" w:rsidR="00941D93" w:rsidRDefault="00941D93" w:rsidP="09D1AD17"/>
    <w:p w14:paraId="7FBA9D71" w14:textId="0FBB990C" w:rsidR="00941D93" w:rsidRDefault="0BB8DECA" w:rsidP="422B3D02">
      <w:pPr>
        <w:ind w:firstLine="720"/>
        <w:rPr>
          <w:color w:val="000000" w:themeColor="text1"/>
          <w:sz w:val="22"/>
          <w:szCs w:val="22"/>
        </w:rPr>
      </w:pPr>
      <w:r w:rsidRPr="0BB8DECA">
        <w:rPr>
          <w:color w:val="000000" w:themeColor="text1"/>
          <w:sz w:val="22"/>
          <w:szCs w:val="22"/>
        </w:rPr>
        <w:t>We will be testing a PMR Insight Collective Knowledge (PICK) tool to facilitate the process of writing reports by the White Team (LSH) about the ability of the blue team to defend against cyber-attacks by the red team. This software’s primary goal will consist of facilitating the job of the white team by employing different tools including: Sorting by chronological order based on the date of ingestion, automatic creation of a graphs to better represent when an attack has occurred, creation of vectors to organize all log files that pertain to a singular event, as well as other requirements described within this document. Our system shall focus firstly on improving the analysis of log files, our system shall not use the internet in any way to ensure the security of the system. The success of this project will be determined by the benefits given to the White team upon using this system.</w:t>
      </w:r>
    </w:p>
    <w:p w14:paraId="23DE523C" w14:textId="01A8EA21" w:rsidR="00941D93" w:rsidRDefault="00941D93" w:rsidP="09D1AD17"/>
    <w:p w14:paraId="5FE63A30" w14:textId="77777777" w:rsidR="00941D93" w:rsidRDefault="00941D93">
      <w:pPr>
        <w:pStyle w:val="Heading2"/>
      </w:pPr>
      <w:bookmarkStart w:id="31" w:name="_Toc22915473"/>
      <w:bookmarkStart w:id="32" w:name="_Toc38970234"/>
      <w:r>
        <w:t>System Overview</w:t>
      </w:r>
      <w:bookmarkEnd w:id="31"/>
      <w:bookmarkEnd w:id="32"/>
    </w:p>
    <w:p w14:paraId="45EC6B74" w14:textId="00CB3F88" w:rsidR="422B3D02" w:rsidRDefault="422B3D02" w:rsidP="422B3D02">
      <w:pPr>
        <w:ind w:firstLine="720"/>
      </w:pPr>
    </w:p>
    <w:p w14:paraId="0235895D" w14:textId="2B04A070" w:rsidR="422B3D02" w:rsidRDefault="422B3D02" w:rsidP="422B3D02">
      <w:pPr>
        <w:ind w:firstLine="720"/>
      </w:pPr>
      <w:r>
        <w:t xml:space="preserve">The system that is being exercised is a PMR Insight Collective Knowledge (PICK) tool to facilitate the process of writing reports by the White Team (LSH) about the ability of the blue team to defend against cyber-attacks by the red team. This software’s primary goal will consist of facilitating the job of the white team by employing different tools including: Sorting by chronological order based on the date of ingestion, automatic creation of a graphs to better represent when an attack has occurred, creation of vectors to organize all log files that pertain to a singular event, as well as other requirements described within this document. The system’s functionalities being tested are mainly the ingestion and cleansing of log files; the graphing functionalities and other functions that pertain to the main goal of facilitating analysis. </w:t>
      </w:r>
    </w:p>
    <w:p w14:paraId="3E9C925D" w14:textId="18587497" w:rsidR="422B3D02" w:rsidRDefault="422B3D02" w:rsidP="422B3D02">
      <w:pPr>
        <w:ind w:firstLine="720"/>
      </w:pPr>
    </w:p>
    <w:p w14:paraId="0D766251" w14:textId="77777777" w:rsidR="00150787" w:rsidRDefault="00150787" w:rsidP="00150787">
      <w:pPr>
        <w:pStyle w:val="Heading2"/>
      </w:pPr>
      <w:bookmarkStart w:id="33" w:name="_Toc22915474"/>
      <w:bookmarkStart w:id="34" w:name="_Toc38970235"/>
      <w:r>
        <w:t>Suspension and Exit Criteria</w:t>
      </w:r>
      <w:bookmarkEnd w:id="33"/>
      <w:bookmarkEnd w:id="34"/>
    </w:p>
    <w:p w14:paraId="5515AAEF" w14:textId="4B7633E2" w:rsidR="422B3D02" w:rsidRDefault="422B3D02" w:rsidP="422B3D02">
      <w:pPr>
        <w:ind w:firstLine="720"/>
      </w:pPr>
    </w:p>
    <w:p w14:paraId="44BE9EEF" w14:textId="3FAFBFF5" w:rsidR="422B3D02" w:rsidRDefault="422B3D02" w:rsidP="422B3D02">
      <w:pPr>
        <w:ind w:firstLine="720"/>
      </w:pPr>
      <w:r>
        <w:lastRenderedPageBreak/>
        <w:t>For suspension criteria, we will suspend testing if 50% or more of the critical tests fail, and if 60% or more of the non-critical test fail. For exit criteria we will set the requirement that all critical tests must pass and 80% or more of the non-critical tests must pass.</w:t>
      </w:r>
    </w:p>
    <w:p w14:paraId="3657D4C1" w14:textId="77777777" w:rsidR="00941D93" w:rsidRDefault="00941D93">
      <w:pPr>
        <w:pStyle w:val="Heading2"/>
      </w:pPr>
      <w:bookmarkStart w:id="35" w:name="_Toc22915475"/>
      <w:bookmarkStart w:id="36" w:name="_Toc38970236"/>
      <w:r>
        <w:t>Document Overview</w:t>
      </w:r>
      <w:bookmarkEnd w:id="35"/>
      <w:bookmarkEnd w:id="36"/>
    </w:p>
    <w:p w14:paraId="355BC535" w14:textId="08EB447A" w:rsidR="09D1AD17" w:rsidRDefault="09D1AD17" w:rsidP="09D1AD17"/>
    <w:p w14:paraId="2ECE3CAE" w14:textId="13EC8E63" w:rsidR="09D1AD17" w:rsidRDefault="0BB8DECA" w:rsidP="422B3D02">
      <w:pPr>
        <w:ind w:firstLine="720"/>
      </w:pPr>
      <w:r>
        <w:t>The remainder of this test plan document will go into greater detail about the test plan. Section 2 will describe the test items and features, which includes (components, classes, function or methods), to be tested. Section 3 will describe the testing approach that will be used to test the system. It will describe the types of tests that will be performed for each system function one by one and label the criticality of each test case. Section 4 will document test input, specific test procedures, and outcomes for each specified test case. Section 5 will describe user interface testing by detailing the tests by how the user will interact with the system. Section 6 describes the test plan schedule, which will show the members who will be in charge of specific test completions by a certain date. Section 7 explains other test sections that are used to detail the test plan document in greater detail. Section 8 is the appendix and in there will be more detailed results from specific tests that were done throughout the test plan.</w:t>
      </w:r>
    </w:p>
    <w:p w14:paraId="071E4E01" w14:textId="77777777" w:rsidR="00941D93" w:rsidRDefault="007E0AF8">
      <w:pPr>
        <w:pStyle w:val="Heading2"/>
      </w:pPr>
      <w:bookmarkStart w:id="37" w:name="_Toc22915476"/>
      <w:bookmarkStart w:id="38" w:name="_Toc38970237"/>
      <w:r>
        <w:t>References</w:t>
      </w:r>
      <w:bookmarkEnd w:id="37"/>
      <w:bookmarkEnd w:id="38"/>
    </w:p>
    <w:p w14:paraId="52E56223" w14:textId="77777777" w:rsidR="00941D93" w:rsidRDefault="00941D93"/>
    <w:p w14:paraId="5AAA5CB3" w14:textId="4B07CFBC" w:rsidR="09D1AD17" w:rsidRDefault="0BB8DECA" w:rsidP="09D1AD17">
      <w:pPr>
        <w:rPr>
          <w:color w:val="000000" w:themeColor="text1"/>
          <w:sz w:val="22"/>
          <w:szCs w:val="22"/>
        </w:rPr>
      </w:pPr>
      <w:r w:rsidRPr="0BB8DECA">
        <w:rPr>
          <w:color w:val="000000" w:themeColor="text1"/>
          <w:sz w:val="22"/>
          <w:szCs w:val="22"/>
        </w:rPr>
        <w:t xml:space="preserve">[1] E. Tai-Ramirez &amp; S. Roach, SRS_v7. Internet: </w:t>
      </w:r>
      <w:hyperlink r:id="rId11">
        <w:r w:rsidRPr="0BB8DECA">
          <w:rPr>
            <w:rStyle w:val="Hyperlink"/>
            <w:color w:val="000000" w:themeColor="text1"/>
            <w:sz w:val="22"/>
            <w:szCs w:val="22"/>
          </w:rPr>
          <w:t>https://github.com/CS4311-spring-2020/pick-tool-team06-team-404/blob/master/doc/SRSv7.pdf</w:t>
        </w:r>
      </w:hyperlink>
      <w:r w:rsidRPr="0BB8DECA">
        <w:rPr>
          <w:color w:val="000000" w:themeColor="text1"/>
          <w:sz w:val="22"/>
          <w:szCs w:val="22"/>
        </w:rPr>
        <w:t>, 2020 (Jan. 30, 2020).</w:t>
      </w:r>
    </w:p>
    <w:p w14:paraId="7378F777" w14:textId="24002FF5" w:rsidR="09D1AD17" w:rsidRDefault="09D1AD17" w:rsidP="09D1AD17"/>
    <w:p w14:paraId="6A483E30" w14:textId="77777777" w:rsidR="007A4335" w:rsidRDefault="007A4335" w:rsidP="007A4335">
      <w:pPr>
        <w:pStyle w:val="Heading1"/>
        <w:pageBreakBefore w:val="0"/>
      </w:pPr>
      <w:bookmarkStart w:id="39" w:name="_Toc227033591"/>
      <w:r>
        <w:br w:type="page"/>
      </w:r>
      <w:bookmarkStart w:id="40" w:name="_Toc22915477"/>
      <w:bookmarkStart w:id="41" w:name="_Toc38970238"/>
      <w:r>
        <w:lastRenderedPageBreak/>
        <w:t>Test Items and Features</w:t>
      </w:r>
      <w:bookmarkEnd w:id="39"/>
      <w:bookmarkEnd w:id="40"/>
      <w:bookmarkEnd w:id="41"/>
    </w:p>
    <w:p w14:paraId="7713615C" w14:textId="14A8B634" w:rsidR="422B3D02" w:rsidRDefault="422B3D02" w:rsidP="422B3D02">
      <w:pPr>
        <w:ind w:firstLine="720"/>
      </w:pPr>
      <w:r>
        <w:t>The following items are the ones that are going to be tested for in this document. Our team will be focusing on the main integral parts of the system to be tested, which includes log ingestion, conversion on logs into nodes, and ability to modify and create relationships between nodes in graphical and table formats. Each parts of the system to be tested has certain features associated to that part and will be tested as well.</w:t>
      </w:r>
    </w:p>
    <w:p w14:paraId="07547A01" w14:textId="0C99822F" w:rsidR="00941D93" w:rsidRDefault="00941D9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05"/>
        <w:gridCol w:w="3416"/>
        <w:gridCol w:w="2969"/>
      </w:tblGrid>
      <w:tr w:rsidR="00740BE6" w14:paraId="33F6B9AF" w14:textId="2F9EB9DA" w:rsidTr="00740BE6">
        <w:trPr>
          <w:trHeight w:val="360"/>
        </w:trPr>
        <w:tc>
          <w:tcPr>
            <w:tcW w:w="8990" w:type="dxa"/>
            <w:gridSpan w:val="3"/>
            <w:shd w:val="clear" w:color="auto" w:fill="E0E0E0"/>
          </w:tcPr>
          <w:p w14:paraId="6008E4A8" w14:textId="650AB3E2" w:rsidR="0013173F" w:rsidRDefault="0013173F" w:rsidP="422B3D02">
            <w:pPr>
              <w:jc w:val="center"/>
              <w:rPr>
                <w:b/>
                <w:bCs/>
              </w:rPr>
            </w:pPr>
            <w:r w:rsidRPr="422B3D02">
              <w:rPr>
                <w:b/>
                <w:bCs/>
              </w:rPr>
              <w:t>TEST ITEMS</w:t>
            </w:r>
            <w:r>
              <w:rPr>
                <w:b/>
                <w:bCs/>
              </w:rPr>
              <w:t xml:space="preserve">, </w:t>
            </w:r>
            <w:r w:rsidRPr="422B3D02">
              <w:rPr>
                <w:b/>
                <w:bCs/>
              </w:rPr>
              <w:t>FEATURES</w:t>
            </w:r>
            <w:r>
              <w:rPr>
                <w:b/>
                <w:bCs/>
              </w:rPr>
              <w:t xml:space="preserve"> &amp; COMPONENTS</w:t>
            </w:r>
          </w:p>
          <w:p w14:paraId="774CB409" w14:textId="5BA46F57" w:rsidR="00740BE6" w:rsidRPr="422B3D02" w:rsidRDefault="00740BE6" w:rsidP="422B3D02">
            <w:pPr>
              <w:jc w:val="center"/>
              <w:rPr>
                <w:b/>
                <w:bCs/>
              </w:rPr>
            </w:pPr>
          </w:p>
        </w:tc>
      </w:tr>
      <w:tr w:rsidR="00740BE6" w14:paraId="0A2AF2E6" w14:textId="15FC2BD1" w:rsidTr="00740BE6">
        <w:trPr>
          <w:trHeight w:val="360"/>
        </w:trPr>
        <w:tc>
          <w:tcPr>
            <w:tcW w:w="2605" w:type="dxa"/>
            <w:shd w:val="clear" w:color="auto" w:fill="A5A5A5" w:themeFill="accent3"/>
          </w:tcPr>
          <w:p w14:paraId="496BFB8B" w14:textId="53C8868A" w:rsidR="00740BE6" w:rsidRDefault="00740BE6" w:rsidP="422B3D02">
            <w:pPr>
              <w:spacing w:line="259" w:lineRule="auto"/>
              <w:jc w:val="center"/>
              <w:rPr>
                <w:b/>
                <w:bCs/>
              </w:rPr>
            </w:pPr>
            <w:r w:rsidRPr="422B3D02">
              <w:rPr>
                <w:b/>
                <w:bCs/>
              </w:rPr>
              <w:t>Test Item</w:t>
            </w:r>
          </w:p>
        </w:tc>
        <w:tc>
          <w:tcPr>
            <w:tcW w:w="3416" w:type="dxa"/>
            <w:shd w:val="clear" w:color="auto" w:fill="A5A5A5" w:themeFill="accent3"/>
          </w:tcPr>
          <w:p w14:paraId="63C6E7AC" w14:textId="70A94505" w:rsidR="00740BE6" w:rsidRDefault="00740BE6" w:rsidP="422B3D02">
            <w:pPr>
              <w:spacing w:line="259" w:lineRule="auto"/>
              <w:jc w:val="center"/>
            </w:pPr>
            <w:r w:rsidRPr="422B3D02">
              <w:rPr>
                <w:b/>
                <w:bCs/>
              </w:rPr>
              <w:t>Features</w:t>
            </w:r>
          </w:p>
        </w:tc>
        <w:tc>
          <w:tcPr>
            <w:tcW w:w="2969" w:type="dxa"/>
            <w:shd w:val="clear" w:color="auto" w:fill="A5A5A5" w:themeFill="accent3"/>
          </w:tcPr>
          <w:p w14:paraId="0629AEAC" w14:textId="114E13D3" w:rsidR="00740BE6" w:rsidRPr="422B3D02" w:rsidRDefault="0013173F" w:rsidP="422B3D02">
            <w:pPr>
              <w:spacing w:line="259" w:lineRule="auto"/>
              <w:jc w:val="center"/>
              <w:rPr>
                <w:b/>
                <w:bCs/>
              </w:rPr>
            </w:pPr>
            <w:r>
              <w:rPr>
                <w:b/>
                <w:bCs/>
              </w:rPr>
              <w:t>Components</w:t>
            </w:r>
          </w:p>
        </w:tc>
      </w:tr>
      <w:tr w:rsidR="00740BE6" w:rsidRPr="00107CA4" w14:paraId="1BEB3648" w14:textId="1629D565" w:rsidTr="00740BE6">
        <w:trPr>
          <w:trHeight w:val="360"/>
        </w:trPr>
        <w:tc>
          <w:tcPr>
            <w:tcW w:w="2605" w:type="dxa"/>
            <w:shd w:val="clear" w:color="auto" w:fill="FFFFFF" w:themeFill="background1"/>
          </w:tcPr>
          <w:p w14:paraId="1BC7033A" w14:textId="43121018" w:rsidR="00740BE6" w:rsidRDefault="00740BE6" w:rsidP="422B3D02">
            <w:pPr>
              <w:spacing w:line="259" w:lineRule="auto"/>
              <w:jc w:val="center"/>
            </w:pPr>
            <w:r>
              <w:t>Log Ingestion</w:t>
            </w:r>
          </w:p>
        </w:tc>
        <w:tc>
          <w:tcPr>
            <w:tcW w:w="3416" w:type="dxa"/>
            <w:shd w:val="clear" w:color="auto" w:fill="FFFFFF" w:themeFill="background1"/>
          </w:tcPr>
          <w:p w14:paraId="1A6DDAFE" w14:textId="5BCA02C8" w:rsidR="00740BE6" w:rsidRDefault="00740BE6" w:rsidP="422B3D02">
            <w:pPr>
              <w:jc w:val="center"/>
            </w:pPr>
            <w:r>
              <w:t>Cleansing</w:t>
            </w:r>
          </w:p>
        </w:tc>
        <w:tc>
          <w:tcPr>
            <w:tcW w:w="2969" w:type="dxa"/>
            <w:shd w:val="clear" w:color="auto" w:fill="FFFFFF" w:themeFill="background1"/>
          </w:tcPr>
          <w:p w14:paraId="5DEC3957" w14:textId="0D02C115" w:rsidR="00740BE6" w:rsidRPr="00107CA4" w:rsidRDefault="0015699E" w:rsidP="422B3D02">
            <w:pPr>
              <w:jc w:val="center"/>
              <w:rPr>
                <w:lang w:val="fr-FR"/>
              </w:rPr>
            </w:pPr>
            <w:r w:rsidRPr="0013173F">
              <w:t>Analysis</w:t>
            </w:r>
            <w:r>
              <w:rPr>
                <w:lang w:val="fr-FR"/>
              </w:rPr>
              <w:t xml:space="preserve"> </w:t>
            </w:r>
            <w:r w:rsidRPr="0013173F">
              <w:t>Subsystem</w:t>
            </w:r>
          </w:p>
        </w:tc>
      </w:tr>
      <w:tr w:rsidR="00740BE6" w:rsidRPr="00107CA4" w14:paraId="211A382D" w14:textId="12F9FD53" w:rsidTr="00740BE6">
        <w:trPr>
          <w:trHeight w:val="378"/>
        </w:trPr>
        <w:tc>
          <w:tcPr>
            <w:tcW w:w="2605" w:type="dxa"/>
          </w:tcPr>
          <w:p w14:paraId="02D35A7A" w14:textId="1F293492" w:rsidR="00740BE6" w:rsidRDefault="00740BE6" w:rsidP="422B3D02">
            <w:pPr>
              <w:spacing w:line="259" w:lineRule="auto"/>
              <w:jc w:val="center"/>
            </w:pPr>
            <w:r>
              <w:t>Log Ingestion</w:t>
            </w:r>
          </w:p>
        </w:tc>
        <w:tc>
          <w:tcPr>
            <w:tcW w:w="3416" w:type="dxa"/>
            <w:shd w:val="clear" w:color="auto" w:fill="auto"/>
          </w:tcPr>
          <w:p w14:paraId="7B87FFE9" w14:textId="0F049510" w:rsidR="00740BE6" w:rsidRDefault="00740BE6" w:rsidP="422B3D02">
            <w:pPr>
              <w:jc w:val="center"/>
            </w:pPr>
            <w:r>
              <w:t>Validating</w:t>
            </w:r>
          </w:p>
        </w:tc>
        <w:tc>
          <w:tcPr>
            <w:tcW w:w="2969" w:type="dxa"/>
          </w:tcPr>
          <w:p w14:paraId="1B780B95" w14:textId="71C177FC" w:rsidR="00740BE6" w:rsidRPr="00107CA4" w:rsidRDefault="0015699E" w:rsidP="422B3D02">
            <w:pPr>
              <w:jc w:val="center"/>
              <w:rPr>
                <w:lang w:val="fr-FR"/>
              </w:rPr>
            </w:pPr>
            <w:r w:rsidRPr="0013173F">
              <w:t>Analysis</w:t>
            </w:r>
            <w:r>
              <w:rPr>
                <w:lang w:val="fr-FR"/>
              </w:rPr>
              <w:t xml:space="preserve"> </w:t>
            </w:r>
            <w:r w:rsidRPr="0013173F">
              <w:t>Subsystem</w:t>
            </w:r>
          </w:p>
        </w:tc>
      </w:tr>
      <w:tr w:rsidR="00740BE6" w14:paraId="33DF531C" w14:textId="6FE9DFE7" w:rsidTr="00740BE6">
        <w:trPr>
          <w:trHeight w:val="378"/>
        </w:trPr>
        <w:tc>
          <w:tcPr>
            <w:tcW w:w="2605" w:type="dxa"/>
          </w:tcPr>
          <w:p w14:paraId="6FBCF8D8" w14:textId="36E34832" w:rsidR="00740BE6" w:rsidRDefault="00740BE6" w:rsidP="422B3D02">
            <w:pPr>
              <w:spacing w:line="259" w:lineRule="auto"/>
              <w:jc w:val="center"/>
            </w:pPr>
            <w:r>
              <w:t>Log Ingestion</w:t>
            </w:r>
          </w:p>
        </w:tc>
        <w:tc>
          <w:tcPr>
            <w:tcW w:w="3416" w:type="dxa"/>
            <w:shd w:val="clear" w:color="auto" w:fill="auto"/>
          </w:tcPr>
          <w:p w14:paraId="30FBFE29" w14:textId="619F4301" w:rsidR="00740BE6" w:rsidRDefault="00740BE6" w:rsidP="422B3D02">
            <w:pPr>
              <w:jc w:val="center"/>
            </w:pPr>
            <w:r>
              <w:t>Ingesting</w:t>
            </w:r>
          </w:p>
        </w:tc>
        <w:tc>
          <w:tcPr>
            <w:tcW w:w="2969" w:type="dxa"/>
          </w:tcPr>
          <w:p w14:paraId="7A3F9DF8" w14:textId="67EEA982" w:rsidR="00740BE6" w:rsidRDefault="0015699E" w:rsidP="422B3D02">
            <w:pPr>
              <w:jc w:val="center"/>
            </w:pPr>
            <w:r>
              <w:t>Analysis Subsystem and Splunk Subsystem</w:t>
            </w:r>
          </w:p>
        </w:tc>
      </w:tr>
      <w:tr w:rsidR="00740BE6" w14:paraId="4CD044ED" w14:textId="139CBA87" w:rsidTr="00740BE6">
        <w:trPr>
          <w:trHeight w:val="378"/>
        </w:trPr>
        <w:tc>
          <w:tcPr>
            <w:tcW w:w="2605" w:type="dxa"/>
          </w:tcPr>
          <w:p w14:paraId="77A2B267" w14:textId="1BAB3AD0" w:rsidR="00740BE6" w:rsidRDefault="00740BE6" w:rsidP="422B3D02">
            <w:pPr>
              <w:jc w:val="center"/>
            </w:pPr>
            <w:r>
              <w:t>Nodes</w:t>
            </w:r>
          </w:p>
        </w:tc>
        <w:tc>
          <w:tcPr>
            <w:tcW w:w="3416" w:type="dxa"/>
            <w:shd w:val="clear" w:color="auto" w:fill="auto"/>
          </w:tcPr>
          <w:p w14:paraId="1EC59DD9" w14:textId="53485452" w:rsidR="00740BE6" w:rsidRDefault="00740BE6" w:rsidP="422B3D02">
            <w:pPr>
              <w:jc w:val="center"/>
            </w:pPr>
            <w:r>
              <w:t>Log Entry into Node</w:t>
            </w:r>
          </w:p>
        </w:tc>
        <w:tc>
          <w:tcPr>
            <w:tcW w:w="2969" w:type="dxa"/>
          </w:tcPr>
          <w:p w14:paraId="7EAC9678" w14:textId="264B9FE9" w:rsidR="00740BE6" w:rsidRDefault="009D0EE3" w:rsidP="422B3D02">
            <w:pPr>
              <w:jc w:val="center"/>
            </w:pPr>
            <w:r>
              <w:t>Documentation Subsystem and Visual Subsystem</w:t>
            </w:r>
          </w:p>
        </w:tc>
      </w:tr>
      <w:tr w:rsidR="00740BE6" w14:paraId="7FFC7B29" w14:textId="03ED517C" w:rsidTr="00740BE6">
        <w:trPr>
          <w:trHeight w:val="378"/>
        </w:trPr>
        <w:tc>
          <w:tcPr>
            <w:tcW w:w="2605" w:type="dxa"/>
          </w:tcPr>
          <w:p w14:paraId="03D09F44" w14:textId="2428636B" w:rsidR="00740BE6" w:rsidRDefault="00740BE6" w:rsidP="422B3D02">
            <w:pPr>
              <w:spacing w:line="259" w:lineRule="auto"/>
              <w:jc w:val="center"/>
            </w:pPr>
            <w:r>
              <w:t>Graph Interaction</w:t>
            </w:r>
          </w:p>
        </w:tc>
        <w:tc>
          <w:tcPr>
            <w:tcW w:w="3416" w:type="dxa"/>
            <w:shd w:val="clear" w:color="auto" w:fill="auto"/>
          </w:tcPr>
          <w:p w14:paraId="5129786C" w14:textId="4D3CCC11" w:rsidR="00740BE6" w:rsidRDefault="00740BE6" w:rsidP="422B3D02">
            <w:pPr>
              <w:jc w:val="center"/>
            </w:pPr>
            <w:r>
              <w:t>Modify Nodes</w:t>
            </w:r>
          </w:p>
        </w:tc>
        <w:tc>
          <w:tcPr>
            <w:tcW w:w="2969" w:type="dxa"/>
          </w:tcPr>
          <w:p w14:paraId="425BA749" w14:textId="6827D722" w:rsidR="00740BE6" w:rsidRDefault="007D1C7E" w:rsidP="422B3D02">
            <w:pPr>
              <w:jc w:val="center"/>
            </w:pPr>
            <w:r>
              <w:t>Visual Subsystem and Realtime Actualization Subsystem</w:t>
            </w:r>
          </w:p>
        </w:tc>
      </w:tr>
      <w:tr w:rsidR="00740BE6" w14:paraId="066A701C" w14:textId="3A96F0B1" w:rsidTr="00740BE6">
        <w:trPr>
          <w:trHeight w:val="378"/>
        </w:trPr>
        <w:tc>
          <w:tcPr>
            <w:tcW w:w="2605" w:type="dxa"/>
          </w:tcPr>
          <w:p w14:paraId="3CB8CBAC" w14:textId="18E790E7" w:rsidR="00740BE6" w:rsidRDefault="00740BE6" w:rsidP="422B3D02">
            <w:pPr>
              <w:spacing w:line="259" w:lineRule="auto"/>
              <w:jc w:val="center"/>
            </w:pPr>
            <w:r>
              <w:t xml:space="preserve">Graph Interaction </w:t>
            </w:r>
          </w:p>
        </w:tc>
        <w:tc>
          <w:tcPr>
            <w:tcW w:w="3416" w:type="dxa"/>
            <w:shd w:val="clear" w:color="auto" w:fill="auto"/>
          </w:tcPr>
          <w:p w14:paraId="711A4039" w14:textId="4FDE0815" w:rsidR="00740BE6" w:rsidRDefault="00740BE6" w:rsidP="422B3D02">
            <w:pPr>
              <w:jc w:val="center"/>
            </w:pPr>
            <w:r>
              <w:t>Relationship Between Nodes</w:t>
            </w:r>
          </w:p>
        </w:tc>
        <w:tc>
          <w:tcPr>
            <w:tcW w:w="2969" w:type="dxa"/>
          </w:tcPr>
          <w:p w14:paraId="4B9C92FD" w14:textId="589F7E55" w:rsidR="00740BE6" w:rsidRDefault="007D1C7E" w:rsidP="422B3D02">
            <w:pPr>
              <w:jc w:val="center"/>
            </w:pPr>
            <w:r>
              <w:t>Visual Subsystem and Realtime Actualization Subsystem</w:t>
            </w:r>
          </w:p>
        </w:tc>
      </w:tr>
    </w:tbl>
    <w:p w14:paraId="46C64831" w14:textId="0C99822F" w:rsidR="422B3D02" w:rsidRDefault="422B3D02" w:rsidP="422B3D02"/>
    <w:p w14:paraId="2589FEEC" w14:textId="77777777" w:rsidR="00941D93" w:rsidRDefault="00941D93">
      <w:pPr>
        <w:pStyle w:val="Heading1"/>
      </w:pPr>
      <w:bookmarkStart w:id="42" w:name="_Toc22915478"/>
      <w:bookmarkStart w:id="43" w:name="_Toc38970239"/>
      <w:r>
        <w:lastRenderedPageBreak/>
        <w:t>Testing Approach</w:t>
      </w:r>
      <w:bookmarkEnd w:id="42"/>
      <w:bookmarkEnd w:id="43"/>
    </w:p>
    <w:p w14:paraId="5043CB0F" w14:textId="77777777" w:rsidR="00941D93" w:rsidRDefault="00941D93"/>
    <w:p w14:paraId="33F47DA9" w14:textId="77777777" w:rsidR="00941D93" w:rsidRDefault="00941D93" w:rsidP="00B34944">
      <w:r>
        <w:t xml:space="preserve">&lt;&lt;Describe the approach to be used to the test the system. This description includes specifying the types of tests to be performed, e.g., tests designed to exercise system functions one by one; tests designed to exercise sequences of functions that approximate operational use of the system; tests designed to stress the system to its design and requirements limits. The description lists the specific tests to be performed, but does not give the test steps. For each of these tests, give it a name and specify its objective. </w:t>
      </w:r>
      <w:r w:rsidR="00013402">
        <w:t>Label the criticality of the test cases.</w:t>
      </w:r>
      <w:r>
        <w:t xml:space="preserve"> &gt;&gt;</w:t>
      </w:r>
    </w:p>
    <w:p w14:paraId="07459315" w14:textId="77777777" w:rsidR="009069AE" w:rsidRDefault="009069AE" w:rsidP="007957FF">
      <w:pPr>
        <w:pStyle w:val="ListBullet"/>
      </w:pPr>
    </w:p>
    <w:p w14:paraId="4A8B7B50" w14:textId="77777777" w:rsidR="009069AE" w:rsidRDefault="009069AE" w:rsidP="009069AE">
      <w:pPr>
        <w:pStyle w:val="Caption"/>
        <w:keepNext/>
      </w:pPr>
      <w:bookmarkStart w:id="44" w:name="_Ref234215049"/>
      <w:r>
        <w:t>Table 1: Test Plan</w:t>
      </w:r>
      <w:bookmarkEnd w:id="44"/>
    </w:p>
    <w:tbl>
      <w:tblPr>
        <w:tblW w:w="9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90"/>
        <w:gridCol w:w="5378"/>
        <w:gridCol w:w="1638"/>
      </w:tblGrid>
      <w:tr w:rsidR="007A4335" w14:paraId="34278B23" w14:textId="77777777" w:rsidTr="0BB8DECA">
        <w:trPr>
          <w:trHeight w:val="360"/>
        </w:trPr>
        <w:tc>
          <w:tcPr>
            <w:tcW w:w="9306" w:type="dxa"/>
            <w:gridSpan w:val="3"/>
            <w:shd w:val="clear" w:color="auto" w:fill="E0E0E0"/>
          </w:tcPr>
          <w:p w14:paraId="6537F28F" w14:textId="77777777" w:rsidR="007A4335" w:rsidRDefault="007A4335" w:rsidP="009162F5">
            <w:pPr>
              <w:jc w:val="center"/>
              <w:rPr>
                <w:b/>
              </w:rPr>
            </w:pPr>
          </w:p>
          <w:p w14:paraId="186A51CD" w14:textId="0828405C" w:rsidR="007A4335" w:rsidRDefault="09D1AD17" w:rsidP="09D1AD17">
            <w:pPr>
              <w:jc w:val="center"/>
              <w:rPr>
                <w:b/>
                <w:bCs/>
              </w:rPr>
            </w:pPr>
            <w:r w:rsidRPr="09D1AD17">
              <w:rPr>
                <w:b/>
                <w:bCs/>
              </w:rPr>
              <w:t>TEST SUITE &lt;Log File Ingestion&gt;</w:t>
            </w:r>
          </w:p>
        </w:tc>
      </w:tr>
      <w:tr w:rsidR="007A4335" w14:paraId="3B3CA702" w14:textId="77777777" w:rsidTr="0BB8DECA">
        <w:trPr>
          <w:trHeight w:val="360"/>
        </w:trPr>
        <w:tc>
          <w:tcPr>
            <w:tcW w:w="2290" w:type="dxa"/>
            <w:shd w:val="clear" w:color="auto" w:fill="auto"/>
          </w:tcPr>
          <w:p w14:paraId="10F584A3" w14:textId="77777777" w:rsidR="007A4335" w:rsidRDefault="007A4335" w:rsidP="009162F5">
            <w:pPr>
              <w:jc w:val="center"/>
              <w:rPr>
                <w:b/>
              </w:rPr>
            </w:pPr>
            <w:r>
              <w:rPr>
                <w:b/>
              </w:rPr>
              <w:t>Description of Test Suite</w:t>
            </w:r>
          </w:p>
        </w:tc>
        <w:tc>
          <w:tcPr>
            <w:tcW w:w="7016" w:type="dxa"/>
            <w:gridSpan w:val="2"/>
            <w:shd w:val="clear" w:color="auto" w:fill="auto"/>
          </w:tcPr>
          <w:p w14:paraId="6DFB9E20" w14:textId="155C0BB3" w:rsidR="007A4335" w:rsidRDefault="09D1AD17" w:rsidP="09D1AD17">
            <w:pPr>
              <w:jc w:val="center"/>
              <w:rPr>
                <w:b/>
                <w:bCs/>
              </w:rPr>
            </w:pPr>
            <w:r w:rsidRPr="09D1AD17">
              <w:rPr>
                <w:b/>
                <w:bCs/>
              </w:rPr>
              <w:t>Used to test if log files from directories are ingested into the system without any errors</w:t>
            </w:r>
          </w:p>
        </w:tc>
      </w:tr>
      <w:tr w:rsidR="007A4335" w14:paraId="25FACD80" w14:textId="77777777" w:rsidTr="0BB8DECA">
        <w:trPr>
          <w:trHeight w:val="360"/>
        </w:trPr>
        <w:tc>
          <w:tcPr>
            <w:tcW w:w="2290" w:type="dxa"/>
            <w:shd w:val="clear" w:color="auto" w:fill="E0E0E0"/>
          </w:tcPr>
          <w:p w14:paraId="5DC98EAD" w14:textId="77777777" w:rsidR="007A4335" w:rsidRDefault="007A4335" w:rsidP="009162F5">
            <w:pPr>
              <w:jc w:val="center"/>
              <w:rPr>
                <w:b/>
              </w:rPr>
            </w:pPr>
            <w:r>
              <w:rPr>
                <w:b/>
              </w:rPr>
              <w:t>Test Case Identifier</w:t>
            </w:r>
          </w:p>
        </w:tc>
        <w:tc>
          <w:tcPr>
            <w:tcW w:w="5378" w:type="dxa"/>
            <w:shd w:val="clear" w:color="auto" w:fill="E0E0E0"/>
          </w:tcPr>
          <w:p w14:paraId="6510F2A9" w14:textId="77777777" w:rsidR="007A4335" w:rsidRDefault="007A4335" w:rsidP="009162F5">
            <w:pPr>
              <w:jc w:val="center"/>
              <w:rPr>
                <w:b/>
              </w:rPr>
            </w:pPr>
            <w:r>
              <w:rPr>
                <w:b/>
              </w:rPr>
              <w:t>Objective</w:t>
            </w:r>
          </w:p>
        </w:tc>
        <w:tc>
          <w:tcPr>
            <w:tcW w:w="1638" w:type="dxa"/>
            <w:shd w:val="clear" w:color="auto" w:fill="E0E0E0"/>
          </w:tcPr>
          <w:p w14:paraId="48C2C0C3" w14:textId="77777777" w:rsidR="007A4335" w:rsidRDefault="00013402" w:rsidP="009162F5">
            <w:pPr>
              <w:jc w:val="center"/>
              <w:rPr>
                <w:b/>
              </w:rPr>
            </w:pPr>
            <w:r>
              <w:rPr>
                <w:b/>
              </w:rPr>
              <w:t>Criticality</w:t>
            </w:r>
          </w:p>
        </w:tc>
      </w:tr>
      <w:tr w:rsidR="007A4335" w14:paraId="70DF9E56" w14:textId="77777777" w:rsidTr="0BB8DECA">
        <w:trPr>
          <w:trHeight w:val="378"/>
        </w:trPr>
        <w:tc>
          <w:tcPr>
            <w:tcW w:w="2290" w:type="dxa"/>
          </w:tcPr>
          <w:p w14:paraId="44E871BC" w14:textId="39DD1201" w:rsidR="007A4335" w:rsidRDefault="09D1AD17" w:rsidP="009162F5">
            <w:pPr>
              <w:jc w:val="center"/>
            </w:pPr>
            <w:r>
              <w:t>LFI I1</w:t>
            </w:r>
          </w:p>
        </w:tc>
        <w:tc>
          <w:tcPr>
            <w:tcW w:w="5378" w:type="dxa"/>
            <w:shd w:val="clear" w:color="auto" w:fill="auto"/>
          </w:tcPr>
          <w:p w14:paraId="144A5D23" w14:textId="0CCF0632" w:rsidR="007A4335" w:rsidRDefault="09D1AD17" w:rsidP="09D1AD17">
            <w:pPr>
              <w:jc w:val="center"/>
              <w:rPr>
                <w:b/>
                <w:bCs/>
              </w:rPr>
            </w:pPr>
            <w:r w:rsidRPr="09D1AD17">
              <w:rPr>
                <w:b/>
                <w:bCs/>
              </w:rPr>
              <w:t xml:space="preserve">Cleanse log files </w:t>
            </w:r>
          </w:p>
        </w:tc>
        <w:tc>
          <w:tcPr>
            <w:tcW w:w="1638" w:type="dxa"/>
            <w:shd w:val="clear" w:color="auto" w:fill="auto"/>
          </w:tcPr>
          <w:p w14:paraId="738610EB" w14:textId="7301ADB4" w:rsidR="007A4335" w:rsidRDefault="09D1AD17" w:rsidP="09D1AD17">
            <w:pPr>
              <w:jc w:val="center"/>
              <w:rPr>
                <w:b/>
                <w:bCs/>
              </w:rPr>
            </w:pPr>
            <w:r w:rsidRPr="09D1AD17">
              <w:rPr>
                <w:b/>
                <w:bCs/>
              </w:rPr>
              <w:t>Critical</w:t>
            </w:r>
          </w:p>
        </w:tc>
      </w:tr>
      <w:tr w:rsidR="007A4335" w14:paraId="637805D2" w14:textId="77777777" w:rsidTr="0BB8DECA">
        <w:trPr>
          <w:trHeight w:val="378"/>
        </w:trPr>
        <w:tc>
          <w:tcPr>
            <w:tcW w:w="2290" w:type="dxa"/>
          </w:tcPr>
          <w:p w14:paraId="463F29E8" w14:textId="59C74692" w:rsidR="007A4335" w:rsidRDefault="09D1AD17" w:rsidP="009162F5">
            <w:pPr>
              <w:jc w:val="center"/>
            </w:pPr>
            <w:r>
              <w:t>LFI I2</w:t>
            </w:r>
          </w:p>
        </w:tc>
        <w:tc>
          <w:tcPr>
            <w:tcW w:w="5378" w:type="dxa"/>
            <w:shd w:val="clear" w:color="auto" w:fill="auto"/>
          </w:tcPr>
          <w:p w14:paraId="3B7B4B86" w14:textId="36462C5B" w:rsidR="007A4335" w:rsidRDefault="09D1AD17" w:rsidP="09D1AD17">
            <w:pPr>
              <w:jc w:val="center"/>
              <w:rPr>
                <w:b/>
                <w:bCs/>
              </w:rPr>
            </w:pPr>
            <w:r w:rsidRPr="09D1AD17">
              <w:rPr>
                <w:b/>
                <w:bCs/>
              </w:rPr>
              <w:t>Validate log files</w:t>
            </w:r>
          </w:p>
        </w:tc>
        <w:tc>
          <w:tcPr>
            <w:tcW w:w="1638" w:type="dxa"/>
            <w:shd w:val="clear" w:color="auto" w:fill="auto"/>
          </w:tcPr>
          <w:p w14:paraId="3A0FF5F2" w14:textId="30764C70" w:rsidR="007A4335" w:rsidRDefault="09D1AD17" w:rsidP="09D1AD17">
            <w:pPr>
              <w:jc w:val="center"/>
              <w:rPr>
                <w:b/>
                <w:bCs/>
              </w:rPr>
            </w:pPr>
            <w:r w:rsidRPr="09D1AD17">
              <w:rPr>
                <w:b/>
                <w:bCs/>
              </w:rPr>
              <w:t>Critical</w:t>
            </w:r>
          </w:p>
        </w:tc>
      </w:tr>
      <w:tr w:rsidR="09D1AD17" w14:paraId="63C7A2B7" w14:textId="77777777" w:rsidTr="0BB8DECA">
        <w:trPr>
          <w:trHeight w:val="378"/>
        </w:trPr>
        <w:tc>
          <w:tcPr>
            <w:tcW w:w="2290" w:type="dxa"/>
          </w:tcPr>
          <w:p w14:paraId="2855E22E" w14:textId="3D7E2A84" w:rsidR="09D1AD17" w:rsidRDefault="0BB8DECA" w:rsidP="09D1AD17">
            <w:pPr>
              <w:jc w:val="center"/>
            </w:pPr>
            <w:r>
              <w:t>LFI I3</w:t>
            </w:r>
          </w:p>
        </w:tc>
        <w:tc>
          <w:tcPr>
            <w:tcW w:w="5378" w:type="dxa"/>
            <w:shd w:val="clear" w:color="auto" w:fill="auto"/>
          </w:tcPr>
          <w:p w14:paraId="52BC4B44" w14:textId="069BA5EF" w:rsidR="09D1AD17" w:rsidRDefault="0BB8DECA" w:rsidP="09D1AD17">
            <w:pPr>
              <w:jc w:val="center"/>
              <w:rPr>
                <w:b/>
                <w:bCs/>
              </w:rPr>
            </w:pPr>
            <w:r w:rsidRPr="0BB8DECA">
              <w:rPr>
                <w:b/>
                <w:bCs/>
              </w:rPr>
              <w:t>Ingest log files</w:t>
            </w:r>
          </w:p>
        </w:tc>
        <w:tc>
          <w:tcPr>
            <w:tcW w:w="1638" w:type="dxa"/>
            <w:shd w:val="clear" w:color="auto" w:fill="auto"/>
          </w:tcPr>
          <w:p w14:paraId="52B494A8" w14:textId="6639B002" w:rsidR="09D1AD17" w:rsidRDefault="0BB8DECA" w:rsidP="09D1AD17">
            <w:pPr>
              <w:jc w:val="center"/>
              <w:rPr>
                <w:b/>
                <w:bCs/>
              </w:rPr>
            </w:pPr>
            <w:r w:rsidRPr="0BB8DECA">
              <w:rPr>
                <w:b/>
                <w:bCs/>
              </w:rPr>
              <w:t>Critical</w:t>
            </w:r>
          </w:p>
        </w:tc>
      </w:tr>
    </w:tbl>
    <w:p w14:paraId="613AA879" w14:textId="37E66D12" w:rsidR="5D4CDEE1" w:rsidRDefault="5D4CDEE1"/>
    <w:p w14:paraId="5630AD66" w14:textId="77777777" w:rsidR="009069AE" w:rsidRDefault="009069AE" w:rsidP="009069AE"/>
    <w:p w14:paraId="4194B398" w14:textId="4C8B6003" w:rsidR="009069AE" w:rsidRDefault="58FAA482" w:rsidP="58FAA482">
      <w:pPr>
        <w:pStyle w:val="Caption"/>
      </w:pPr>
      <w:r>
        <w:t>Table 2: Test Plan</w:t>
      </w:r>
    </w:p>
    <w:tbl>
      <w:tblPr>
        <w:tblW w:w="9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5"/>
        <w:gridCol w:w="5327"/>
        <w:gridCol w:w="1663"/>
      </w:tblGrid>
      <w:tr w:rsidR="58FAA482" w14:paraId="491CC5C5" w14:textId="77777777" w:rsidTr="24D5CF2E">
        <w:trPr>
          <w:trHeight w:val="365"/>
        </w:trPr>
        <w:tc>
          <w:tcPr>
            <w:tcW w:w="9295" w:type="dxa"/>
            <w:gridSpan w:val="3"/>
            <w:shd w:val="clear" w:color="auto" w:fill="E0E0E0"/>
          </w:tcPr>
          <w:p w14:paraId="6882F6E1" w14:textId="77777777" w:rsidR="58FAA482" w:rsidRDefault="58FAA482" w:rsidP="58FAA482">
            <w:pPr>
              <w:jc w:val="center"/>
              <w:rPr>
                <w:b/>
                <w:bCs/>
              </w:rPr>
            </w:pPr>
          </w:p>
          <w:p w14:paraId="73468849" w14:textId="4C418064" w:rsidR="58FAA482" w:rsidRDefault="58FAA482" w:rsidP="58FAA482">
            <w:pPr>
              <w:jc w:val="center"/>
              <w:rPr>
                <w:b/>
                <w:bCs/>
              </w:rPr>
            </w:pPr>
            <w:r w:rsidRPr="58FAA482">
              <w:rPr>
                <w:b/>
                <w:bCs/>
              </w:rPr>
              <w:t>TEST SUITE &lt;Graph Interaction&gt;</w:t>
            </w:r>
          </w:p>
        </w:tc>
      </w:tr>
      <w:tr w:rsidR="58FAA482" w14:paraId="57F75709" w14:textId="77777777" w:rsidTr="24D5CF2E">
        <w:trPr>
          <w:trHeight w:val="365"/>
        </w:trPr>
        <w:tc>
          <w:tcPr>
            <w:tcW w:w="2305" w:type="dxa"/>
            <w:shd w:val="clear" w:color="auto" w:fill="auto"/>
          </w:tcPr>
          <w:p w14:paraId="3B7B9931" w14:textId="77777777" w:rsidR="58FAA482" w:rsidRDefault="58FAA482" w:rsidP="58FAA482">
            <w:pPr>
              <w:jc w:val="center"/>
              <w:rPr>
                <w:b/>
                <w:bCs/>
              </w:rPr>
            </w:pPr>
            <w:r w:rsidRPr="58FAA482">
              <w:rPr>
                <w:b/>
                <w:bCs/>
              </w:rPr>
              <w:t>Description of Test Suite</w:t>
            </w:r>
          </w:p>
        </w:tc>
        <w:tc>
          <w:tcPr>
            <w:tcW w:w="6989" w:type="dxa"/>
            <w:gridSpan w:val="2"/>
            <w:shd w:val="clear" w:color="auto" w:fill="auto"/>
          </w:tcPr>
          <w:p w14:paraId="14BD058C" w14:textId="37596977" w:rsidR="58FAA482" w:rsidRDefault="29761FE4" w:rsidP="58FAA482">
            <w:pPr>
              <w:jc w:val="center"/>
            </w:pPr>
            <w:r w:rsidRPr="29761FE4">
              <w:rPr>
                <w:b/>
                <w:bCs/>
              </w:rPr>
              <w:t>Used to test some utilities about the graph whenever it is created.</w:t>
            </w:r>
          </w:p>
        </w:tc>
      </w:tr>
      <w:tr w:rsidR="58FAA482" w14:paraId="1CDC9C49" w14:textId="77777777" w:rsidTr="24D5CF2E">
        <w:trPr>
          <w:trHeight w:val="365"/>
        </w:trPr>
        <w:tc>
          <w:tcPr>
            <w:tcW w:w="2305" w:type="dxa"/>
            <w:shd w:val="clear" w:color="auto" w:fill="E0E0E0"/>
          </w:tcPr>
          <w:p w14:paraId="37A281F0" w14:textId="77777777" w:rsidR="58FAA482" w:rsidRDefault="58FAA482" w:rsidP="58FAA482">
            <w:pPr>
              <w:jc w:val="center"/>
              <w:rPr>
                <w:b/>
                <w:bCs/>
              </w:rPr>
            </w:pPr>
            <w:r w:rsidRPr="58FAA482">
              <w:rPr>
                <w:b/>
                <w:bCs/>
              </w:rPr>
              <w:t>Test Case Identifier</w:t>
            </w:r>
          </w:p>
        </w:tc>
        <w:tc>
          <w:tcPr>
            <w:tcW w:w="5327" w:type="dxa"/>
            <w:shd w:val="clear" w:color="auto" w:fill="E0E0E0"/>
          </w:tcPr>
          <w:p w14:paraId="3F634892" w14:textId="77777777" w:rsidR="58FAA482" w:rsidRDefault="58FAA482" w:rsidP="58FAA482">
            <w:pPr>
              <w:jc w:val="center"/>
              <w:rPr>
                <w:b/>
                <w:bCs/>
              </w:rPr>
            </w:pPr>
            <w:r w:rsidRPr="58FAA482">
              <w:rPr>
                <w:b/>
                <w:bCs/>
              </w:rPr>
              <w:t>Objective</w:t>
            </w:r>
          </w:p>
        </w:tc>
        <w:tc>
          <w:tcPr>
            <w:tcW w:w="1662" w:type="dxa"/>
            <w:shd w:val="clear" w:color="auto" w:fill="E0E0E0"/>
          </w:tcPr>
          <w:p w14:paraId="7EAC1228" w14:textId="77777777" w:rsidR="58FAA482" w:rsidRDefault="58FAA482" w:rsidP="58FAA482">
            <w:pPr>
              <w:jc w:val="center"/>
              <w:rPr>
                <w:b/>
                <w:bCs/>
              </w:rPr>
            </w:pPr>
            <w:r w:rsidRPr="58FAA482">
              <w:rPr>
                <w:b/>
                <w:bCs/>
              </w:rPr>
              <w:t>Criticality</w:t>
            </w:r>
          </w:p>
        </w:tc>
      </w:tr>
      <w:tr w:rsidR="58FAA482" w14:paraId="2E0FF30C" w14:textId="77777777" w:rsidTr="24D5CF2E">
        <w:trPr>
          <w:trHeight w:val="383"/>
        </w:trPr>
        <w:tc>
          <w:tcPr>
            <w:tcW w:w="2305" w:type="dxa"/>
          </w:tcPr>
          <w:p w14:paraId="1B275CA8" w14:textId="040C7055" w:rsidR="58FAA482" w:rsidRDefault="422B3D02" w:rsidP="58FAA482">
            <w:pPr>
              <w:jc w:val="center"/>
            </w:pPr>
            <w:r>
              <w:t>GI</w:t>
            </w:r>
            <w:r w:rsidR="58FAA482">
              <w:t xml:space="preserve"> I1</w:t>
            </w:r>
          </w:p>
        </w:tc>
        <w:tc>
          <w:tcPr>
            <w:tcW w:w="5327" w:type="dxa"/>
            <w:shd w:val="clear" w:color="auto" w:fill="auto"/>
          </w:tcPr>
          <w:p w14:paraId="6B0E0236" w14:textId="1E652C86" w:rsidR="58FAA482" w:rsidRDefault="29761FE4" w:rsidP="58FAA482">
            <w:pPr>
              <w:spacing w:line="259" w:lineRule="auto"/>
              <w:jc w:val="center"/>
            </w:pPr>
            <w:r w:rsidRPr="29761FE4">
              <w:rPr>
                <w:b/>
                <w:bCs/>
              </w:rPr>
              <w:t xml:space="preserve">Graph </w:t>
            </w:r>
            <w:r w:rsidR="1C130A5A" w:rsidRPr="1C130A5A">
              <w:rPr>
                <w:b/>
                <w:bCs/>
              </w:rPr>
              <w:t>Nodes</w:t>
            </w:r>
            <w:r w:rsidRPr="29761FE4">
              <w:rPr>
                <w:b/>
                <w:bCs/>
              </w:rPr>
              <w:t xml:space="preserve"> are created</w:t>
            </w:r>
          </w:p>
        </w:tc>
        <w:tc>
          <w:tcPr>
            <w:tcW w:w="1662" w:type="dxa"/>
            <w:shd w:val="clear" w:color="auto" w:fill="auto"/>
          </w:tcPr>
          <w:p w14:paraId="3E5336BF" w14:textId="7301ADB4" w:rsidR="58FAA482" w:rsidRDefault="58FAA482" w:rsidP="58FAA482">
            <w:pPr>
              <w:jc w:val="center"/>
              <w:rPr>
                <w:b/>
                <w:bCs/>
              </w:rPr>
            </w:pPr>
            <w:r w:rsidRPr="58FAA482">
              <w:rPr>
                <w:b/>
                <w:bCs/>
              </w:rPr>
              <w:t>Critical</w:t>
            </w:r>
          </w:p>
        </w:tc>
      </w:tr>
      <w:tr w:rsidR="58FAA482" w14:paraId="6C75DE8D" w14:textId="77777777" w:rsidTr="24D5CF2E">
        <w:trPr>
          <w:trHeight w:val="383"/>
        </w:trPr>
        <w:tc>
          <w:tcPr>
            <w:tcW w:w="2305" w:type="dxa"/>
          </w:tcPr>
          <w:p w14:paraId="5C02AFFF" w14:textId="1C4A2513" w:rsidR="58FAA482" w:rsidRDefault="422B3D02" w:rsidP="58FAA482">
            <w:pPr>
              <w:jc w:val="center"/>
            </w:pPr>
            <w:r w:rsidRPr="422B3D02">
              <w:rPr>
                <w:sz w:val="22"/>
                <w:szCs w:val="22"/>
              </w:rPr>
              <w:t>GI</w:t>
            </w:r>
            <w:r w:rsidR="58FAA482" w:rsidRPr="422B3D02">
              <w:rPr>
                <w:sz w:val="22"/>
                <w:szCs w:val="22"/>
              </w:rPr>
              <w:t xml:space="preserve"> I2</w:t>
            </w:r>
          </w:p>
        </w:tc>
        <w:tc>
          <w:tcPr>
            <w:tcW w:w="5327" w:type="dxa"/>
            <w:shd w:val="clear" w:color="auto" w:fill="auto"/>
          </w:tcPr>
          <w:p w14:paraId="44DA8C1E" w14:textId="366411DD" w:rsidR="58FAA482" w:rsidRDefault="29761FE4" w:rsidP="58FAA482">
            <w:pPr>
              <w:spacing w:line="259" w:lineRule="auto"/>
              <w:jc w:val="center"/>
            </w:pPr>
            <w:r w:rsidRPr="29761FE4">
              <w:rPr>
                <w:b/>
                <w:bCs/>
              </w:rPr>
              <w:t>Graph availability to move</w:t>
            </w:r>
          </w:p>
        </w:tc>
        <w:tc>
          <w:tcPr>
            <w:tcW w:w="1662" w:type="dxa"/>
            <w:shd w:val="clear" w:color="auto" w:fill="auto"/>
          </w:tcPr>
          <w:p w14:paraId="74A0702A" w14:textId="03B715B2" w:rsidR="58FAA482" w:rsidRDefault="58FAA482" w:rsidP="58FAA482">
            <w:pPr>
              <w:jc w:val="center"/>
              <w:rPr>
                <w:b/>
                <w:bCs/>
              </w:rPr>
            </w:pPr>
            <w:r w:rsidRPr="58FAA482">
              <w:rPr>
                <w:b/>
                <w:bCs/>
              </w:rPr>
              <w:t>Not Critical</w:t>
            </w:r>
          </w:p>
        </w:tc>
      </w:tr>
      <w:tr w:rsidR="58FAA482" w14:paraId="26E6C5A3" w14:textId="77777777" w:rsidTr="24D5CF2E">
        <w:trPr>
          <w:trHeight w:val="383"/>
        </w:trPr>
        <w:tc>
          <w:tcPr>
            <w:tcW w:w="2305" w:type="dxa"/>
          </w:tcPr>
          <w:p w14:paraId="25C78CF2" w14:textId="185BA9FF" w:rsidR="58FAA482" w:rsidRDefault="422B3D02" w:rsidP="58FAA482">
            <w:pPr>
              <w:jc w:val="center"/>
            </w:pPr>
            <w:r>
              <w:t>GI</w:t>
            </w:r>
            <w:r w:rsidR="58FAA482">
              <w:t xml:space="preserve"> I3</w:t>
            </w:r>
          </w:p>
        </w:tc>
        <w:tc>
          <w:tcPr>
            <w:tcW w:w="5327" w:type="dxa"/>
            <w:shd w:val="clear" w:color="auto" w:fill="auto"/>
          </w:tcPr>
          <w:p w14:paraId="6247E57B" w14:textId="5D259949" w:rsidR="58FAA482" w:rsidRDefault="29761FE4" w:rsidP="58FAA482">
            <w:pPr>
              <w:spacing w:line="259" w:lineRule="auto"/>
              <w:jc w:val="center"/>
            </w:pPr>
            <w:r w:rsidRPr="29761FE4">
              <w:rPr>
                <w:b/>
                <w:bCs/>
              </w:rPr>
              <w:t>Accept relationships between Nodes</w:t>
            </w:r>
          </w:p>
        </w:tc>
        <w:tc>
          <w:tcPr>
            <w:tcW w:w="1662" w:type="dxa"/>
            <w:shd w:val="clear" w:color="auto" w:fill="auto"/>
          </w:tcPr>
          <w:p w14:paraId="697A6A2E" w14:textId="6639B002" w:rsidR="58FAA482" w:rsidRDefault="58FAA482" w:rsidP="58FAA482">
            <w:pPr>
              <w:jc w:val="center"/>
              <w:rPr>
                <w:b/>
                <w:bCs/>
              </w:rPr>
            </w:pPr>
            <w:r w:rsidRPr="58FAA482">
              <w:rPr>
                <w:b/>
                <w:bCs/>
              </w:rPr>
              <w:t>Critical</w:t>
            </w:r>
          </w:p>
        </w:tc>
      </w:tr>
      <w:tr w:rsidR="1C130A5A" w14:paraId="116BFB56" w14:textId="77777777" w:rsidTr="24D5CF2E">
        <w:trPr>
          <w:trHeight w:val="383"/>
        </w:trPr>
        <w:tc>
          <w:tcPr>
            <w:tcW w:w="2305" w:type="dxa"/>
          </w:tcPr>
          <w:p w14:paraId="6D3C73C0" w14:textId="42DEC1F9" w:rsidR="1C130A5A" w:rsidRDefault="24D5CF2E" w:rsidP="1C130A5A">
            <w:pPr>
              <w:jc w:val="center"/>
            </w:pPr>
            <w:r>
              <w:t>GI I4</w:t>
            </w:r>
          </w:p>
        </w:tc>
        <w:tc>
          <w:tcPr>
            <w:tcW w:w="5327" w:type="dxa"/>
            <w:shd w:val="clear" w:color="auto" w:fill="auto"/>
          </w:tcPr>
          <w:p w14:paraId="50479327" w14:textId="60B61568" w:rsidR="1C130A5A" w:rsidRDefault="24D5CF2E" w:rsidP="1C130A5A">
            <w:pPr>
              <w:spacing w:line="259" w:lineRule="auto"/>
              <w:jc w:val="center"/>
              <w:rPr>
                <w:b/>
                <w:bCs/>
              </w:rPr>
            </w:pPr>
            <w:r w:rsidRPr="24D5CF2E">
              <w:rPr>
                <w:b/>
                <w:bCs/>
              </w:rPr>
              <w:t>Add New Node to graph</w:t>
            </w:r>
          </w:p>
        </w:tc>
        <w:tc>
          <w:tcPr>
            <w:tcW w:w="1663" w:type="dxa"/>
            <w:shd w:val="clear" w:color="auto" w:fill="auto"/>
          </w:tcPr>
          <w:p w14:paraId="5E3EDD4A" w14:textId="7303B98E" w:rsidR="1C130A5A" w:rsidRDefault="24D5CF2E" w:rsidP="1C130A5A">
            <w:pPr>
              <w:jc w:val="center"/>
              <w:rPr>
                <w:b/>
                <w:bCs/>
              </w:rPr>
            </w:pPr>
            <w:r w:rsidRPr="24D5CF2E">
              <w:rPr>
                <w:b/>
                <w:bCs/>
              </w:rPr>
              <w:t>Not Critical</w:t>
            </w:r>
          </w:p>
        </w:tc>
      </w:tr>
      <w:tr w:rsidR="58FAA482" w14:paraId="6CE31BB8" w14:textId="77777777" w:rsidTr="24D5CF2E">
        <w:trPr>
          <w:trHeight w:val="383"/>
        </w:trPr>
        <w:tc>
          <w:tcPr>
            <w:tcW w:w="2305" w:type="dxa"/>
          </w:tcPr>
          <w:p w14:paraId="2829490E" w14:textId="14515291" w:rsidR="58FAA482" w:rsidRDefault="422B3D02" w:rsidP="58FAA482">
            <w:pPr>
              <w:jc w:val="center"/>
            </w:pPr>
            <w:r>
              <w:t>GI</w:t>
            </w:r>
            <w:r w:rsidR="58FAA482">
              <w:t xml:space="preserve"> </w:t>
            </w:r>
            <w:r w:rsidR="1C130A5A">
              <w:t>I5</w:t>
            </w:r>
          </w:p>
        </w:tc>
        <w:tc>
          <w:tcPr>
            <w:tcW w:w="5327" w:type="dxa"/>
            <w:shd w:val="clear" w:color="auto" w:fill="auto"/>
          </w:tcPr>
          <w:p w14:paraId="368E8DC8" w14:textId="75FC4D98" w:rsidR="58FAA482" w:rsidRDefault="58FAA482" w:rsidP="58FAA482">
            <w:pPr>
              <w:jc w:val="center"/>
              <w:rPr>
                <w:b/>
                <w:bCs/>
              </w:rPr>
            </w:pPr>
            <w:r w:rsidRPr="58FAA482">
              <w:rPr>
                <w:b/>
                <w:bCs/>
              </w:rPr>
              <w:t>Delete Nodes from graph</w:t>
            </w:r>
          </w:p>
        </w:tc>
        <w:tc>
          <w:tcPr>
            <w:tcW w:w="1662" w:type="dxa"/>
            <w:shd w:val="clear" w:color="auto" w:fill="auto"/>
          </w:tcPr>
          <w:p w14:paraId="6A1B09E7" w14:textId="69054C5F" w:rsidR="58FAA482" w:rsidRDefault="58FAA482" w:rsidP="58FAA482">
            <w:pPr>
              <w:jc w:val="center"/>
              <w:rPr>
                <w:b/>
                <w:bCs/>
              </w:rPr>
            </w:pPr>
            <w:r w:rsidRPr="58FAA482">
              <w:rPr>
                <w:b/>
                <w:bCs/>
              </w:rPr>
              <w:t>Not Critical</w:t>
            </w:r>
          </w:p>
        </w:tc>
      </w:tr>
    </w:tbl>
    <w:p w14:paraId="6E14BDC3" w14:textId="523D614A" w:rsidR="009069AE" w:rsidRDefault="009069AE" w:rsidP="58FAA482"/>
    <w:p w14:paraId="0DE4B5B7" w14:textId="2AAF8701" w:rsidR="009069AE" w:rsidRDefault="0006622E" w:rsidP="007957FF">
      <w:pPr>
        <w:pStyle w:val="ListBullet"/>
      </w:pPr>
      <w:r w:rsidRPr="0099706B">
        <w:t>Table 3: Test Plan</w:t>
      </w:r>
    </w:p>
    <w:tbl>
      <w:tblPr>
        <w:tblStyle w:val="TableGrid"/>
        <w:tblW w:w="9309" w:type="dxa"/>
        <w:tblLook w:val="04A0" w:firstRow="1" w:lastRow="0" w:firstColumn="1" w:lastColumn="0" w:noHBand="0" w:noVBand="1"/>
      </w:tblPr>
      <w:tblGrid>
        <w:gridCol w:w="2324"/>
        <w:gridCol w:w="5321"/>
        <w:gridCol w:w="1664"/>
      </w:tblGrid>
      <w:tr w:rsidR="00CB4BAA" w14:paraId="6F4CC964" w14:textId="77777777" w:rsidTr="003C2977">
        <w:trPr>
          <w:trHeight w:val="579"/>
        </w:trPr>
        <w:tc>
          <w:tcPr>
            <w:tcW w:w="9309" w:type="dxa"/>
            <w:gridSpan w:val="3"/>
            <w:shd w:val="clear" w:color="auto" w:fill="E7E6E6" w:themeFill="background2"/>
          </w:tcPr>
          <w:p w14:paraId="11ABF2A8" w14:textId="77777777" w:rsidR="00CB4BAA" w:rsidRDefault="00CB4BAA" w:rsidP="007957FF">
            <w:pPr>
              <w:pStyle w:val="ListBullet"/>
            </w:pPr>
          </w:p>
          <w:p w14:paraId="0BF5C9D6" w14:textId="7C620AE4" w:rsidR="0099706B" w:rsidRPr="0099706B" w:rsidRDefault="2575DA85" w:rsidP="008975CF">
            <w:pPr>
              <w:spacing w:before="120"/>
              <w:jc w:val="center"/>
              <w:rPr>
                <w:b/>
                <w:bCs/>
              </w:rPr>
            </w:pPr>
            <w:r w:rsidRPr="2575DA85">
              <w:rPr>
                <w:b/>
                <w:bCs/>
              </w:rPr>
              <w:t>TEST SUITE&lt;Operating System Run&gt;</w:t>
            </w:r>
          </w:p>
        </w:tc>
      </w:tr>
      <w:tr w:rsidR="00E5559D" w14:paraId="2BC1F71F" w14:textId="77777777" w:rsidTr="003C2977">
        <w:trPr>
          <w:trHeight w:val="530"/>
        </w:trPr>
        <w:tc>
          <w:tcPr>
            <w:tcW w:w="2324" w:type="dxa"/>
          </w:tcPr>
          <w:p w14:paraId="6FD6F970" w14:textId="5840E0E7" w:rsidR="00E5559D" w:rsidRDefault="00E5559D" w:rsidP="007957FF">
            <w:pPr>
              <w:pStyle w:val="ListBullet"/>
            </w:pPr>
            <w:r>
              <w:t>Description of Test Suite</w:t>
            </w:r>
          </w:p>
        </w:tc>
        <w:tc>
          <w:tcPr>
            <w:tcW w:w="6985" w:type="dxa"/>
            <w:gridSpan w:val="2"/>
          </w:tcPr>
          <w:p w14:paraId="288C5C69" w14:textId="024A16B9" w:rsidR="00E5559D" w:rsidRDefault="00B167A4" w:rsidP="00B167A4">
            <w:pPr>
              <w:pStyle w:val="ListBullet"/>
            </w:pPr>
            <w:r>
              <w:t>Used to test software in</w:t>
            </w:r>
            <w:r w:rsidR="0072439E">
              <w:t xml:space="preserve"> Kali distribution</w:t>
            </w:r>
            <w:r w:rsidR="004F1165">
              <w:t>.</w:t>
            </w:r>
          </w:p>
        </w:tc>
      </w:tr>
      <w:tr w:rsidR="003C2977" w14:paraId="4943DBAE" w14:textId="77777777" w:rsidTr="003C2977">
        <w:trPr>
          <w:trHeight w:val="530"/>
        </w:trPr>
        <w:tc>
          <w:tcPr>
            <w:tcW w:w="2324" w:type="dxa"/>
            <w:shd w:val="clear" w:color="auto" w:fill="E7E6E6" w:themeFill="background2"/>
          </w:tcPr>
          <w:p w14:paraId="0F65D1A8" w14:textId="5EA74E11" w:rsidR="003C2977" w:rsidRDefault="003C2977" w:rsidP="007957FF">
            <w:pPr>
              <w:pStyle w:val="ListBullet"/>
            </w:pPr>
            <w:r>
              <w:t>Test Case Identifier</w:t>
            </w:r>
          </w:p>
        </w:tc>
        <w:tc>
          <w:tcPr>
            <w:tcW w:w="5321" w:type="dxa"/>
            <w:shd w:val="clear" w:color="auto" w:fill="E7E6E6" w:themeFill="background2"/>
          </w:tcPr>
          <w:p w14:paraId="7A10C97A" w14:textId="6C608F46" w:rsidR="003C2977" w:rsidRDefault="003C2977" w:rsidP="00B167A4">
            <w:pPr>
              <w:pStyle w:val="ListBullet"/>
            </w:pPr>
            <w:r>
              <w:t>Objective</w:t>
            </w:r>
          </w:p>
        </w:tc>
        <w:tc>
          <w:tcPr>
            <w:tcW w:w="1664" w:type="dxa"/>
            <w:shd w:val="clear" w:color="auto" w:fill="E7E6E6" w:themeFill="background2"/>
          </w:tcPr>
          <w:p w14:paraId="5028D36D" w14:textId="002E09CA" w:rsidR="003C2977" w:rsidRDefault="003C2977" w:rsidP="00B167A4">
            <w:pPr>
              <w:pStyle w:val="ListBullet"/>
            </w:pPr>
            <w:r>
              <w:t>Criticality</w:t>
            </w:r>
          </w:p>
        </w:tc>
      </w:tr>
      <w:tr w:rsidR="00CB4BAA" w14:paraId="04EA54EF" w14:textId="77777777" w:rsidTr="003C2977">
        <w:trPr>
          <w:trHeight w:val="376"/>
        </w:trPr>
        <w:tc>
          <w:tcPr>
            <w:tcW w:w="2324" w:type="dxa"/>
          </w:tcPr>
          <w:p w14:paraId="4B3224F8" w14:textId="3398A150" w:rsidR="00CB4BAA" w:rsidRPr="0064328F" w:rsidRDefault="0064328F" w:rsidP="007957FF">
            <w:pPr>
              <w:pStyle w:val="ListBullet"/>
              <w:rPr>
                <w:b w:val="0"/>
                <w:bCs w:val="0"/>
              </w:rPr>
            </w:pPr>
            <w:r>
              <w:rPr>
                <w:b w:val="0"/>
                <w:bCs w:val="0"/>
              </w:rPr>
              <w:t>OSR I1</w:t>
            </w:r>
          </w:p>
        </w:tc>
        <w:tc>
          <w:tcPr>
            <w:tcW w:w="5321" w:type="dxa"/>
          </w:tcPr>
          <w:p w14:paraId="5DC12D96" w14:textId="0CFAA93A" w:rsidR="00CB4BAA" w:rsidRPr="00A37301" w:rsidRDefault="00A37301" w:rsidP="007957FF">
            <w:pPr>
              <w:pStyle w:val="ListBullet"/>
            </w:pPr>
            <w:r>
              <w:t xml:space="preserve">PICK runs in </w:t>
            </w:r>
            <w:r w:rsidR="00074A0B">
              <w:t>Linux Kali</w:t>
            </w:r>
          </w:p>
        </w:tc>
        <w:tc>
          <w:tcPr>
            <w:tcW w:w="1664" w:type="dxa"/>
          </w:tcPr>
          <w:p w14:paraId="56FEB81F" w14:textId="69736D61" w:rsidR="00CB4BAA" w:rsidRPr="00C95C3D" w:rsidRDefault="00074A0B" w:rsidP="007957FF">
            <w:pPr>
              <w:pStyle w:val="ListBullet"/>
              <w:rPr>
                <w:b w:val="0"/>
                <w:bCs w:val="0"/>
              </w:rPr>
            </w:pPr>
            <w:r>
              <w:t>Criti</w:t>
            </w:r>
            <w:r w:rsidR="00C95C3D">
              <w:t>cal</w:t>
            </w:r>
          </w:p>
        </w:tc>
      </w:tr>
    </w:tbl>
    <w:p w14:paraId="4B73C953" w14:textId="708507C4" w:rsidR="1C130A5A" w:rsidRDefault="1C130A5A"/>
    <w:p w14:paraId="1A7A61CE" w14:textId="77777777" w:rsidR="001B224B" w:rsidRPr="0006622E" w:rsidRDefault="001B224B" w:rsidP="007957FF">
      <w:pPr>
        <w:pStyle w:val="ListBullet"/>
      </w:pPr>
    </w:p>
    <w:p w14:paraId="1DE638B6" w14:textId="77777777" w:rsidR="00941D93" w:rsidRDefault="09D1AD17" w:rsidP="09D1AD17">
      <w:pPr>
        <w:pStyle w:val="Heading1"/>
      </w:pPr>
      <w:bookmarkStart w:id="45" w:name="_Toc22915479"/>
      <w:bookmarkStart w:id="46" w:name="_Toc38970240"/>
      <w:r>
        <w:lastRenderedPageBreak/>
        <w:t>Test XX</w:t>
      </w:r>
      <w:bookmarkEnd w:id="45"/>
      <w:bookmarkEnd w:id="46"/>
    </w:p>
    <w:p w14:paraId="01BD6FEA" w14:textId="7B7CA978" w:rsidR="5D4CDEE1" w:rsidRDefault="5D4CDEE1">
      <w:r>
        <w:t xml:space="preserve">The purpose of this section is to list every test case we plan to do on the system and explain in detail the steps to complete the test. Also, there will be an expected output that the system must get, depending on that output the result of the test will either be a pass or fail. If a test case has yet to be conducted, it will be pending. </w:t>
      </w:r>
    </w:p>
    <w:p w14:paraId="449526CF" w14:textId="59968548" w:rsidR="00941D93" w:rsidRDefault="09D1AD17" w:rsidP="09D1AD17">
      <w:pPr>
        <w:pStyle w:val="Heading2"/>
      </w:pPr>
      <w:bookmarkStart w:id="47" w:name="_Toc22915480"/>
      <w:bookmarkStart w:id="48" w:name="_Toc38970241"/>
      <w:r>
        <w:t>Test LFI I1</w:t>
      </w:r>
      <w:bookmarkEnd w:id="47"/>
      <w:bookmarkEnd w:id="48"/>
    </w:p>
    <w:p w14:paraId="66204FF1" w14:textId="77777777" w:rsidR="00B34944" w:rsidRDefault="00B34944"/>
    <w:p w14:paraId="3067417E" w14:textId="2674449F" w:rsidR="00941D93" w:rsidRPr="00B34944" w:rsidRDefault="1B2DE5EB">
      <w:r w:rsidRPr="1B2DE5EB">
        <w:rPr>
          <w:b/>
          <w:bCs/>
        </w:rPr>
        <w:t xml:space="preserve">Objective: </w:t>
      </w:r>
      <w:r>
        <w:t>The objective of this test is to verify that the system performs cleansing on the log files before ingesting.</w:t>
      </w:r>
    </w:p>
    <w:p w14:paraId="7C26C007" w14:textId="6AD217C4" w:rsidR="00941D93" w:rsidRPr="00B34944" w:rsidRDefault="422B3D02">
      <w:r w:rsidRPr="422B3D02">
        <w:rPr>
          <w:b/>
          <w:bCs/>
        </w:rPr>
        <w:t>Notes:</w:t>
      </w:r>
      <w:r>
        <w:t xml:space="preserve"> Log files are supposed to be cleansed and validated before being ingested into the system, this test will make sure the log files are all cleansed and ready for validation.</w:t>
      </w:r>
    </w:p>
    <w:p w14:paraId="2DBF0D7D" w14:textId="77777777" w:rsidR="00941D93" w:rsidRDefault="00941D93">
      <w:pPr>
        <w:sectPr w:rsidR="00941D93">
          <w:headerReference w:type="default" r:id="rId12"/>
          <w:footerReference w:type="default" r:id="rId13"/>
          <w:pgSz w:w="12240" w:h="15840" w:code="1"/>
          <w:pgMar w:top="1440" w:right="1440" w:bottom="1440" w:left="1800" w:header="720" w:footer="720" w:gutter="0"/>
          <w:pgNumType w:start="1"/>
          <w:cols w:space="720"/>
        </w:sectPr>
      </w:pPr>
    </w:p>
    <w:p w14:paraId="6B62F1B3" w14:textId="77777777" w:rsidR="00941D93" w:rsidRDefault="00941D93">
      <w:pPr>
        <w:pStyle w:val="Paragraph"/>
        <w:sectPr w:rsidR="00941D93">
          <w:type w:val="continuous"/>
          <w:pgSz w:w="12240" w:h="15840" w:code="1"/>
          <w:pgMar w:top="1440" w:right="1440" w:bottom="1440" w:left="1800" w:header="720" w:footer="720" w:gutter="0"/>
          <w:cols w:space="720"/>
        </w:sectPr>
      </w:pPr>
    </w:p>
    <w:p w14:paraId="02F2C34E" w14:textId="77777777" w:rsidR="00941D93" w:rsidRDefault="00941D9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7"/>
        <w:gridCol w:w="1999"/>
        <w:gridCol w:w="1317"/>
        <w:gridCol w:w="23"/>
        <w:gridCol w:w="536"/>
        <w:gridCol w:w="1876"/>
        <w:gridCol w:w="1894"/>
      </w:tblGrid>
      <w:tr w:rsidR="00941D93" w14:paraId="1F266F81" w14:textId="77777777" w:rsidTr="24D5CF2E">
        <w:trPr>
          <w:cantSplit/>
          <w:trHeight w:val="239"/>
        </w:trPr>
        <w:tc>
          <w:tcPr>
            <w:tcW w:w="4476" w:type="dxa"/>
            <w:gridSpan w:val="4"/>
          </w:tcPr>
          <w:p w14:paraId="1C50EA09" w14:textId="0BBE0D66" w:rsidR="00941D93" w:rsidRDefault="09D1AD17">
            <w:r>
              <w:t>Test No.: LFI I1</w:t>
            </w:r>
          </w:p>
        </w:tc>
        <w:tc>
          <w:tcPr>
            <w:tcW w:w="4306" w:type="dxa"/>
            <w:gridSpan w:val="3"/>
          </w:tcPr>
          <w:p w14:paraId="138755BC" w14:textId="04ECB236" w:rsidR="00941D93" w:rsidRDefault="0BB8DECA">
            <w:r>
              <w:t>Current Status: Passed</w:t>
            </w:r>
          </w:p>
        </w:tc>
      </w:tr>
      <w:tr w:rsidR="00941D93" w14:paraId="3E7FD47F" w14:textId="77777777" w:rsidTr="24D5CF2E">
        <w:trPr>
          <w:cantSplit/>
          <w:trHeight w:val="239"/>
        </w:trPr>
        <w:tc>
          <w:tcPr>
            <w:tcW w:w="8782" w:type="dxa"/>
            <w:gridSpan w:val="7"/>
          </w:tcPr>
          <w:p w14:paraId="7C9623C0" w14:textId="193648A6" w:rsidR="00941D93" w:rsidRPr="00E47986" w:rsidRDefault="09D1AD17">
            <w:r>
              <w:t>Test title:  Cleanse log files to prepare them to be ingested</w:t>
            </w:r>
          </w:p>
          <w:p w14:paraId="680A4E5D" w14:textId="77777777" w:rsidR="00941D93" w:rsidRPr="00E47986" w:rsidRDefault="00941D93"/>
        </w:tc>
      </w:tr>
      <w:tr w:rsidR="00941D93" w14:paraId="359EB20F" w14:textId="77777777" w:rsidTr="24D5CF2E">
        <w:trPr>
          <w:cantSplit/>
          <w:trHeight w:val="852"/>
        </w:trPr>
        <w:tc>
          <w:tcPr>
            <w:tcW w:w="8782" w:type="dxa"/>
            <w:gridSpan w:val="7"/>
          </w:tcPr>
          <w:p w14:paraId="194FCEAB" w14:textId="14488942" w:rsidR="00941D93" w:rsidRPr="00E47986" w:rsidRDefault="09D1AD17" w:rsidP="09D1AD17">
            <w:pPr>
              <w:spacing w:line="259" w:lineRule="auto"/>
            </w:pPr>
            <w:r>
              <w:t>Testing approach: This test will be conducted using directories with different log files in a directory folder. Results will be viewed after cleansing is done.</w:t>
            </w:r>
          </w:p>
        </w:tc>
      </w:tr>
      <w:tr w:rsidR="00941D93" w14:paraId="41DC3CF2" w14:textId="77777777" w:rsidTr="24D5CF2E">
        <w:trPr>
          <w:cantSplit/>
          <w:trHeight w:val="3291"/>
        </w:trPr>
        <w:tc>
          <w:tcPr>
            <w:tcW w:w="1137" w:type="dxa"/>
          </w:tcPr>
          <w:p w14:paraId="06B0F3C4" w14:textId="77777777" w:rsidR="00941D93" w:rsidRDefault="00941D93">
            <w:r>
              <w:t>STEP</w:t>
            </w:r>
          </w:p>
          <w:p w14:paraId="19219836" w14:textId="77777777" w:rsidR="00941D93" w:rsidRDefault="00941D93"/>
          <w:p w14:paraId="393E1842" w14:textId="5E7F356D" w:rsidR="00941D93" w:rsidRDefault="00941D93"/>
        </w:tc>
        <w:tc>
          <w:tcPr>
            <w:tcW w:w="1999" w:type="dxa"/>
          </w:tcPr>
          <w:p w14:paraId="7C5B055A" w14:textId="77777777" w:rsidR="00941D93" w:rsidRDefault="00941D93">
            <w:r>
              <w:t>OPERATOR ACTION</w:t>
            </w:r>
          </w:p>
          <w:p w14:paraId="296FEF7D" w14:textId="77777777" w:rsidR="00941D93" w:rsidRDefault="00941D93"/>
          <w:p w14:paraId="6E1E72F3" w14:textId="781C5F54" w:rsidR="00941D93" w:rsidRDefault="00941D93"/>
        </w:tc>
        <w:tc>
          <w:tcPr>
            <w:tcW w:w="1876" w:type="dxa"/>
            <w:gridSpan w:val="3"/>
          </w:tcPr>
          <w:p w14:paraId="20BED156" w14:textId="77777777" w:rsidR="00941D93" w:rsidRDefault="00941D93">
            <w:r>
              <w:t>PURPOSE</w:t>
            </w:r>
          </w:p>
          <w:p w14:paraId="7194DBDC" w14:textId="77777777" w:rsidR="00941D93" w:rsidRDefault="00941D93"/>
          <w:p w14:paraId="27FA1F24" w14:textId="4DF777D1" w:rsidR="00941D93" w:rsidRDefault="00941D93"/>
        </w:tc>
        <w:tc>
          <w:tcPr>
            <w:tcW w:w="1876" w:type="dxa"/>
          </w:tcPr>
          <w:p w14:paraId="52DC7E8D" w14:textId="77777777" w:rsidR="00941D93" w:rsidRDefault="00941D93">
            <w:r>
              <w:t>EXEPCTED RESULTS</w:t>
            </w:r>
          </w:p>
          <w:p w14:paraId="769D0D3C" w14:textId="77777777" w:rsidR="00941D93" w:rsidRDefault="00941D93"/>
          <w:p w14:paraId="62C5318F" w14:textId="68C2C614" w:rsidR="00941D93" w:rsidRDefault="00941D93"/>
        </w:tc>
        <w:tc>
          <w:tcPr>
            <w:tcW w:w="1891" w:type="dxa"/>
          </w:tcPr>
          <w:p w14:paraId="4A235E26" w14:textId="77777777" w:rsidR="00941D93" w:rsidRDefault="00941D93">
            <w:r>
              <w:t>COMMENTS</w:t>
            </w:r>
          </w:p>
          <w:p w14:paraId="54CD245A" w14:textId="77777777" w:rsidR="00941D93" w:rsidRDefault="00941D93"/>
          <w:p w14:paraId="1231BE67" w14:textId="77777777" w:rsidR="00941D93" w:rsidRDefault="00941D93"/>
        </w:tc>
      </w:tr>
      <w:tr w:rsidR="09D1AD17" w14:paraId="2F113339" w14:textId="77777777" w:rsidTr="24D5CF2E">
        <w:trPr>
          <w:cantSplit/>
          <w:trHeight w:val="3291"/>
        </w:trPr>
        <w:tc>
          <w:tcPr>
            <w:tcW w:w="1137" w:type="dxa"/>
          </w:tcPr>
          <w:p w14:paraId="4F4A6F96" w14:textId="69958D19" w:rsidR="09D1AD17" w:rsidRDefault="0BB8DECA" w:rsidP="09D1AD17">
            <w:bookmarkStart w:id="49" w:name="_Hlk38638095"/>
            <w:r>
              <w:t>1</w:t>
            </w:r>
          </w:p>
        </w:tc>
        <w:tc>
          <w:tcPr>
            <w:tcW w:w="1999" w:type="dxa"/>
          </w:tcPr>
          <w:p w14:paraId="2068B096" w14:textId="1D03F4CC" w:rsidR="09D1AD17" w:rsidRDefault="004F5811" w:rsidP="09D1AD17">
            <w:r>
              <w:t>Start the PICK Software</w:t>
            </w:r>
          </w:p>
        </w:tc>
        <w:tc>
          <w:tcPr>
            <w:tcW w:w="1876" w:type="dxa"/>
            <w:gridSpan w:val="3"/>
          </w:tcPr>
          <w:p w14:paraId="6F3A6E69" w14:textId="78675755" w:rsidR="09D1AD17" w:rsidRDefault="00B60C77" w:rsidP="09D1AD17">
            <w:r>
              <w:t>This will start the environment to test the cleansing</w:t>
            </w:r>
          </w:p>
        </w:tc>
        <w:tc>
          <w:tcPr>
            <w:tcW w:w="1876" w:type="dxa"/>
          </w:tcPr>
          <w:p w14:paraId="6F9233A9" w14:textId="03C980EB" w:rsidR="09D1AD17" w:rsidRDefault="00B60C77" w:rsidP="09D1AD17">
            <w:r>
              <w:t>The PICK system starts, and the Team Configuration window shows</w:t>
            </w:r>
          </w:p>
        </w:tc>
        <w:tc>
          <w:tcPr>
            <w:tcW w:w="1891" w:type="dxa"/>
          </w:tcPr>
          <w:p w14:paraId="0716E2FC" w14:textId="40651F89" w:rsidR="09D1AD17" w:rsidRDefault="24D5CF2E" w:rsidP="09D1AD17">
            <w:r>
              <w:t>One should properly complete the Team Configuration, we will assume that is done correctly.</w:t>
            </w:r>
          </w:p>
        </w:tc>
      </w:tr>
      <w:tr w:rsidR="09D1AD17" w14:paraId="4DA55304" w14:textId="77777777" w:rsidTr="24D5CF2E">
        <w:trPr>
          <w:cantSplit/>
          <w:trHeight w:val="3291"/>
        </w:trPr>
        <w:tc>
          <w:tcPr>
            <w:tcW w:w="1137" w:type="dxa"/>
          </w:tcPr>
          <w:p w14:paraId="486D632B" w14:textId="2A976524" w:rsidR="09D1AD17" w:rsidRDefault="0BB8DECA" w:rsidP="09D1AD17">
            <w:r>
              <w:lastRenderedPageBreak/>
              <w:t>2</w:t>
            </w:r>
          </w:p>
        </w:tc>
        <w:tc>
          <w:tcPr>
            <w:tcW w:w="1999" w:type="dxa"/>
          </w:tcPr>
          <w:p w14:paraId="227FDD54" w14:textId="76FBAA16" w:rsidR="09D1AD17" w:rsidRDefault="00DF7AF1" w:rsidP="09D1AD17">
            <w:r>
              <w:t>Go to Event Configuration by Pressing “Event Configuration” Button</w:t>
            </w:r>
          </w:p>
        </w:tc>
        <w:tc>
          <w:tcPr>
            <w:tcW w:w="1876" w:type="dxa"/>
            <w:gridSpan w:val="3"/>
          </w:tcPr>
          <w:p w14:paraId="46D6C971" w14:textId="45E200D7" w:rsidR="09D1AD17" w:rsidRDefault="0081687D" w:rsidP="09D1AD17">
            <w:r>
              <w:t>This will change to the Event Configuration Window</w:t>
            </w:r>
          </w:p>
        </w:tc>
        <w:tc>
          <w:tcPr>
            <w:tcW w:w="1876" w:type="dxa"/>
          </w:tcPr>
          <w:p w14:paraId="0FB97A0A" w14:textId="507F8B25" w:rsidR="09D1AD17" w:rsidRDefault="0081687D" w:rsidP="09D1AD17">
            <w:r>
              <w:t>The PICK system displays the Event Configuration Window</w:t>
            </w:r>
          </w:p>
        </w:tc>
        <w:tc>
          <w:tcPr>
            <w:tcW w:w="1891" w:type="dxa"/>
          </w:tcPr>
          <w:p w14:paraId="0B8E22FE" w14:textId="3FB7B449" w:rsidR="09D1AD17" w:rsidRDefault="0081687D" w:rsidP="09D1AD17">
            <w:r>
              <w:t>Again, we will assume this section is filled properly</w:t>
            </w:r>
            <w:r w:rsidR="00E62358">
              <w:t>.</w:t>
            </w:r>
          </w:p>
        </w:tc>
      </w:tr>
      <w:tr w:rsidR="004F5811" w14:paraId="6A70E209" w14:textId="77777777" w:rsidTr="24D5CF2E">
        <w:trPr>
          <w:cantSplit/>
          <w:trHeight w:val="3291"/>
        </w:trPr>
        <w:tc>
          <w:tcPr>
            <w:tcW w:w="1137" w:type="dxa"/>
          </w:tcPr>
          <w:p w14:paraId="6BC997E4" w14:textId="610F95CF" w:rsidR="004F5811" w:rsidRDefault="004F5811" w:rsidP="09D1AD17">
            <w:r>
              <w:t>3</w:t>
            </w:r>
          </w:p>
        </w:tc>
        <w:tc>
          <w:tcPr>
            <w:tcW w:w="1999" w:type="dxa"/>
          </w:tcPr>
          <w:p w14:paraId="2FD4F612" w14:textId="4D7EAC79" w:rsidR="004F5811" w:rsidRDefault="00E62358" w:rsidP="09D1AD17">
            <w:r>
              <w:t>Go to Directory Configuration by Pressing “Directory Configuration” button</w:t>
            </w:r>
          </w:p>
        </w:tc>
        <w:tc>
          <w:tcPr>
            <w:tcW w:w="1876" w:type="dxa"/>
            <w:gridSpan w:val="3"/>
          </w:tcPr>
          <w:p w14:paraId="17F0EE47" w14:textId="2EC17BCC" w:rsidR="004F5811" w:rsidRDefault="00E62358" w:rsidP="09D1AD17">
            <w:r>
              <w:t>This will change to the Directory Configuration Window</w:t>
            </w:r>
          </w:p>
        </w:tc>
        <w:tc>
          <w:tcPr>
            <w:tcW w:w="1876" w:type="dxa"/>
          </w:tcPr>
          <w:p w14:paraId="10F1D630" w14:textId="3F000693" w:rsidR="004F5811" w:rsidRDefault="00E62358" w:rsidP="09D1AD17">
            <w:r>
              <w:t>The PICK system displays the Directory Configuration Window</w:t>
            </w:r>
          </w:p>
        </w:tc>
        <w:tc>
          <w:tcPr>
            <w:tcW w:w="1891" w:type="dxa"/>
          </w:tcPr>
          <w:p w14:paraId="28B2B25A" w14:textId="7F1280B9" w:rsidR="004F5811" w:rsidRDefault="00E62358" w:rsidP="09D1AD17">
            <w:r>
              <w:t>We assume this section is filled properly as it does not pertain to the test.</w:t>
            </w:r>
          </w:p>
        </w:tc>
      </w:tr>
      <w:tr w:rsidR="004F5811" w14:paraId="131328C4" w14:textId="77777777" w:rsidTr="24D5CF2E">
        <w:trPr>
          <w:cantSplit/>
          <w:trHeight w:val="3291"/>
        </w:trPr>
        <w:tc>
          <w:tcPr>
            <w:tcW w:w="1137" w:type="dxa"/>
          </w:tcPr>
          <w:p w14:paraId="267AE6C3" w14:textId="2DF2FF4A" w:rsidR="004F5811" w:rsidRDefault="004F5811" w:rsidP="09D1AD17">
            <w:r>
              <w:t>4</w:t>
            </w:r>
          </w:p>
        </w:tc>
        <w:tc>
          <w:tcPr>
            <w:tcW w:w="1999" w:type="dxa"/>
          </w:tcPr>
          <w:p w14:paraId="53F39417" w14:textId="1BBAA306" w:rsidR="004F5811" w:rsidRDefault="00E62358" w:rsidP="09D1AD17">
            <w:r>
              <w:t>Click on “Start Ingestion” button</w:t>
            </w:r>
          </w:p>
        </w:tc>
        <w:tc>
          <w:tcPr>
            <w:tcW w:w="1876" w:type="dxa"/>
            <w:gridSpan w:val="3"/>
          </w:tcPr>
          <w:p w14:paraId="42851A9C" w14:textId="69103D1D" w:rsidR="004F5811" w:rsidRDefault="00E62358" w:rsidP="09D1AD17">
            <w:r>
              <w:t>This will start the cleansing and validation process on the files in the directories selected</w:t>
            </w:r>
            <w:r w:rsidR="00097E3E">
              <w:t>.</w:t>
            </w:r>
          </w:p>
        </w:tc>
        <w:tc>
          <w:tcPr>
            <w:tcW w:w="1876" w:type="dxa"/>
          </w:tcPr>
          <w:p w14:paraId="075AADDD" w14:textId="7740F7B0" w:rsidR="004F5811" w:rsidRDefault="00D82160" w:rsidP="09D1AD17">
            <w:r>
              <w:t xml:space="preserve">Files are cleansed and a window prompting to continue with validation appears. At this point, files are cleansed, and </w:t>
            </w:r>
            <w:r w:rsidR="008E7DAB">
              <w:t>errors are separated for future showing.</w:t>
            </w:r>
          </w:p>
        </w:tc>
        <w:tc>
          <w:tcPr>
            <w:tcW w:w="1891" w:type="dxa"/>
          </w:tcPr>
          <w:p w14:paraId="3CCCACEF" w14:textId="77777777" w:rsidR="004F5811" w:rsidRDefault="004F5811" w:rsidP="09D1AD17"/>
        </w:tc>
      </w:tr>
      <w:bookmarkEnd w:id="49"/>
      <w:tr w:rsidR="00941D93" w14:paraId="2DF4377B" w14:textId="77777777" w:rsidTr="24D5CF2E">
        <w:trPr>
          <w:trHeight w:val="996"/>
        </w:trPr>
        <w:tc>
          <w:tcPr>
            <w:tcW w:w="8782" w:type="dxa"/>
            <w:gridSpan w:val="7"/>
            <w:tcBorders>
              <w:bottom w:val="single" w:sz="4" w:space="0" w:color="auto"/>
            </w:tcBorders>
          </w:tcPr>
          <w:p w14:paraId="5A175817" w14:textId="13627AC5" w:rsidR="00941D93" w:rsidRDefault="1B2DE5EB">
            <w:r>
              <w:t>Concluding Remarks: Cleansing script that was created is working well and removing all unwanted characters in a log file</w:t>
            </w:r>
          </w:p>
        </w:tc>
      </w:tr>
      <w:tr w:rsidR="00941D93" w14:paraId="6F147E7C" w14:textId="77777777" w:rsidTr="24D5CF2E">
        <w:trPr>
          <w:trHeight w:val="493"/>
        </w:trPr>
        <w:tc>
          <w:tcPr>
            <w:tcW w:w="4453" w:type="dxa"/>
            <w:gridSpan w:val="3"/>
          </w:tcPr>
          <w:p w14:paraId="05D71244" w14:textId="77777777" w:rsidR="00941D93" w:rsidRDefault="00941D93">
            <w:r>
              <w:t xml:space="preserve">Testing Team: </w:t>
            </w:r>
          </w:p>
          <w:p w14:paraId="5486360A" w14:textId="42265FF5" w:rsidR="00941D93" w:rsidRDefault="1B2DE5EB" w:rsidP="1B2DE5EB">
            <w:pPr>
              <w:spacing w:line="259" w:lineRule="auto"/>
            </w:pPr>
            <w:r>
              <w:t>Hector Dozal</w:t>
            </w:r>
          </w:p>
        </w:tc>
        <w:tc>
          <w:tcPr>
            <w:tcW w:w="4329" w:type="dxa"/>
            <w:gridSpan w:val="4"/>
          </w:tcPr>
          <w:p w14:paraId="0CA8C946" w14:textId="068EE5CF" w:rsidR="00941D93" w:rsidRDefault="00941D93">
            <w:r>
              <w:t>Date Completed:</w:t>
            </w:r>
          </w:p>
          <w:p w14:paraId="0596B02F" w14:textId="61AF8FC0" w:rsidR="00941D93" w:rsidRDefault="1B2DE5EB">
            <w:r>
              <w:t>04/14/2020</w:t>
            </w:r>
          </w:p>
        </w:tc>
      </w:tr>
    </w:tbl>
    <w:p w14:paraId="78DF29FF" w14:textId="47C9F4B2" w:rsidR="009D37E5" w:rsidRDefault="009D37E5" w:rsidP="009D37E5">
      <w:bookmarkStart w:id="50" w:name="_Toc21505006"/>
      <w:bookmarkStart w:id="51" w:name="_Toc227033594"/>
      <w:bookmarkStart w:id="52" w:name="_Toc22915481"/>
    </w:p>
    <w:p w14:paraId="29BD3764" w14:textId="070A5E12" w:rsidR="003C2E2C" w:rsidRDefault="003C2E2C" w:rsidP="009D37E5"/>
    <w:p w14:paraId="33C79AC7" w14:textId="52FDB53F" w:rsidR="00270044" w:rsidRDefault="00270044" w:rsidP="00270044">
      <w:pPr>
        <w:pStyle w:val="Heading2"/>
      </w:pPr>
      <w:bookmarkStart w:id="53" w:name="_Toc38970242"/>
      <w:r>
        <w:lastRenderedPageBreak/>
        <w:t>Test LFI I2</w:t>
      </w:r>
      <w:bookmarkEnd w:id="53"/>
    </w:p>
    <w:p w14:paraId="6A1F1E75" w14:textId="3E7E51E2" w:rsidR="00270044" w:rsidRDefault="00270044" w:rsidP="00270044">
      <w:r>
        <w:rPr>
          <w:b/>
          <w:bCs/>
        </w:rPr>
        <w:t xml:space="preserve">Objective: </w:t>
      </w:r>
      <w:r>
        <w:t xml:space="preserve">The objective of this test is to </w:t>
      </w:r>
      <w:r w:rsidR="00DD70A4">
        <w:t>verify that the system performs the validation of log files before ingesting to Splunk.</w:t>
      </w:r>
    </w:p>
    <w:p w14:paraId="0F182877" w14:textId="3F533B6D" w:rsidR="009D6072" w:rsidRPr="009D6072" w:rsidRDefault="009D6072" w:rsidP="00270044">
      <w:r>
        <w:rPr>
          <w:b/>
          <w:bCs/>
        </w:rPr>
        <w:t xml:space="preserve">Notes: </w:t>
      </w:r>
      <w:r>
        <w:t>Parts of this process are assumed to be done correctly for the sake of the tests, such as the configurations. Test will make sure files are validated and ready to ingest.</w:t>
      </w:r>
    </w:p>
    <w:p w14:paraId="370BEC7A" w14:textId="77777777" w:rsidR="00270044" w:rsidRDefault="00270044" w:rsidP="009D37E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9"/>
        <w:gridCol w:w="2252"/>
        <w:gridCol w:w="1243"/>
        <w:gridCol w:w="502"/>
        <w:gridCol w:w="2145"/>
        <w:gridCol w:w="1837"/>
        <w:gridCol w:w="22"/>
      </w:tblGrid>
      <w:tr w:rsidR="003C2E2C" w14:paraId="13C87E83" w14:textId="77777777" w:rsidTr="24D5CF2E">
        <w:trPr>
          <w:cantSplit/>
          <w:trHeight w:val="300"/>
        </w:trPr>
        <w:tc>
          <w:tcPr>
            <w:tcW w:w="4511" w:type="dxa"/>
            <w:gridSpan w:val="3"/>
          </w:tcPr>
          <w:p w14:paraId="7BF5AB40" w14:textId="3EC9889A" w:rsidR="003C2E2C" w:rsidRDefault="003C2E2C" w:rsidP="006A1B76">
            <w:r>
              <w:t>Test No.: LFI I2</w:t>
            </w:r>
          </w:p>
        </w:tc>
        <w:tc>
          <w:tcPr>
            <w:tcW w:w="4479" w:type="dxa"/>
            <w:gridSpan w:val="4"/>
          </w:tcPr>
          <w:p w14:paraId="1AB7AF30" w14:textId="421EF124" w:rsidR="003C2E2C" w:rsidRDefault="003C2E2C" w:rsidP="006A1B76">
            <w:r>
              <w:t>Current Status: Pending</w:t>
            </w:r>
          </w:p>
        </w:tc>
      </w:tr>
      <w:tr w:rsidR="003C2E2C" w:rsidRPr="00E47986" w14:paraId="46DFF504" w14:textId="77777777" w:rsidTr="24D5CF2E">
        <w:trPr>
          <w:cantSplit/>
          <w:trHeight w:val="300"/>
        </w:trPr>
        <w:tc>
          <w:tcPr>
            <w:tcW w:w="8990" w:type="dxa"/>
            <w:gridSpan w:val="7"/>
          </w:tcPr>
          <w:p w14:paraId="0DAA124D" w14:textId="7A14D2C8" w:rsidR="003C2E2C" w:rsidRPr="00E47986" w:rsidRDefault="003C2E2C" w:rsidP="006A1B76">
            <w:r>
              <w:t>Test title:  Validate log files to prepare them to be ingested</w:t>
            </w:r>
          </w:p>
          <w:p w14:paraId="508CDBFA" w14:textId="77777777" w:rsidR="003C2E2C" w:rsidRPr="00E47986" w:rsidRDefault="003C2E2C" w:rsidP="006A1B76"/>
        </w:tc>
      </w:tr>
      <w:tr w:rsidR="003C2E2C" w:rsidRPr="00E47986" w14:paraId="3435D068" w14:textId="77777777" w:rsidTr="24D5CF2E">
        <w:trPr>
          <w:cantSplit/>
          <w:trHeight w:val="1070"/>
        </w:trPr>
        <w:tc>
          <w:tcPr>
            <w:tcW w:w="8990" w:type="dxa"/>
            <w:gridSpan w:val="7"/>
          </w:tcPr>
          <w:p w14:paraId="18C76336" w14:textId="39657B13" w:rsidR="003C2E2C" w:rsidRPr="00E47986" w:rsidRDefault="003C2E2C" w:rsidP="006A1B76">
            <w:pPr>
              <w:spacing w:line="259" w:lineRule="auto"/>
            </w:pPr>
            <w:r>
              <w:t xml:space="preserve">Testing approach: This test will be conducted using directories with different log files in a directory folder. Results will be viewed after </w:t>
            </w:r>
            <w:r w:rsidR="00307C03">
              <w:t>validating</w:t>
            </w:r>
            <w:r>
              <w:t xml:space="preserve"> is done.</w:t>
            </w:r>
          </w:p>
        </w:tc>
      </w:tr>
      <w:tr w:rsidR="003C2E2C" w14:paraId="4531F3F7" w14:textId="77777777" w:rsidTr="24D5CF2E">
        <w:trPr>
          <w:cantSplit/>
          <w:trHeight w:val="4130"/>
        </w:trPr>
        <w:tc>
          <w:tcPr>
            <w:tcW w:w="996" w:type="dxa"/>
          </w:tcPr>
          <w:p w14:paraId="0F88EBB1" w14:textId="77777777" w:rsidR="003C2E2C" w:rsidRDefault="003C2E2C" w:rsidP="006A1B76">
            <w:r>
              <w:t>STEP</w:t>
            </w:r>
          </w:p>
          <w:p w14:paraId="12C6AAD6" w14:textId="77777777" w:rsidR="003C2E2C" w:rsidRDefault="003C2E2C" w:rsidP="006A1B76"/>
          <w:p w14:paraId="6A949CCC" w14:textId="19FBF70A" w:rsidR="003C2E2C" w:rsidRDefault="003C2E2C" w:rsidP="006A1B76"/>
        </w:tc>
        <w:tc>
          <w:tcPr>
            <w:tcW w:w="2269" w:type="dxa"/>
          </w:tcPr>
          <w:p w14:paraId="62501BC5" w14:textId="77777777" w:rsidR="003C2E2C" w:rsidRDefault="003C2E2C" w:rsidP="006A1B76">
            <w:r>
              <w:t>OPERATOR ACTION</w:t>
            </w:r>
          </w:p>
          <w:p w14:paraId="3646305B" w14:textId="77777777" w:rsidR="003C2E2C" w:rsidRDefault="003C2E2C" w:rsidP="006A1B76"/>
          <w:p w14:paraId="3DB9DA17" w14:textId="7D71D384" w:rsidR="003C2E2C" w:rsidRDefault="003C2E2C" w:rsidP="006A1B76"/>
        </w:tc>
        <w:tc>
          <w:tcPr>
            <w:tcW w:w="1753" w:type="dxa"/>
            <w:gridSpan w:val="2"/>
          </w:tcPr>
          <w:p w14:paraId="1DF085B1" w14:textId="77777777" w:rsidR="003C2E2C" w:rsidRDefault="003C2E2C" w:rsidP="006A1B76">
            <w:r>
              <w:t>PURPOSE</w:t>
            </w:r>
          </w:p>
          <w:p w14:paraId="2F4588E8" w14:textId="77777777" w:rsidR="003C2E2C" w:rsidRDefault="003C2E2C" w:rsidP="006A1B76"/>
          <w:p w14:paraId="19A1E933" w14:textId="40AD47DF" w:rsidR="003C2E2C" w:rsidRDefault="003C2E2C" w:rsidP="006A1B76"/>
        </w:tc>
        <w:tc>
          <w:tcPr>
            <w:tcW w:w="2161" w:type="dxa"/>
          </w:tcPr>
          <w:p w14:paraId="737C16DA" w14:textId="77777777" w:rsidR="003C2E2C" w:rsidRDefault="003C2E2C" w:rsidP="006A1B76">
            <w:r>
              <w:t>EXEPCTED RESULTS</w:t>
            </w:r>
          </w:p>
          <w:p w14:paraId="7A85946A" w14:textId="77777777" w:rsidR="003C2E2C" w:rsidRDefault="003C2E2C" w:rsidP="006A1B76"/>
          <w:p w14:paraId="719BA403" w14:textId="20249318" w:rsidR="003C2E2C" w:rsidRDefault="003C2E2C" w:rsidP="006A1B76"/>
        </w:tc>
        <w:tc>
          <w:tcPr>
            <w:tcW w:w="1811" w:type="dxa"/>
            <w:gridSpan w:val="2"/>
          </w:tcPr>
          <w:p w14:paraId="7AEFEA84" w14:textId="77777777" w:rsidR="003C2E2C" w:rsidRDefault="003C2E2C" w:rsidP="006A1B76">
            <w:r>
              <w:t>COMMENTS</w:t>
            </w:r>
          </w:p>
          <w:p w14:paraId="6104CBA7" w14:textId="77777777" w:rsidR="003C2E2C" w:rsidRDefault="003C2E2C" w:rsidP="006A1B76"/>
          <w:p w14:paraId="7CF1EEA5" w14:textId="77777777" w:rsidR="003C2E2C" w:rsidRDefault="003C2E2C" w:rsidP="003C2E2C">
            <w:pPr>
              <w:keepNext/>
            </w:pPr>
          </w:p>
          <w:p w14:paraId="5C209530" w14:textId="77777777" w:rsidR="00916060" w:rsidRDefault="00916060" w:rsidP="003C2E2C">
            <w:pPr>
              <w:keepNext/>
            </w:pPr>
          </w:p>
          <w:p w14:paraId="7A4109D5" w14:textId="77777777" w:rsidR="00916060" w:rsidRDefault="00916060" w:rsidP="003C2E2C">
            <w:pPr>
              <w:keepNext/>
            </w:pPr>
          </w:p>
          <w:p w14:paraId="5B090CF3" w14:textId="77777777" w:rsidR="00916060" w:rsidRDefault="00916060" w:rsidP="003C2E2C">
            <w:pPr>
              <w:keepNext/>
            </w:pPr>
          </w:p>
          <w:p w14:paraId="69448237" w14:textId="77777777" w:rsidR="00916060" w:rsidRDefault="00916060" w:rsidP="003C2E2C">
            <w:pPr>
              <w:keepNext/>
            </w:pPr>
          </w:p>
          <w:p w14:paraId="4C6292B1" w14:textId="77777777" w:rsidR="00916060" w:rsidRDefault="00916060" w:rsidP="003C2E2C">
            <w:pPr>
              <w:keepNext/>
            </w:pPr>
          </w:p>
          <w:p w14:paraId="005B3B66" w14:textId="77777777" w:rsidR="00916060" w:rsidRDefault="00916060" w:rsidP="003C2E2C">
            <w:pPr>
              <w:keepNext/>
            </w:pPr>
          </w:p>
          <w:p w14:paraId="409F6C34" w14:textId="77777777" w:rsidR="00916060" w:rsidRDefault="00916060" w:rsidP="003C2E2C">
            <w:pPr>
              <w:keepNext/>
            </w:pPr>
          </w:p>
          <w:p w14:paraId="06443379" w14:textId="77777777" w:rsidR="00916060" w:rsidRDefault="00916060" w:rsidP="003C2E2C">
            <w:pPr>
              <w:keepNext/>
            </w:pPr>
          </w:p>
          <w:p w14:paraId="588CBDBD" w14:textId="77777777" w:rsidR="00916060" w:rsidRDefault="00916060" w:rsidP="003C2E2C">
            <w:pPr>
              <w:keepNext/>
            </w:pPr>
          </w:p>
          <w:p w14:paraId="0AA5BE99" w14:textId="77777777" w:rsidR="00916060" w:rsidRDefault="00916060" w:rsidP="003C2E2C">
            <w:pPr>
              <w:keepNext/>
            </w:pPr>
          </w:p>
          <w:p w14:paraId="3F65388F" w14:textId="77777777" w:rsidR="00916060" w:rsidRDefault="00916060" w:rsidP="003C2E2C">
            <w:pPr>
              <w:keepNext/>
            </w:pPr>
          </w:p>
          <w:p w14:paraId="52CC5EA7" w14:textId="77777777" w:rsidR="00916060" w:rsidRDefault="00916060" w:rsidP="003C2E2C">
            <w:pPr>
              <w:keepNext/>
            </w:pPr>
          </w:p>
          <w:p w14:paraId="1F3A812A" w14:textId="77777777" w:rsidR="00916060" w:rsidRDefault="00916060" w:rsidP="003C2E2C">
            <w:pPr>
              <w:keepNext/>
            </w:pPr>
          </w:p>
          <w:p w14:paraId="3B73447E" w14:textId="77777777" w:rsidR="00916060" w:rsidRDefault="00916060" w:rsidP="003C2E2C">
            <w:pPr>
              <w:keepNext/>
            </w:pPr>
          </w:p>
          <w:p w14:paraId="2A7B75BD" w14:textId="77777777" w:rsidR="00916060" w:rsidRDefault="00916060" w:rsidP="003C2E2C">
            <w:pPr>
              <w:keepNext/>
            </w:pPr>
          </w:p>
          <w:p w14:paraId="1005AFB2" w14:textId="50175743" w:rsidR="00916060" w:rsidRDefault="00916060" w:rsidP="003C2E2C">
            <w:pPr>
              <w:keepNext/>
            </w:pPr>
          </w:p>
        </w:tc>
      </w:tr>
      <w:tr w:rsidR="00916060" w14:paraId="7DA82CBC" w14:textId="77777777" w:rsidTr="24D5CF2E">
        <w:trPr>
          <w:cantSplit/>
          <w:trHeight w:val="4130"/>
        </w:trPr>
        <w:tc>
          <w:tcPr>
            <w:tcW w:w="996" w:type="dxa"/>
          </w:tcPr>
          <w:p w14:paraId="4FE74BC7" w14:textId="7B51C838" w:rsidR="00916060" w:rsidRDefault="00916060" w:rsidP="00916060">
            <w:r>
              <w:t>1</w:t>
            </w:r>
          </w:p>
        </w:tc>
        <w:tc>
          <w:tcPr>
            <w:tcW w:w="2269" w:type="dxa"/>
          </w:tcPr>
          <w:p w14:paraId="7752EE0D" w14:textId="0B7B056E" w:rsidR="00916060" w:rsidRDefault="00916060" w:rsidP="00916060">
            <w:r>
              <w:t>Start the PICK Software</w:t>
            </w:r>
          </w:p>
        </w:tc>
        <w:tc>
          <w:tcPr>
            <w:tcW w:w="1753" w:type="dxa"/>
            <w:gridSpan w:val="2"/>
          </w:tcPr>
          <w:p w14:paraId="438363FB" w14:textId="098C14D2" w:rsidR="00916060" w:rsidRDefault="00916060" w:rsidP="00916060">
            <w:r>
              <w:t>This will start the environment to test the cleansing</w:t>
            </w:r>
          </w:p>
        </w:tc>
        <w:tc>
          <w:tcPr>
            <w:tcW w:w="2161" w:type="dxa"/>
          </w:tcPr>
          <w:p w14:paraId="229F6662" w14:textId="5E07772E" w:rsidR="00916060" w:rsidRDefault="00916060" w:rsidP="00916060">
            <w:r>
              <w:t>The PICK system starts, and the Team Configuration window shows</w:t>
            </w:r>
          </w:p>
        </w:tc>
        <w:tc>
          <w:tcPr>
            <w:tcW w:w="1811" w:type="dxa"/>
            <w:gridSpan w:val="2"/>
          </w:tcPr>
          <w:p w14:paraId="58277B0B" w14:textId="1F1E3C00" w:rsidR="00916060" w:rsidRDefault="00916060" w:rsidP="00916060">
            <w:r>
              <w:t>One should fill the Team Configuration properly; we will assume that is done correctly.</w:t>
            </w:r>
          </w:p>
        </w:tc>
      </w:tr>
      <w:tr w:rsidR="00916060" w14:paraId="463632BC" w14:textId="77777777" w:rsidTr="24D5CF2E">
        <w:trPr>
          <w:cantSplit/>
          <w:trHeight w:val="4130"/>
        </w:trPr>
        <w:tc>
          <w:tcPr>
            <w:tcW w:w="996" w:type="dxa"/>
          </w:tcPr>
          <w:p w14:paraId="2919B3DF" w14:textId="284525CC" w:rsidR="00916060" w:rsidRDefault="00916060" w:rsidP="00916060">
            <w:r>
              <w:lastRenderedPageBreak/>
              <w:t>2</w:t>
            </w:r>
          </w:p>
        </w:tc>
        <w:tc>
          <w:tcPr>
            <w:tcW w:w="2269" w:type="dxa"/>
          </w:tcPr>
          <w:p w14:paraId="5A164CAC" w14:textId="7FC7D23B" w:rsidR="00916060" w:rsidRDefault="00916060" w:rsidP="00916060">
            <w:r>
              <w:t>Go to Event Configuration by Pressing “Event Configuration” Button</w:t>
            </w:r>
          </w:p>
        </w:tc>
        <w:tc>
          <w:tcPr>
            <w:tcW w:w="1753" w:type="dxa"/>
            <w:gridSpan w:val="2"/>
          </w:tcPr>
          <w:p w14:paraId="24885A72" w14:textId="2FD91A72" w:rsidR="00916060" w:rsidRDefault="00916060" w:rsidP="00916060">
            <w:r>
              <w:t>This will change to the Event Configuration Window</w:t>
            </w:r>
          </w:p>
        </w:tc>
        <w:tc>
          <w:tcPr>
            <w:tcW w:w="2161" w:type="dxa"/>
          </w:tcPr>
          <w:p w14:paraId="1E0299D6" w14:textId="36D84861" w:rsidR="00916060" w:rsidRDefault="00916060" w:rsidP="00916060">
            <w:r>
              <w:t>The PICK system displays the Event Configuration Window</w:t>
            </w:r>
          </w:p>
        </w:tc>
        <w:tc>
          <w:tcPr>
            <w:tcW w:w="1811" w:type="dxa"/>
            <w:gridSpan w:val="2"/>
          </w:tcPr>
          <w:p w14:paraId="64D47916" w14:textId="225D7739" w:rsidR="00916060" w:rsidRDefault="00916060" w:rsidP="00916060">
            <w:r>
              <w:t>Again, we will assume this section is filled properly.</w:t>
            </w:r>
          </w:p>
        </w:tc>
      </w:tr>
      <w:tr w:rsidR="00916060" w14:paraId="1A2DBC2B" w14:textId="77777777" w:rsidTr="24D5CF2E">
        <w:trPr>
          <w:cantSplit/>
          <w:trHeight w:val="4130"/>
        </w:trPr>
        <w:tc>
          <w:tcPr>
            <w:tcW w:w="996" w:type="dxa"/>
          </w:tcPr>
          <w:p w14:paraId="50DEF444" w14:textId="67987C1C" w:rsidR="00916060" w:rsidRDefault="00916060" w:rsidP="00916060">
            <w:r>
              <w:t>3</w:t>
            </w:r>
          </w:p>
        </w:tc>
        <w:tc>
          <w:tcPr>
            <w:tcW w:w="2269" w:type="dxa"/>
          </w:tcPr>
          <w:p w14:paraId="144DC16D" w14:textId="5FDE2ABE" w:rsidR="00916060" w:rsidRDefault="00916060" w:rsidP="00916060">
            <w:r>
              <w:t>Go to Directory Configuration by Pressing “Directory Configuration” button</w:t>
            </w:r>
          </w:p>
        </w:tc>
        <w:tc>
          <w:tcPr>
            <w:tcW w:w="1753" w:type="dxa"/>
            <w:gridSpan w:val="2"/>
          </w:tcPr>
          <w:p w14:paraId="06023B95" w14:textId="691A9C6E" w:rsidR="00916060" w:rsidRDefault="00916060" w:rsidP="00916060">
            <w:r>
              <w:t>This will change to the Directory Configuration Window</w:t>
            </w:r>
          </w:p>
        </w:tc>
        <w:tc>
          <w:tcPr>
            <w:tcW w:w="2161" w:type="dxa"/>
          </w:tcPr>
          <w:p w14:paraId="1EB47376" w14:textId="3CF006E5" w:rsidR="00916060" w:rsidRDefault="00916060" w:rsidP="00916060">
            <w:r>
              <w:t>The PICK system displays the Directory Configuration Window</w:t>
            </w:r>
          </w:p>
        </w:tc>
        <w:tc>
          <w:tcPr>
            <w:tcW w:w="1811" w:type="dxa"/>
            <w:gridSpan w:val="2"/>
          </w:tcPr>
          <w:p w14:paraId="0BBE2F6A" w14:textId="5F455E59" w:rsidR="00916060" w:rsidRDefault="00916060" w:rsidP="00916060">
            <w:r>
              <w:t>We assume this section is filled properly as it does not pertain to the test.</w:t>
            </w:r>
          </w:p>
        </w:tc>
      </w:tr>
      <w:tr w:rsidR="00916060" w14:paraId="5115A5A1" w14:textId="77777777" w:rsidTr="24D5CF2E">
        <w:trPr>
          <w:cantSplit/>
          <w:trHeight w:val="4130"/>
        </w:trPr>
        <w:tc>
          <w:tcPr>
            <w:tcW w:w="996" w:type="dxa"/>
          </w:tcPr>
          <w:p w14:paraId="4BAC0CA7" w14:textId="4680040E" w:rsidR="00916060" w:rsidRDefault="00916060" w:rsidP="00916060">
            <w:r>
              <w:t>4</w:t>
            </w:r>
          </w:p>
        </w:tc>
        <w:tc>
          <w:tcPr>
            <w:tcW w:w="2269" w:type="dxa"/>
          </w:tcPr>
          <w:p w14:paraId="226E3A43" w14:textId="38285C83" w:rsidR="00916060" w:rsidRDefault="00916060" w:rsidP="00916060">
            <w:r>
              <w:t>Click on “Start Ingestion” button</w:t>
            </w:r>
          </w:p>
        </w:tc>
        <w:tc>
          <w:tcPr>
            <w:tcW w:w="1753" w:type="dxa"/>
            <w:gridSpan w:val="2"/>
          </w:tcPr>
          <w:p w14:paraId="79BDDCC6" w14:textId="7F71D5BE" w:rsidR="00916060" w:rsidRDefault="00916060" w:rsidP="00916060">
            <w:r>
              <w:t>This will start the cleansing and validation process on the files in the directories selected.</w:t>
            </w:r>
          </w:p>
        </w:tc>
        <w:tc>
          <w:tcPr>
            <w:tcW w:w="2161" w:type="dxa"/>
          </w:tcPr>
          <w:p w14:paraId="03CBA03A" w14:textId="65F0979A" w:rsidR="00916060" w:rsidRDefault="00916060" w:rsidP="00916060">
            <w:r>
              <w:t xml:space="preserve">Files are cleansed and a window prompting to continue with validation appears. </w:t>
            </w:r>
          </w:p>
        </w:tc>
        <w:tc>
          <w:tcPr>
            <w:tcW w:w="1811" w:type="dxa"/>
            <w:gridSpan w:val="2"/>
          </w:tcPr>
          <w:p w14:paraId="35CE9422" w14:textId="77777777" w:rsidR="00916060" w:rsidRDefault="00916060" w:rsidP="00916060"/>
        </w:tc>
      </w:tr>
      <w:tr w:rsidR="00916060" w14:paraId="68933D6E" w14:textId="77777777" w:rsidTr="24D5CF2E">
        <w:trPr>
          <w:cantSplit/>
          <w:trHeight w:val="4130"/>
        </w:trPr>
        <w:tc>
          <w:tcPr>
            <w:tcW w:w="996" w:type="dxa"/>
          </w:tcPr>
          <w:p w14:paraId="321CEB0E" w14:textId="73A89D5E" w:rsidR="00916060" w:rsidRDefault="00916060" w:rsidP="00916060">
            <w:r>
              <w:lastRenderedPageBreak/>
              <w:t>5</w:t>
            </w:r>
          </w:p>
        </w:tc>
        <w:tc>
          <w:tcPr>
            <w:tcW w:w="2269" w:type="dxa"/>
          </w:tcPr>
          <w:p w14:paraId="1A723455" w14:textId="021F5DCB" w:rsidR="00916060" w:rsidRDefault="00916060" w:rsidP="00916060">
            <w:r>
              <w:t>Click on “Validate” button</w:t>
            </w:r>
          </w:p>
        </w:tc>
        <w:tc>
          <w:tcPr>
            <w:tcW w:w="1753" w:type="dxa"/>
            <w:gridSpan w:val="2"/>
          </w:tcPr>
          <w:p w14:paraId="2A4E55DB" w14:textId="0255098D" w:rsidR="00916060" w:rsidRDefault="00916060" w:rsidP="00916060">
            <w:r>
              <w:t>This will start the validation process</w:t>
            </w:r>
          </w:p>
        </w:tc>
        <w:tc>
          <w:tcPr>
            <w:tcW w:w="2161" w:type="dxa"/>
          </w:tcPr>
          <w:p w14:paraId="1A407626" w14:textId="6C10944F" w:rsidR="00916060" w:rsidRDefault="00594FC6" w:rsidP="00916060">
            <w:r>
              <w:t xml:space="preserve">A window prompting the user to continue with ingestion will appear. At this point entries are </w:t>
            </w:r>
            <w:r w:rsidR="00307C03">
              <w:t>validated,</w:t>
            </w:r>
            <w:r>
              <w:t xml:space="preserve"> and </w:t>
            </w:r>
            <w:r w:rsidR="00270044">
              <w:t>errors saved for future reference.</w:t>
            </w:r>
          </w:p>
        </w:tc>
        <w:tc>
          <w:tcPr>
            <w:tcW w:w="1811" w:type="dxa"/>
            <w:gridSpan w:val="2"/>
          </w:tcPr>
          <w:p w14:paraId="36013D23" w14:textId="77777777" w:rsidR="00916060" w:rsidRDefault="00916060" w:rsidP="00916060"/>
        </w:tc>
      </w:tr>
      <w:tr w:rsidR="72B4D4E0" w14:paraId="24E7BAFF" w14:textId="77777777" w:rsidTr="24D5CF2E">
        <w:trPr>
          <w:gridAfter w:val="1"/>
          <w:wAfter w:w="22" w:type="dxa"/>
          <w:trHeight w:val="300"/>
        </w:trPr>
        <w:tc>
          <w:tcPr>
            <w:tcW w:w="8968" w:type="dxa"/>
            <w:gridSpan w:val="6"/>
            <w:tcBorders>
              <w:bottom w:val="single" w:sz="4" w:space="0" w:color="auto"/>
            </w:tcBorders>
          </w:tcPr>
          <w:p w14:paraId="2D331E23" w14:textId="3B2D7D5A" w:rsidR="529FF6C5" w:rsidRDefault="529FF6C5">
            <w:r>
              <w:t xml:space="preserve">Concluding Remarks: </w:t>
            </w:r>
          </w:p>
          <w:p w14:paraId="6F559789" w14:textId="34CAC383" w:rsidR="72B4D4E0" w:rsidRDefault="72B4D4E0"/>
        </w:tc>
      </w:tr>
      <w:tr w:rsidR="72B4D4E0" w14:paraId="4EAB5135" w14:textId="77777777" w:rsidTr="24D5CF2E">
        <w:trPr>
          <w:gridAfter w:val="1"/>
          <w:wAfter w:w="22" w:type="dxa"/>
          <w:trHeight w:val="300"/>
        </w:trPr>
        <w:tc>
          <w:tcPr>
            <w:tcW w:w="4453" w:type="dxa"/>
            <w:gridSpan w:val="3"/>
          </w:tcPr>
          <w:p w14:paraId="218E65C5" w14:textId="77777777" w:rsidR="72B4D4E0" w:rsidRDefault="72B4D4E0">
            <w:r>
              <w:t xml:space="preserve">Testing Team: </w:t>
            </w:r>
          </w:p>
          <w:p w14:paraId="27802DE6" w14:textId="59D1C85A" w:rsidR="72B4D4E0" w:rsidRDefault="1C130A5A" w:rsidP="72B4D4E0">
            <w:pPr>
              <w:spacing w:line="259" w:lineRule="auto"/>
            </w:pPr>
            <w:r>
              <w:t>Victor Vargas</w:t>
            </w:r>
          </w:p>
        </w:tc>
        <w:tc>
          <w:tcPr>
            <w:tcW w:w="4515" w:type="dxa"/>
            <w:gridSpan w:val="3"/>
          </w:tcPr>
          <w:p w14:paraId="51B458EF" w14:textId="068EE5CF" w:rsidR="72B4D4E0" w:rsidRDefault="72B4D4E0">
            <w:r>
              <w:t>Date Completed:</w:t>
            </w:r>
          </w:p>
          <w:p w14:paraId="01D91CFE" w14:textId="7894A23D" w:rsidR="72B4D4E0" w:rsidRDefault="1C130A5A">
            <w:r>
              <w:t>04/29/2020</w:t>
            </w:r>
          </w:p>
        </w:tc>
      </w:tr>
    </w:tbl>
    <w:p w14:paraId="6BC5A62E" w14:textId="188522BB" w:rsidR="0014367D" w:rsidRDefault="0014367D" w:rsidP="0014367D"/>
    <w:p w14:paraId="702FD016" w14:textId="08BA802F" w:rsidR="0014367D" w:rsidRDefault="0014367D" w:rsidP="0014367D">
      <w:pPr>
        <w:pStyle w:val="Heading2"/>
      </w:pPr>
      <w:bookmarkStart w:id="54" w:name="_Toc38970243"/>
      <w:r>
        <w:t>Test LFI I3</w:t>
      </w:r>
      <w:bookmarkEnd w:id="54"/>
    </w:p>
    <w:p w14:paraId="754EC843" w14:textId="3F21E663" w:rsidR="0014367D" w:rsidRDefault="0014367D" w:rsidP="0014367D">
      <w:r>
        <w:rPr>
          <w:b/>
          <w:bCs/>
        </w:rPr>
        <w:t xml:space="preserve">Objective: </w:t>
      </w:r>
      <w:r>
        <w:t>The objective of this test is to verify that the system performs the ingestion into Splunk properly</w:t>
      </w:r>
    </w:p>
    <w:p w14:paraId="6A659E4F" w14:textId="16E0D99C" w:rsidR="0014367D" w:rsidRPr="009D6072" w:rsidRDefault="0014367D" w:rsidP="0014367D">
      <w:r>
        <w:rPr>
          <w:b/>
          <w:bCs/>
        </w:rPr>
        <w:t xml:space="preserve">Notes: </w:t>
      </w:r>
      <w:r>
        <w:t xml:space="preserve">Parts of this process are assumed to be done correctly for the sake of the tests, such as the configurations. Test will make sure files are </w:t>
      </w:r>
      <w:r w:rsidR="00820CDF">
        <w:t>ingested to Splunk</w:t>
      </w:r>
      <w:r>
        <w:t>.</w:t>
      </w:r>
    </w:p>
    <w:p w14:paraId="57773329" w14:textId="77777777" w:rsidR="0014367D" w:rsidRDefault="0014367D" w:rsidP="0014367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2"/>
        <w:gridCol w:w="2846"/>
        <w:gridCol w:w="58"/>
        <w:gridCol w:w="1570"/>
        <w:gridCol w:w="1942"/>
        <w:gridCol w:w="1672"/>
      </w:tblGrid>
      <w:tr w:rsidR="0014367D" w14:paraId="0CBA29C1" w14:textId="77777777" w:rsidTr="24D5CF2E">
        <w:trPr>
          <w:cantSplit/>
          <w:trHeight w:val="300"/>
        </w:trPr>
        <w:tc>
          <w:tcPr>
            <w:tcW w:w="4511" w:type="dxa"/>
            <w:gridSpan w:val="3"/>
          </w:tcPr>
          <w:p w14:paraId="12F28C68" w14:textId="19D81695" w:rsidR="0014367D" w:rsidRDefault="0014367D" w:rsidP="006A1B76">
            <w:r>
              <w:t>Test No.: LFI I</w:t>
            </w:r>
            <w:r w:rsidR="00820CDF">
              <w:t>3</w:t>
            </w:r>
          </w:p>
        </w:tc>
        <w:tc>
          <w:tcPr>
            <w:tcW w:w="4479" w:type="dxa"/>
            <w:gridSpan w:val="3"/>
          </w:tcPr>
          <w:p w14:paraId="7E012375" w14:textId="3AF9C4EE" w:rsidR="0014367D" w:rsidRDefault="0014367D" w:rsidP="006A1B76">
            <w:r>
              <w:t xml:space="preserve">Current Status: </w:t>
            </w:r>
            <w:r w:rsidR="7ACBAC3E">
              <w:t>Passed</w:t>
            </w:r>
          </w:p>
        </w:tc>
      </w:tr>
      <w:tr w:rsidR="0014367D" w:rsidRPr="00E47986" w14:paraId="2BF9EA82" w14:textId="77777777" w:rsidTr="24D5CF2E">
        <w:trPr>
          <w:cantSplit/>
          <w:trHeight w:val="300"/>
        </w:trPr>
        <w:tc>
          <w:tcPr>
            <w:tcW w:w="8990" w:type="dxa"/>
            <w:gridSpan w:val="6"/>
          </w:tcPr>
          <w:p w14:paraId="5CE09A77" w14:textId="6840045C" w:rsidR="0014367D" w:rsidRPr="00E47986" w:rsidRDefault="0014367D" w:rsidP="006A1B76">
            <w:r>
              <w:t xml:space="preserve">Test title:  </w:t>
            </w:r>
            <w:r w:rsidR="00820CDF">
              <w:t>Ingest Log Files to Splunk</w:t>
            </w:r>
          </w:p>
          <w:p w14:paraId="2F92C0C4" w14:textId="77777777" w:rsidR="0014367D" w:rsidRPr="00E47986" w:rsidRDefault="0014367D" w:rsidP="006A1B76"/>
        </w:tc>
      </w:tr>
      <w:tr w:rsidR="0014367D" w:rsidRPr="00E47986" w14:paraId="5ECEF6B8" w14:textId="77777777" w:rsidTr="24D5CF2E">
        <w:trPr>
          <w:cantSplit/>
          <w:trHeight w:val="1070"/>
        </w:trPr>
        <w:tc>
          <w:tcPr>
            <w:tcW w:w="8990" w:type="dxa"/>
            <w:gridSpan w:val="6"/>
          </w:tcPr>
          <w:p w14:paraId="2DA645C2" w14:textId="5C96D3AB" w:rsidR="0014367D" w:rsidRPr="00E47986" w:rsidRDefault="0014367D" w:rsidP="006A1B76">
            <w:pPr>
              <w:spacing w:line="259" w:lineRule="auto"/>
            </w:pPr>
            <w:r>
              <w:t xml:space="preserve">Testing approach: This test will be conducted </w:t>
            </w:r>
            <w:r w:rsidR="00307C03">
              <w:t>by going through the configurations and starting the ingestion process for files in the folders.</w:t>
            </w:r>
          </w:p>
        </w:tc>
      </w:tr>
      <w:tr w:rsidR="0014367D" w14:paraId="404A8247" w14:textId="77777777" w:rsidTr="24D5CF2E">
        <w:trPr>
          <w:cantSplit/>
          <w:trHeight w:val="4130"/>
        </w:trPr>
        <w:tc>
          <w:tcPr>
            <w:tcW w:w="996" w:type="dxa"/>
          </w:tcPr>
          <w:p w14:paraId="44DBE97A" w14:textId="77777777" w:rsidR="0014367D" w:rsidRDefault="0014367D" w:rsidP="006A1B76">
            <w:r>
              <w:lastRenderedPageBreak/>
              <w:t>STEP</w:t>
            </w:r>
          </w:p>
          <w:p w14:paraId="4398D818" w14:textId="77777777" w:rsidR="0014367D" w:rsidRDefault="0014367D" w:rsidP="006A1B76"/>
          <w:p w14:paraId="59A6E456" w14:textId="25D35E84" w:rsidR="0014367D" w:rsidRDefault="0014367D" w:rsidP="006A1B76"/>
        </w:tc>
        <w:tc>
          <w:tcPr>
            <w:tcW w:w="2269" w:type="dxa"/>
          </w:tcPr>
          <w:p w14:paraId="7292AC5A" w14:textId="77777777" w:rsidR="0014367D" w:rsidRDefault="0014367D" w:rsidP="006A1B76">
            <w:r>
              <w:t>OPERATOR ACTION</w:t>
            </w:r>
          </w:p>
          <w:p w14:paraId="7FEAF539" w14:textId="77777777" w:rsidR="0014367D" w:rsidRDefault="0014367D" w:rsidP="006A1B76"/>
          <w:p w14:paraId="73CE87B6" w14:textId="1F85E306" w:rsidR="0014367D" w:rsidRDefault="0014367D" w:rsidP="006A1B76"/>
        </w:tc>
        <w:tc>
          <w:tcPr>
            <w:tcW w:w="1753" w:type="dxa"/>
            <w:gridSpan w:val="2"/>
          </w:tcPr>
          <w:p w14:paraId="553942A2" w14:textId="77777777" w:rsidR="0014367D" w:rsidRDefault="0014367D" w:rsidP="006A1B76">
            <w:r>
              <w:t>PURPOSE</w:t>
            </w:r>
          </w:p>
          <w:p w14:paraId="10BE21E3" w14:textId="77777777" w:rsidR="0014367D" w:rsidRDefault="0014367D" w:rsidP="006A1B76"/>
          <w:p w14:paraId="6926BD8E" w14:textId="424F54DF" w:rsidR="0014367D" w:rsidRDefault="0014367D" w:rsidP="006A1B76"/>
        </w:tc>
        <w:tc>
          <w:tcPr>
            <w:tcW w:w="2161" w:type="dxa"/>
          </w:tcPr>
          <w:p w14:paraId="0E42E45A" w14:textId="77777777" w:rsidR="0014367D" w:rsidRDefault="0014367D" w:rsidP="006A1B76">
            <w:r>
              <w:t>EXEPCTED RESULTS</w:t>
            </w:r>
          </w:p>
          <w:p w14:paraId="0B3613A1" w14:textId="2D3076E9" w:rsidR="0014367D" w:rsidRDefault="0014367D" w:rsidP="006A1B76"/>
        </w:tc>
        <w:tc>
          <w:tcPr>
            <w:tcW w:w="1811" w:type="dxa"/>
          </w:tcPr>
          <w:p w14:paraId="349BBDE3" w14:textId="77777777" w:rsidR="0014367D" w:rsidRDefault="0014367D" w:rsidP="006A1B76">
            <w:r>
              <w:t>COMMENTS</w:t>
            </w:r>
          </w:p>
          <w:p w14:paraId="55D0825C" w14:textId="77777777" w:rsidR="0014367D" w:rsidRDefault="0014367D" w:rsidP="006A1B76"/>
          <w:p w14:paraId="3B25D58B" w14:textId="77777777" w:rsidR="0014367D" w:rsidRDefault="0014367D" w:rsidP="006A1B76">
            <w:pPr>
              <w:keepNext/>
            </w:pPr>
          </w:p>
          <w:p w14:paraId="357E1255" w14:textId="77777777" w:rsidR="0014367D" w:rsidRDefault="0014367D" w:rsidP="006A1B76">
            <w:pPr>
              <w:keepNext/>
            </w:pPr>
          </w:p>
          <w:p w14:paraId="409222BE" w14:textId="77777777" w:rsidR="0014367D" w:rsidRDefault="0014367D" w:rsidP="006A1B76">
            <w:pPr>
              <w:keepNext/>
            </w:pPr>
          </w:p>
          <w:p w14:paraId="414BA106" w14:textId="77777777" w:rsidR="0014367D" w:rsidRDefault="0014367D" w:rsidP="006A1B76">
            <w:pPr>
              <w:keepNext/>
            </w:pPr>
          </w:p>
          <w:p w14:paraId="0D6D4065" w14:textId="77777777" w:rsidR="0014367D" w:rsidRDefault="0014367D" w:rsidP="006A1B76">
            <w:pPr>
              <w:keepNext/>
            </w:pPr>
          </w:p>
          <w:p w14:paraId="334C14AB" w14:textId="77777777" w:rsidR="0014367D" w:rsidRDefault="0014367D" w:rsidP="006A1B76">
            <w:pPr>
              <w:keepNext/>
            </w:pPr>
          </w:p>
          <w:p w14:paraId="08C1C3E2" w14:textId="77777777" w:rsidR="0014367D" w:rsidRDefault="0014367D" w:rsidP="006A1B76">
            <w:pPr>
              <w:keepNext/>
            </w:pPr>
          </w:p>
          <w:p w14:paraId="0C846DD3" w14:textId="77777777" w:rsidR="0014367D" w:rsidRDefault="0014367D" w:rsidP="006A1B76">
            <w:pPr>
              <w:keepNext/>
            </w:pPr>
          </w:p>
          <w:p w14:paraId="4F75FE62" w14:textId="77777777" w:rsidR="0014367D" w:rsidRDefault="0014367D" w:rsidP="006A1B76">
            <w:pPr>
              <w:keepNext/>
            </w:pPr>
          </w:p>
          <w:p w14:paraId="7CACE16C" w14:textId="77777777" w:rsidR="0014367D" w:rsidRDefault="0014367D" w:rsidP="006A1B76">
            <w:pPr>
              <w:keepNext/>
            </w:pPr>
          </w:p>
          <w:p w14:paraId="0F50D4B0" w14:textId="77777777" w:rsidR="0014367D" w:rsidRDefault="0014367D" w:rsidP="006A1B76">
            <w:pPr>
              <w:keepNext/>
            </w:pPr>
          </w:p>
          <w:p w14:paraId="2AFC1F82" w14:textId="77777777" w:rsidR="0014367D" w:rsidRDefault="0014367D" w:rsidP="006A1B76">
            <w:pPr>
              <w:keepNext/>
            </w:pPr>
          </w:p>
          <w:p w14:paraId="25518137" w14:textId="77777777" w:rsidR="0014367D" w:rsidRDefault="0014367D" w:rsidP="006A1B76">
            <w:pPr>
              <w:keepNext/>
            </w:pPr>
          </w:p>
          <w:p w14:paraId="42D6DD4B" w14:textId="77777777" w:rsidR="0014367D" w:rsidRDefault="0014367D" w:rsidP="006A1B76">
            <w:pPr>
              <w:keepNext/>
            </w:pPr>
          </w:p>
          <w:p w14:paraId="47F45692" w14:textId="77777777" w:rsidR="0014367D" w:rsidRDefault="0014367D" w:rsidP="006A1B76">
            <w:pPr>
              <w:keepNext/>
            </w:pPr>
          </w:p>
          <w:p w14:paraId="03A9EE18" w14:textId="77777777" w:rsidR="0014367D" w:rsidRDefault="0014367D" w:rsidP="006A1B76">
            <w:pPr>
              <w:keepNext/>
            </w:pPr>
          </w:p>
          <w:p w14:paraId="291FB409" w14:textId="77777777" w:rsidR="0014367D" w:rsidRDefault="0014367D" w:rsidP="006A1B76">
            <w:pPr>
              <w:keepNext/>
            </w:pPr>
          </w:p>
        </w:tc>
      </w:tr>
      <w:tr w:rsidR="0014367D" w14:paraId="1372B2FA" w14:textId="77777777" w:rsidTr="24D5CF2E">
        <w:trPr>
          <w:cantSplit/>
          <w:trHeight w:val="4130"/>
        </w:trPr>
        <w:tc>
          <w:tcPr>
            <w:tcW w:w="996" w:type="dxa"/>
          </w:tcPr>
          <w:p w14:paraId="0574C2CD" w14:textId="77777777" w:rsidR="0014367D" w:rsidRDefault="0014367D" w:rsidP="006A1B76">
            <w:r>
              <w:t>1</w:t>
            </w:r>
          </w:p>
        </w:tc>
        <w:tc>
          <w:tcPr>
            <w:tcW w:w="2269" w:type="dxa"/>
          </w:tcPr>
          <w:p w14:paraId="6B61E040" w14:textId="77777777" w:rsidR="0014367D" w:rsidRDefault="0014367D" w:rsidP="006A1B76">
            <w:r>
              <w:t>Start the PICK Software</w:t>
            </w:r>
          </w:p>
        </w:tc>
        <w:tc>
          <w:tcPr>
            <w:tcW w:w="1753" w:type="dxa"/>
            <w:gridSpan w:val="2"/>
          </w:tcPr>
          <w:p w14:paraId="24E4F6C8" w14:textId="77777777" w:rsidR="0014367D" w:rsidRDefault="0014367D" w:rsidP="006A1B76">
            <w:r>
              <w:t>This will start the environment to test the cleansing</w:t>
            </w:r>
          </w:p>
        </w:tc>
        <w:tc>
          <w:tcPr>
            <w:tcW w:w="2161" w:type="dxa"/>
          </w:tcPr>
          <w:p w14:paraId="7EDC101F" w14:textId="77777777" w:rsidR="0014367D" w:rsidRDefault="0014367D" w:rsidP="006A1B76">
            <w:r>
              <w:t>The PICK system starts, and the Team Configuration window shows</w:t>
            </w:r>
          </w:p>
        </w:tc>
        <w:tc>
          <w:tcPr>
            <w:tcW w:w="1811" w:type="dxa"/>
          </w:tcPr>
          <w:p w14:paraId="5B6381AD" w14:textId="77777777" w:rsidR="0014367D" w:rsidRDefault="0014367D" w:rsidP="006A1B76">
            <w:r>
              <w:t>One should fill the Team Configuration properly; we will assume that is done correctly.</w:t>
            </w:r>
          </w:p>
        </w:tc>
      </w:tr>
      <w:tr w:rsidR="0014367D" w14:paraId="15FD23F2" w14:textId="77777777" w:rsidTr="24D5CF2E">
        <w:trPr>
          <w:cantSplit/>
          <w:trHeight w:val="4130"/>
        </w:trPr>
        <w:tc>
          <w:tcPr>
            <w:tcW w:w="996" w:type="dxa"/>
          </w:tcPr>
          <w:p w14:paraId="3248CE3A" w14:textId="77777777" w:rsidR="0014367D" w:rsidRDefault="0014367D" w:rsidP="006A1B76">
            <w:r>
              <w:t>2</w:t>
            </w:r>
          </w:p>
        </w:tc>
        <w:tc>
          <w:tcPr>
            <w:tcW w:w="2269" w:type="dxa"/>
          </w:tcPr>
          <w:p w14:paraId="2E1C63C2" w14:textId="77777777" w:rsidR="0014367D" w:rsidRDefault="0014367D" w:rsidP="006A1B76">
            <w:r>
              <w:t>Go to Event Configuration by Pressing “Event Configuration” Button</w:t>
            </w:r>
          </w:p>
        </w:tc>
        <w:tc>
          <w:tcPr>
            <w:tcW w:w="1753" w:type="dxa"/>
            <w:gridSpan w:val="2"/>
          </w:tcPr>
          <w:p w14:paraId="122BD768" w14:textId="77777777" w:rsidR="0014367D" w:rsidRDefault="0014367D" w:rsidP="006A1B76">
            <w:r>
              <w:t>This will change to the Event Configuration Window</w:t>
            </w:r>
          </w:p>
        </w:tc>
        <w:tc>
          <w:tcPr>
            <w:tcW w:w="2161" w:type="dxa"/>
          </w:tcPr>
          <w:p w14:paraId="36F360A9" w14:textId="77777777" w:rsidR="0014367D" w:rsidRDefault="0014367D" w:rsidP="006A1B76">
            <w:r>
              <w:t>The PICK system displays the Event Configuration Window</w:t>
            </w:r>
          </w:p>
        </w:tc>
        <w:tc>
          <w:tcPr>
            <w:tcW w:w="1811" w:type="dxa"/>
          </w:tcPr>
          <w:p w14:paraId="31D00FDB" w14:textId="77777777" w:rsidR="0014367D" w:rsidRDefault="0014367D" w:rsidP="006A1B76">
            <w:r>
              <w:t>Again, we will assume this section is filled properly.</w:t>
            </w:r>
          </w:p>
        </w:tc>
      </w:tr>
      <w:tr w:rsidR="0014367D" w14:paraId="213B6BA3" w14:textId="77777777" w:rsidTr="24D5CF2E">
        <w:trPr>
          <w:cantSplit/>
          <w:trHeight w:val="4130"/>
        </w:trPr>
        <w:tc>
          <w:tcPr>
            <w:tcW w:w="996" w:type="dxa"/>
          </w:tcPr>
          <w:p w14:paraId="2B58B728" w14:textId="77777777" w:rsidR="0014367D" w:rsidRDefault="0014367D" w:rsidP="006A1B76">
            <w:r>
              <w:lastRenderedPageBreak/>
              <w:t>3</w:t>
            </w:r>
          </w:p>
        </w:tc>
        <w:tc>
          <w:tcPr>
            <w:tcW w:w="2269" w:type="dxa"/>
          </w:tcPr>
          <w:p w14:paraId="057754DF" w14:textId="77777777" w:rsidR="0014367D" w:rsidRDefault="0014367D" w:rsidP="006A1B76">
            <w:r>
              <w:t>Go to Directory Configuration by Pressing “Directory Configuration” button</w:t>
            </w:r>
          </w:p>
        </w:tc>
        <w:tc>
          <w:tcPr>
            <w:tcW w:w="1753" w:type="dxa"/>
            <w:gridSpan w:val="2"/>
          </w:tcPr>
          <w:p w14:paraId="4DFFB299" w14:textId="77777777" w:rsidR="0014367D" w:rsidRDefault="0014367D" w:rsidP="006A1B76">
            <w:r>
              <w:t>This will change to the Directory Configuration Window</w:t>
            </w:r>
          </w:p>
        </w:tc>
        <w:tc>
          <w:tcPr>
            <w:tcW w:w="2161" w:type="dxa"/>
          </w:tcPr>
          <w:p w14:paraId="65736B46" w14:textId="77777777" w:rsidR="0014367D" w:rsidRDefault="0014367D" w:rsidP="006A1B76">
            <w:r>
              <w:t>The PICK system displays the Directory Configuration Window</w:t>
            </w:r>
          </w:p>
        </w:tc>
        <w:tc>
          <w:tcPr>
            <w:tcW w:w="1811" w:type="dxa"/>
          </w:tcPr>
          <w:p w14:paraId="17E75884" w14:textId="77777777" w:rsidR="0014367D" w:rsidRDefault="0014367D" w:rsidP="006A1B76">
            <w:r>
              <w:t>We assume this section is filled properly as it does not pertain to the test.</w:t>
            </w:r>
          </w:p>
        </w:tc>
      </w:tr>
      <w:tr w:rsidR="0014367D" w14:paraId="5B6EEE33" w14:textId="77777777" w:rsidTr="24D5CF2E">
        <w:trPr>
          <w:cantSplit/>
          <w:trHeight w:val="4130"/>
        </w:trPr>
        <w:tc>
          <w:tcPr>
            <w:tcW w:w="996" w:type="dxa"/>
          </w:tcPr>
          <w:p w14:paraId="7F9D2214" w14:textId="77777777" w:rsidR="0014367D" w:rsidRDefault="0014367D" w:rsidP="006A1B76">
            <w:r>
              <w:t>4</w:t>
            </w:r>
          </w:p>
        </w:tc>
        <w:tc>
          <w:tcPr>
            <w:tcW w:w="2269" w:type="dxa"/>
          </w:tcPr>
          <w:p w14:paraId="4A315F9D" w14:textId="77777777" w:rsidR="0014367D" w:rsidRDefault="0014367D" w:rsidP="006A1B76">
            <w:r>
              <w:t>Click on “Start Ingestion” button</w:t>
            </w:r>
          </w:p>
        </w:tc>
        <w:tc>
          <w:tcPr>
            <w:tcW w:w="1753" w:type="dxa"/>
            <w:gridSpan w:val="2"/>
          </w:tcPr>
          <w:p w14:paraId="632DD7BC" w14:textId="77777777" w:rsidR="0014367D" w:rsidRDefault="0014367D" w:rsidP="006A1B76">
            <w:r>
              <w:t>This will start the cleansing and validation process on the files in the directories selected.</w:t>
            </w:r>
          </w:p>
        </w:tc>
        <w:tc>
          <w:tcPr>
            <w:tcW w:w="2161" w:type="dxa"/>
          </w:tcPr>
          <w:p w14:paraId="70BA2EFF" w14:textId="77777777" w:rsidR="0014367D" w:rsidRDefault="0014367D" w:rsidP="006A1B76">
            <w:r>
              <w:t xml:space="preserve">Files are cleansed and a window prompting to continue with validation appears. </w:t>
            </w:r>
          </w:p>
        </w:tc>
        <w:tc>
          <w:tcPr>
            <w:tcW w:w="1811" w:type="dxa"/>
          </w:tcPr>
          <w:p w14:paraId="31A9D576" w14:textId="77777777" w:rsidR="0014367D" w:rsidRDefault="0014367D" w:rsidP="006A1B76"/>
        </w:tc>
      </w:tr>
      <w:tr w:rsidR="0014367D" w14:paraId="3770F457" w14:textId="77777777" w:rsidTr="24D5CF2E">
        <w:trPr>
          <w:cantSplit/>
          <w:trHeight w:val="4130"/>
        </w:trPr>
        <w:tc>
          <w:tcPr>
            <w:tcW w:w="996" w:type="dxa"/>
          </w:tcPr>
          <w:p w14:paraId="49B50EAA" w14:textId="77777777" w:rsidR="0014367D" w:rsidRDefault="0014367D" w:rsidP="006A1B76">
            <w:r>
              <w:t>5</w:t>
            </w:r>
          </w:p>
        </w:tc>
        <w:tc>
          <w:tcPr>
            <w:tcW w:w="2269" w:type="dxa"/>
          </w:tcPr>
          <w:p w14:paraId="42007E6D" w14:textId="77777777" w:rsidR="0014367D" w:rsidRDefault="0014367D" w:rsidP="006A1B76">
            <w:r>
              <w:t>Click on “Validate” button</w:t>
            </w:r>
          </w:p>
        </w:tc>
        <w:tc>
          <w:tcPr>
            <w:tcW w:w="1753" w:type="dxa"/>
            <w:gridSpan w:val="2"/>
          </w:tcPr>
          <w:p w14:paraId="27FF004E" w14:textId="77777777" w:rsidR="0014367D" w:rsidRDefault="0014367D" w:rsidP="006A1B76">
            <w:r>
              <w:t>This will start the validation process</w:t>
            </w:r>
          </w:p>
        </w:tc>
        <w:tc>
          <w:tcPr>
            <w:tcW w:w="2161" w:type="dxa"/>
          </w:tcPr>
          <w:p w14:paraId="7CBB689B" w14:textId="7D74F46F" w:rsidR="0014367D" w:rsidRDefault="0014367D" w:rsidP="006A1B76">
            <w:r>
              <w:t xml:space="preserve">A window prompting the user to continue with ingestion will appear. At this point entries are </w:t>
            </w:r>
            <w:r w:rsidR="00B9350F">
              <w:t>validated,</w:t>
            </w:r>
            <w:r>
              <w:t xml:space="preserve"> and errors saved for future reference.</w:t>
            </w:r>
          </w:p>
        </w:tc>
        <w:tc>
          <w:tcPr>
            <w:tcW w:w="1811" w:type="dxa"/>
          </w:tcPr>
          <w:p w14:paraId="3CA8EBF5" w14:textId="77777777" w:rsidR="0014367D" w:rsidRDefault="0014367D" w:rsidP="006A1B76"/>
        </w:tc>
      </w:tr>
      <w:tr w:rsidR="00307C03" w14:paraId="443DD662" w14:textId="77777777" w:rsidTr="24D5CF2E">
        <w:trPr>
          <w:cantSplit/>
          <w:trHeight w:val="4130"/>
        </w:trPr>
        <w:tc>
          <w:tcPr>
            <w:tcW w:w="996" w:type="dxa"/>
          </w:tcPr>
          <w:p w14:paraId="7C1B02A1" w14:textId="13564C9D" w:rsidR="00307C03" w:rsidRDefault="00307C03" w:rsidP="006A1B76">
            <w:r>
              <w:lastRenderedPageBreak/>
              <w:t>6</w:t>
            </w:r>
          </w:p>
        </w:tc>
        <w:tc>
          <w:tcPr>
            <w:tcW w:w="2269" w:type="dxa"/>
          </w:tcPr>
          <w:p w14:paraId="3340DBE4" w14:textId="0176A2A7" w:rsidR="00307C03" w:rsidRDefault="00307C03" w:rsidP="006A1B76">
            <w:r>
              <w:t>Click on “Ingest” to begin ingestion.</w:t>
            </w:r>
          </w:p>
        </w:tc>
        <w:tc>
          <w:tcPr>
            <w:tcW w:w="1753" w:type="dxa"/>
            <w:gridSpan w:val="2"/>
          </w:tcPr>
          <w:p w14:paraId="5A4087FA" w14:textId="68C27B06" w:rsidR="00307C03" w:rsidRDefault="00307C03" w:rsidP="006A1B76">
            <w:r>
              <w:t>Proceeds to ingest files to Splunk.</w:t>
            </w:r>
          </w:p>
        </w:tc>
        <w:tc>
          <w:tcPr>
            <w:tcW w:w="2161" w:type="dxa"/>
          </w:tcPr>
          <w:p w14:paraId="78AD6CF7" w14:textId="769B1F3F" w:rsidR="00307C03" w:rsidRDefault="00F717A9" w:rsidP="006A1B76">
            <w:r>
              <w:t xml:space="preserve">Splunk will be populated with </w:t>
            </w:r>
            <w:r w:rsidR="00B9350F">
              <w:t>the proper Events/Entries.</w:t>
            </w:r>
            <w:r w:rsidR="0090798A">
              <w:t xml:space="preserve"> The main PICK window is shown</w:t>
            </w:r>
          </w:p>
        </w:tc>
        <w:tc>
          <w:tcPr>
            <w:tcW w:w="1811" w:type="dxa"/>
          </w:tcPr>
          <w:p w14:paraId="303A3632" w14:textId="77777777" w:rsidR="00307C03" w:rsidRDefault="00307C03" w:rsidP="006A1B76"/>
        </w:tc>
      </w:tr>
      <w:tr w:rsidR="567A5F44" w14:paraId="765979BD" w14:textId="77777777" w:rsidTr="24D5CF2E">
        <w:trPr>
          <w:trHeight w:val="300"/>
        </w:trPr>
        <w:tc>
          <w:tcPr>
            <w:tcW w:w="8968" w:type="dxa"/>
            <w:gridSpan w:val="6"/>
            <w:tcBorders>
              <w:bottom w:val="single" w:sz="4" w:space="0" w:color="auto"/>
            </w:tcBorders>
          </w:tcPr>
          <w:p w14:paraId="5B7889B9" w14:textId="3B2D7D5A" w:rsidR="567A5F44" w:rsidRDefault="567A5F44">
            <w:r>
              <w:t xml:space="preserve">Concluding Remarks: </w:t>
            </w:r>
          </w:p>
          <w:p w14:paraId="0B008657" w14:textId="0F06B573" w:rsidR="567A5F44" w:rsidRDefault="24D5CF2E" w:rsidP="567A5F44">
            <w:r>
              <w:t>The system accurately ingests log files from the directories into Splunk</w:t>
            </w:r>
          </w:p>
        </w:tc>
      </w:tr>
      <w:tr w:rsidR="567A5F44" w14:paraId="3D2F6991" w14:textId="77777777" w:rsidTr="24D5CF2E">
        <w:trPr>
          <w:trHeight w:val="300"/>
        </w:trPr>
        <w:tc>
          <w:tcPr>
            <w:tcW w:w="4453" w:type="dxa"/>
            <w:gridSpan w:val="2"/>
          </w:tcPr>
          <w:p w14:paraId="76F34A3B" w14:textId="77777777" w:rsidR="567A5F44" w:rsidRDefault="567A5F44">
            <w:r>
              <w:t xml:space="preserve">Testing Team: </w:t>
            </w:r>
          </w:p>
          <w:p w14:paraId="79D21F3D" w14:textId="469CC71A" w:rsidR="567A5F44" w:rsidRDefault="19077BB4" w:rsidP="567A5F44">
            <w:pPr>
              <w:spacing w:line="259" w:lineRule="auto"/>
            </w:pPr>
            <w:r>
              <w:t xml:space="preserve">Victor </w:t>
            </w:r>
            <w:r w:rsidR="46245FDA">
              <w:t>Vargas</w:t>
            </w:r>
          </w:p>
        </w:tc>
        <w:tc>
          <w:tcPr>
            <w:tcW w:w="4515" w:type="dxa"/>
            <w:gridSpan w:val="4"/>
          </w:tcPr>
          <w:p w14:paraId="0DFB6E89" w14:textId="068EE5CF" w:rsidR="567A5F44" w:rsidRDefault="567A5F44">
            <w:r>
              <w:t>Date Completed:</w:t>
            </w:r>
          </w:p>
          <w:p w14:paraId="4AC9174A" w14:textId="7078D3F1" w:rsidR="567A5F44" w:rsidRDefault="13AA0A7E">
            <w:r>
              <w:t>04</w:t>
            </w:r>
            <w:r w:rsidR="15142552">
              <w:t>/15/</w:t>
            </w:r>
            <w:r>
              <w:t>2020</w:t>
            </w:r>
          </w:p>
        </w:tc>
      </w:tr>
    </w:tbl>
    <w:p w14:paraId="469228B0" w14:textId="7FB72CA4" w:rsidR="0014367D" w:rsidRDefault="0014367D" w:rsidP="0014367D"/>
    <w:p w14:paraId="453A0FFE" w14:textId="5F845C49" w:rsidR="00EB16E6" w:rsidRDefault="00EB16E6" w:rsidP="0014367D"/>
    <w:p w14:paraId="73D554A0" w14:textId="661FFF68" w:rsidR="00EB16E6" w:rsidRDefault="00EB16E6" w:rsidP="00EB16E6">
      <w:pPr>
        <w:pStyle w:val="Heading2"/>
      </w:pPr>
      <w:bookmarkStart w:id="55" w:name="_Toc38970244"/>
      <w:r>
        <w:t>Test GI I1</w:t>
      </w:r>
      <w:bookmarkEnd w:id="55"/>
      <w:r>
        <w:t xml:space="preserve"> </w:t>
      </w:r>
    </w:p>
    <w:p w14:paraId="13214317" w14:textId="286B2B0B" w:rsidR="00EB16E6" w:rsidRDefault="00A33AB0" w:rsidP="0014367D">
      <w:r>
        <w:rPr>
          <w:b/>
          <w:bCs/>
        </w:rPr>
        <w:t xml:space="preserve">Objective: </w:t>
      </w:r>
      <w:r>
        <w:t xml:space="preserve">The objective of this test is to verify that it is possible to add nodes </w:t>
      </w:r>
      <w:r w:rsidR="1C130A5A">
        <w:t>to</w:t>
      </w:r>
      <w:r>
        <w:t xml:space="preserve"> the </w:t>
      </w:r>
      <w:r w:rsidR="1C130A5A">
        <w:t>graph from a defined vector</w:t>
      </w:r>
    </w:p>
    <w:p w14:paraId="5AA0612D" w14:textId="63135DAD" w:rsidR="00A33AB0" w:rsidRDefault="00A33AB0" w:rsidP="0014367D">
      <w:r>
        <w:rPr>
          <w:b/>
          <w:bCs/>
        </w:rPr>
        <w:t xml:space="preserve">Notes: </w:t>
      </w:r>
      <w:r>
        <w:t xml:space="preserve">We will assume previous steps have been done and </w:t>
      </w:r>
      <w:r w:rsidR="00F456FD">
        <w:t>we are in the related tabs.</w:t>
      </w:r>
    </w:p>
    <w:p w14:paraId="78FDA5A3" w14:textId="35C85EB8" w:rsidR="003606FE" w:rsidRDefault="003606FE" w:rsidP="0014367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8"/>
        <w:gridCol w:w="2826"/>
        <w:gridCol w:w="58"/>
        <w:gridCol w:w="1566"/>
        <w:gridCol w:w="1935"/>
        <w:gridCol w:w="1707"/>
      </w:tblGrid>
      <w:tr w:rsidR="003606FE" w14:paraId="42FBE1EF" w14:textId="77777777" w:rsidTr="24D5CF2E">
        <w:trPr>
          <w:cantSplit/>
          <w:trHeight w:val="300"/>
        </w:trPr>
        <w:tc>
          <w:tcPr>
            <w:tcW w:w="4511" w:type="dxa"/>
            <w:gridSpan w:val="3"/>
          </w:tcPr>
          <w:p w14:paraId="0107610E" w14:textId="357080C9" w:rsidR="003606FE" w:rsidRDefault="003606FE" w:rsidP="006A1B76">
            <w:r>
              <w:t xml:space="preserve">Test No.: </w:t>
            </w:r>
            <w:r w:rsidR="00D362FC">
              <w:t>GI I1</w:t>
            </w:r>
          </w:p>
        </w:tc>
        <w:tc>
          <w:tcPr>
            <w:tcW w:w="4479" w:type="dxa"/>
            <w:gridSpan w:val="3"/>
          </w:tcPr>
          <w:p w14:paraId="13230ECF" w14:textId="06CABC86" w:rsidR="003606FE" w:rsidRDefault="24D5CF2E" w:rsidP="006A1B76">
            <w:r>
              <w:t>Current Status: Passed</w:t>
            </w:r>
          </w:p>
        </w:tc>
      </w:tr>
      <w:tr w:rsidR="003606FE" w:rsidRPr="00E47986" w14:paraId="41FCDF3E" w14:textId="77777777" w:rsidTr="24D5CF2E">
        <w:trPr>
          <w:cantSplit/>
          <w:trHeight w:val="300"/>
        </w:trPr>
        <w:tc>
          <w:tcPr>
            <w:tcW w:w="8990" w:type="dxa"/>
            <w:gridSpan w:val="6"/>
          </w:tcPr>
          <w:p w14:paraId="54175EC9" w14:textId="4BE4C8D2" w:rsidR="003606FE" w:rsidRPr="00E47986" w:rsidRDefault="003606FE" w:rsidP="006A1B76">
            <w:r>
              <w:t>Test title:  Add Nodes to Graph</w:t>
            </w:r>
            <w:r w:rsidR="1C130A5A">
              <w:t xml:space="preserve"> from Vector</w:t>
            </w:r>
          </w:p>
          <w:p w14:paraId="1F9C15CB" w14:textId="77777777" w:rsidR="003606FE" w:rsidRPr="00E47986" w:rsidRDefault="003606FE" w:rsidP="006A1B76"/>
        </w:tc>
      </w:tr>
      <w:tr w:rsidR="003606FE" w:rsidRPr="00E47986" w14:paraId="1C97CD5D" w14:textId="77777777" w:rsidTr="24D5CF2E">
        <w:trPr>
          <w:cantSplit/>
          <w:trHeight w:val="1070"/>
        </w:trPr>
        <w:tc>
          <w:tcPr>
            <w:tcW w:w="8990" w:type="dxa"/>
            <w:gridSpan w:val="6"/>
          </w:tcPr>
          <w:p w14:paraId="1D0D26D7" w14:textId="4F314C41" w:rsidR="003606FE" w:rsidRPr="00E47986" w:rsidRDefault="003606FE" w:rsidP="006A1B76">
            <w:pPr>
              <w:spacing w:line="259" w:lineRule="auto"/>
            </w:pPr>
            <w:r>
              <w:t xml:space="preserve">Testing approach: This test will be conducted in the </w:t>
            </w:r>
            <w:r w:rsidR="00DB2152">
              <w:t>Table View tab, the Graph view tab, and the split view tab.</w:t>
            </w:r>
          </w:p>
        </w:tc>
      </w:tr>
      <w:tr w:rsidR="003606FE" w14:paraId="4C5E22E2" w14:textId="77777777" w:rsidTr="24D5CF2E">
        <w:trPr>
          <w:cantSplit/>
          <w:trHeight w:val="4130"/>
        </w:trPr>
        <w:tc>
          <w:tcPr>
            <w:tcW w:w="996" w:type="dxa"/>
          </w:tcPr>
          <w:p w14:paraId="06AE38AA" w14:textId="77777777" w:rsidR="003606FE" w:rsidRDefault="003606FE" w:rsidP="006A1B76">
            <w:r>
              <w:lastRenderedPageBreak/>
              <w:t>STEP</w:t>
            </w:r>
          </w:p>
          <w:p w14:paraId="64C076FF" w14:textId="77777777" w:rsidR="003606FE" w:rsidRDefault="003606FE" w:rsidP="006A1B76"/>
          <w:p w14:paraId="46A1F90A" w14:textId="6C3E69B0" w:rsidR="003606FE" w:rsidRDefault="003606FE" w:rsidP="006A1B76"/>
        </w:tc>
        <w:tc>
          <w:tcPr>
            <w:tcW w:w="2269" w:type="dxa"/>
          </w:tcPr>
          <w:p w14:paraId="4EDBDDC2" w14:textId="77777777" w:rsidR="003606FE" w:rsidRDefault="003606FE" w:rsidP="006A1B76">
            <w:r>
              <w:t>OPERATOR ACTION</w:t>
            </w:r>
          </w:p>
          <w:p w14:paraId="63D72F3F" w14:textId="77777777" w:rsidR="003606FE" w:rsidRDefault="003606FE" w:rsidP="006A1B76"/>
          <w:p w14:paraId="513C6093" w14:textId="380A16F7" w:rsidR="003606FE" w:rsidRDefault="003606FE" w:rsidP="006A1B76"/>
        </w:tc>
        <w:tc>
          <w:tcPr>
            <w:tcW w:w="1753" w:type="dxa"/>
            <w:gridSpan w:val="2"/>
          </w:tcPr>
          <w:p w14:paraId="1451B555" w14:textId="77777777" w:rsidR="003606FE" w:rsidRDefault="003606FE" w:rsidP="006A1B76">
            <w:r>
              <w:t>PURPOSE</w:t>
            </w:r>
          </w:p>
          <w:p w14:paraId="1DA62DC3" w14:textId="77777777" w:rsidR="003606FE" w:rsidRDefault="003606FE" w:rsidP="006A1B76"/>
          <w:p w14:paraId="0B3647F1" w14:textId="38DBC95F" w:rsidR="003606FE" w:rsidRDefault="003606FE" w:rsidP="006A1B76"/>
        </w:tc>
        <w:tc>
          <w:tcPr>
            <w:tcW w:w="2161" w:type="dxa"/>
          </w:tcPr>
          <w:p w14:paraId="3C72A192" w14:textId="77777777" w:rsidR="003606FE" w:rsidRDefault="003606FE" w:rsidP="006A1B76">
            <w:r>
              <w:t>EXEPCTED RESULTS</w:t>
            </w:r>
          </w:p>
          <w:p w14:paraId="14AD40A6" w14:textId="77777777" w:rsidR="003606FE" w:rsidRDefault="003606FE" w:rsidP="006A1B76"/>
          <w:p w14:paraId="5595D547" w14:textId="2BA85C70" w:rsidR="003606FE" w:rsidRDefault="003606FE" w:rsidP="006A1B76"/>
        </w:tc>
        <w:tc>
          <w:tcPr>
            <w:tcW w:w="1811" w:type="dxa"/>
          </w:tcPr>
          <w:p w14:paraId="7023EEBD" w14:textId="77777777" w:rsidR="003606FE" w:rsidRDefault="003606FE" w:rsidP="006A1B76">
            <w:r>
              <w:t>COMMENTS</w:t>
            </w:r>
          </w:p>
          <w:p w14:paraId="2D8AC2B8" w14:textId="77777777" w:rsidR="003606FE" w:rsidRDefault="003606FE" w:rsidP="006A1B76"/>
          <w:p w14:paraId="3F5CE2A3" w14:textId="77777777" w:rsidR="003606FE" w:rsidRDefault="003606FE" w:rsidP="006A1B76">
            <w:pPr>
              <w:keepNext/>
            </w:pPr>
          </w:p>
          <w:p w14:paraId="696F603A" w14:textId="77777777" w:rsidR="003606FE" w:rsidRDefault="003606FE" w:rsidP="006A1B76">
            <w:pPr>
              <w:keepNext/>
            </w:pPr>
          </w:p>
          <w:p w14:paraId="70CB892D" w14:textId="77777777" w:rsidR="003606FE" w:rsidRDefault="003606FE" w:rsidP="006A1B76">
            <w:pPr>
              <w:keepNext/>
            </w:pPr>
          </w:p>
          <w:p w14:paraId="4B5A8A12" w14:textId="77777777" w:rsidR="003606FE" w:rsidRDefault="003606FE" w:rsidP="006A1B76">
            <w:pPr>
              <w:keepNext/>
            </w:pPr>
          </w:p>
          <w:p w14:paraId="6B6F9ECA" w14:textId="77777777" w:rsidR="003606FE" w:rsidRDefault="003606FE" w:rsidP="006A1B76">
            <w:pPr>
              <w:keepNext/>
            </w:pPr>
          </w:p>
          <w:p w14:paraId="342BABD0" w14:textId="77777777" w:rsidR="003606FE" w:rsidRDefault="003606FE" w:rsidP="006A1B76">
            <w:pPr>
              <w:keepNext/>
            </w:pPr>
          </w:p>
          <w:p w14:paraId="0A6B0AEE" w14:textId="77777777" w:rsidR="003606FE" w:rsidRDefault="003606FE" w:rsidP="006A1B76">
            <w:pPr>
              <w:keepNext/>
            </w:pPr>
          </w:p>
          <w:p w14:paraId="478F010F" w14:textId="77777777" w:rsidR="003606FE" w:rsidRDefault="003606FE" w:rsidP="006A1B76">
            <w:pPr>
              <w:keepNext/>
            </w:pPr>
          </w:p>
          <w:p w14:paraId="542889EB" w14:textId="77777777" w:rsidR="003606FE" w:rsidRDefault="003606FE" w:rsidP="006A1B76">
            <w:pPr>
              <w:keepNext/>
            </w:pPr>
          </w:p>
          <w:p w14:paraId="323FE4AC" w14:textId="77777777" w:rsidR="003606FE" w:rsidRDefault="003606FE" w:rsidP="006A1B76">
            <w:pPr>
              <w:keepNext/>
            </w:pPr>
          </w:p>
          <w:p w14:paraId="58346E54" w14:textId="77777777" w:rsidR="003606FE" w:rsidRDefault="003606FE" w:rsidP="006A1B76">
            <w:pPr>
              <w:keepNext/>
            </w:pPr>
          </w:p>
          <w:p w14:paraId="6E79702B" w14:textId="77777777" w:rsidR="003606FE" w:rsidRDefault="003606FE" w:rsidP="006A1B76">
            <w:pPr>
              <w:keepNext/>
            </w:pPr>
          </w:p>
          <w:p w14:paraId="43D111CA" w14:textId="77777777" w:rsidR="003606FE" w:rsidRDefault="003606FE" w:rsidP="006A1B76">
            <w:pPr>
              <w:keepNext/>
            </w:pPr>
          </w:p>
          <w:p w14:paraId="46A44913" w14:textId="77777777" w:rsidR="003606FE" w:rsidRDefault="003606FE" w:rsidP="006A1B76">
            <w:pPr>
              <w:keepNext/>
            </w:pPr>
          </w:p>
          <w:p w14:paraId="27943DD0" w14:textId="77777777" w:rsidR="003606FE" w:rsidRDefault="003606FE" w:rsidP="006A1B76">
            <w:pPr>
              <w:keepNext/>
            </w:pPr>
          </w:p>
          <w:p w14:paraId="7D141B37" w14:textId="77777777" w:rsidR="003606FE" w:rsidRDefault="003606FE" w:rsidP="006A1B76">
            <w:pPr>
              <w:keepNext/>
            </w:pPr>
          </w:p>
          <w:p w14:paraId="07651833" w14:textId="77777777" w:rsidR="003606FE" w:rsidRDefault="003606FE" w:rsidP="003606FE">
            <w:pPr>
              <w:keepNext/>
            </w:pPr>
          </w:p>
        </w:tc>
      </w:tr>
      <w:tr w:rsidR="0090798A" w14:paraId="56640B42" w14:textId="77777777" w:rsidTr="24D5CF2E">
        <w:trPr>
          <w:cantSplit/>
          <w:trHeight w:val="4130"/>
        </w:trPr>
        <w:tc>
          <w:tcPr>
            <w:tcW w:w="996" w:type="dxa"/>
          </w:tcPr>
          <w:p w14:paraId="0A448C63" w14:textId="1A67EA9F" w:rsidR="0090798A" w:rsidRDefault="0090798A" w:rsidP="0090798A">
            <w:r>
              <w:t>1</w:t>
            </w:r>
          </w:p>
        </w:tc>
        <w:tc>
          <w:tcPr>
            <w:tcW w:w="2269" w:type="dxa"/>
          </w:tcPr>
          <w:p w14:paraId="02CA66DE" w14:textId="1FA0A32A" w:rsidR="0090798A" w:rsidRDefault="0090798A" w:rsidP="0090798A">
            <w:r>
              <w:t>Start the PICK Software</w:t>
            </w:r>
          </w:p>
        </w:tc>
        <w:tc>
          <w:tcPr>
            <w:tcW w:w="1753" w:type="dxa"/>
            <w:gridSpan w:val="2"/>
          </w:tcPr>
          <w:p w14:paraId="29D90F44" w14:textId="70A04E15" w:rsidR="0090798A" w:rsidRDefault="0090798A" w:rsidP="0090798A">
            <w:r>
              <w:t>This will start the environment to test the cleansing</w:t>
            </w:r>
          </w:p>
        </w:tc>
        <w:tc>
          <w:tcPr>
            <w:tcW w:w="2161" w:type="dxa"/>
          </w:tcPr>
          <w:p w14:paraId="072B7B86" w14:textId="50E074F0" w:rsidR="0090798A" w:rsidRDefault="0090798A" w:rsidP="0090798A">
            <w:r>
              <w:t>The PICK system starts, and the Team Configuration window shows</w:t>
            </w:r>
          </w:p>
        </w:tc>
        <w:tc>
          <w:tcPr>
            <w:tcW w:w="1811" w:type="dxa"/>
          </w:tcPr>
          <w:p w14:paraId="2A2E89AA" w14:textId="4DF2F806" w:rsidR="0090798A" w:rsidRDefault="0090798A" w:rsidP="0090798A">
            <w:r>
              <w:t>One should fill the Team Configuration properly; we will assume that is done correctly.</w:t>
            </w:r>
          </w:p>
        </w:tc>
      </w:tr>
      <w:tr w:rsidR="0090798A" w14:paraId="04D7CFBF" w14:textId="77777777" w:rsidTr="24D5CF2E">
        <w:trPr>
          <w:cantSplit/>
          <w:trHeight w:val="4130"/>
        </w:trPr>
        <w:tc>
          <w:tcPr>
            <w:tcW w:w="996" w:type="dxa"/>
          </w:tcPr>
          <w:p w14:paraId="45ABD388" w14:textId="7D21DA0A" w:rsidR="0090798A" w:rsidRDefault="0090798A" w:rsidP="0090798A">
            <w:r>
              <w:t>2</w:t>
            </w:r>
          </w:p>
        </w:tc>
        <w:tc>
          <w:tcPr>
            <w:tcW w:w="2269" w:type="dxa"/>
          </w:tcPr>
          <w:p w14:paraId="6BDEED8F" w14:textId="16B6A600" w:rsidR="0090798A" w:rsidRDefault="0090798A" w:rsidP="0090798A">
            <w:r>
              <w:t>Go to Event Configuration by Pressing “Event Configuration” Button</w:t>
            </w:r>
          </w:p>
        </w:tc>
        <w:tc>
          <w:tcPr>
            <w:tcW w:w="1753" w:type="dxa"/>
            <w:gridSpan w:val="2"/>
          </w:tcPr>
          <w:p w14:paraId="624C6907" w14:textId="780B04EB" w:rsidR="0090798A" w:rsidRDefault="0090798A" w:rsidP="0090798A">
            <w:r>
              <w:t>This will change to the Event Configuration Window</w:t>
            </w:r>
          </w:p>
        </w:tc>
        <w:tc>
          <w:tcPr>
            <w:tcW w:w="2161" w:type="dxa"/>
          </w:tcPr>
          <w:p w14:paraId="286628E8" w14:textId="59C8B10B" w:rsidR="0090798A" w:rsidRDefault="0090798A" w:rsidP="0090798A">
            <w:r>
              <w:t>The PICK system displays the Event Configuration Window</w:t>
            </w:r>
          </w:p>
        </w:tc>
        <w:tc>
          <w:tcPr>
            <w:tcW w:w="1811" w:type="dxa"/>
          </w:tcPr>
          <w:p w14:paraId="723C0D51" w14:textId="033CCEA3" w:rsidR="0090798A" w:rsidRDefault="0090798A" w:rsidP="0090798A">
            <w:r>
              <w:t>Again, we will assume this section is filled properly.</w:t>
            </w:r>
          </w:p>
        </w:tc>
      </w:tr>
      <w:tr w:rsidR="0090798A" w14:paraId="79F13198" w14:textId="77777777" w:rsidTr="24D5CF2E">
        <w:trPr>
          <w:cantSplit/>
          <w:trHeight w:val="4130"/>
        </w:trPr>
        <w:tc>
          <w:tcPr>
            <w:tcW w:w="996" w:type="dxa"/>
          </w:tcPr>
          <w:p w14:paraId="48C039F4" w14:textId="4ECFFC4F" w:rsidR="0090798A" w:rsidRDefault="0090798A" w:rsidP="0090798A">
            <w:r>
              <w:lastRenderedPageBreak/>
              <w:t>3</w:t>
            </w:r>
          </w:p>
        </w:tc>
        <w:tc>
          <w:tcPr>
            <w:tcW w:w="2269" w:type="dxa"/>
          </w:tcPr>
          <w:p w14:paraId="117C197D" w14:textId="1C0F4C47" w:rsidR="0090798A" w:rsidRDefault="0090798A" w:rsidP="0090798A">
            <w:r>
              <w:t>Go to Directory Configuration by Pressing “Directory Configuration” button</w:t>
            </w:r>
          </w:p>
        </w:tc>
        <w:tc>
          <w:tcPr>
            <w:tcW w:w="1753" w:type="dxa"/>
            <w:gridSpan w:val="2"/>
          </w:tcPr>
          <w:p w14:paraId="60EA8DB3" w14:textId="11EE07A7" w:rsidR="0090798A" w:rsidRDefault="0090798A" w:rsidP="0090798A">
            <w:r>
              <w:t>This will change to the Directory Configuration Window</w:t>
            </w:r>
          </w:p>
        </w:tc>
        <w:tc>
          <w:tcPr>
            <w:tcW w:w="2161" w:type="dxa"/>
          </w:tcPr>
          <w:p w14:paraId="214AFC32" w14:textId="73A84C8F" w:rsidR="0090798A" w:rsidRDefault="0090798A" w:rsidP="0090798A">
            <w:r>
              <w:t>The PICK system displays the Directory Configuration Window</w:t>
            </w:r>
          </w:p>
        </w:tc>
        <w:tc>
          <w:tcPr>
            <w:tcW w:w="1811" w:type="dxa"/>
          </w:tcPr>
          <w:p w14:paraId="54B9E0C8" w14:textId="1A8E0150" w:rsidR="0090798A" w:rsidRDefault="0090798A" w:rsidP="0090798A">
            <w:r>
              <w:t>We assume this section is filled properly as it does not pertain to the test.</w:t>
            </w:r>
          </w:p>
        </w:tc>
      </w:tr>
      <w:tr w:rsidR="0090798A" w14:paraId="4D72AD86" w14:textId="77777777" w:rsidTr="24D5CF2E">
        <w:trPr>
          <w:cantSplit/>
          <w:trHeight w:val="4130"/>
        </w:trPr>
        <w:tc>
          <w:tcPr>
            <w:tcW w:w="996" w:type="dxa"/>
          </w:tcPr>
          <w:p w14:paraId="138FEE5E" w14:textId="54D51B2D" w:rsidR="0090798A" w:rsidRDefault="0090798A" w:rsidP="0090798A">
            <w:r>
              <w:t>4</w:t>
            </w:r>
          </w:p>
        </w:tc>
        <w:tc>
          <w:tcPr>
            <w:tcW w:w="2269" w:type="dxa"/>
          </w:tcPr>
          <w:p w14:paraId="13B852F5" w14:textId="0E806145" w:rsidR="0090798A" w:rsidRDefault="0090798A" w:rsidP="0090798A">
            <w:r>
              <w:t>Click on “Start Ingestion” button</w:t>
            </w:r>
          </w:p>
        </w:tc>
        <w:tc>
          <w:tcPr>
            <w:tcW w:w="1753" w:type="dxa"/>
            <w:gridSpan w:val="2"/>
          </w:tcPr>
          <w:p w14:paraId="21534D6F" w14:textId="6E205853" w:rsidR="0090798A" w:rsidRDefault="0090798A" w:rsidP="0090798A">
            <w:r>
              <w:t>This will start the cleansing and validation process on the files in the directories selected.</w:t>
            </w:r>
          </w:p>
        </w:tc>
        <w:tc>
          <w:tcPr>
            <w:tcW w:w="2161" w:type="dxa"/>
          </w:tcPr>
          <w:p w14:paraId="13CE594B" w14:textId="69E95432" w:rsidR="0090798A" w:rsidRDefault="0090798A" w:rsidP="0090798A">
            <w:r>
              <w:t xml:space="preserve">Files are cleansed and a window prompting to continue with validation appears. </w:t>
            </w:r>
          </w:p>
        </w:tc>
        <w:tc>
          <w:tcPr>
            <w:tcW w:w="1811" w:type="dxa"/>
          </w:tcPr>
          <w:p w14:paraId="6E444E09" w14:textId="77777777" w:rsidR="0090798A" w:rsidRDefault="0090798A" w:rsidP="0090798A"/>
        </w:tc>
      </w:tr>
      <w:tr w:rsidR="0090798A" w14:paraId="4490545E" w14:textId="77777777" w:rsidTr="24D5CF2E">
        <w:trPr>
          <w:cantSplit/>
          <w:trHeight w:val="4130"/>
        </w:trPr>
        <w:tc>
          <w:tcPr>
            <w:tcW w:w="996" w:type="dxa"/>
          </w:tcPr>
          <w:p w14:paraId="6B576CDD" w14:textId="374FFFAB" w:rsidR="0090798A" w:rsidRDefault="0090798A" w:rsidP="0090798A">
            <w:r>
              <w:t>5</w:t>
            </w:r>
          </w:p>
        </w:tc>
        <w:tc>
          <w:tcPr>
            <w:tcW w:w="2269" w:type="dxa"/>
          </w:tcPr>
          <w:p w14:paraId="13F84AFB" w14:textId="1310267B" w:rsidR="0090798A" w:rsidRDefault="0090798A" w:rsidP="0090798A">
            <w:r>
              <w:t>Click on “Validate” button</w:t>
            </w:r>
          </w:p>
        </w:tc>
        <w:tc>
          <w:tcPr>
            <w:tcW w:w="1753" w:type="dxa"/>
            <w:gridSpan w:val="2"/>
          </w:tcPr>
          <w:p w14:paraId="376139DA" w14:textId="6DA0EA9D" w:rsidR="0090798A" w:rsidRDefault="0090798A" w:rsidP="0090798A">
            <w:r>
              <w:t>This will start the validation process</w:t>
            </w:r>
          </w:p>
        </w:tc>
        <w:tc>
          <w:tcPr>
            <w:tcW w:w="2161" w:type="dxa"/>
          </w:tcPr>
          <w:p w14:paraId="27F542A7" w14:textId="51557023" w:rsidR="0090798A" w:rsidRDefault="0090798A" w:rsidP="0090798A">
            <w:r>
              <w:t>A window prompting the user to continue with ingestion will appear. At this point entries are validated, and errors saved for future reference.</w:t>
            </w:r>
          </w:p>
        </w:tc>
        <w:tc>
          <w:tcPr>
            <w:tcW w:w="1811" w:type="dxa"/>
          </w:tcPr>
          <w:p w14:paraId="070ACE13" w14:textId="77777777" w:rsidR="0090798A" w:rsidRDefault="0090798A" w:rsidP="0090798A"/>
        </w:tc>
      </w:tr>
      <w:tr w:rsidR="0090798A" w14:paraId="14D58BE2" w14:textId="77777777" w:rsidTr="24D5CF2E">
        <w:trPr>
          <w:cantSplit/>
          <w:trHeight w:val="4130"/>
        </w:trPr>
        <w:tc>
          <w:tcPr>
            <w:tcW w:w="996" w:type="dxa"/>
          </w:tcPr>
          <w:p w14:paraId="0EA523B2" w14:textId="55BBC628" w:rsidR="0090798A" w:rsidRDefault="0090798A" w:rsidP="0090798A">
            <w:r>
              <w:lastRenderedPageBreak/>
              <w:t>6</w:t>
            </w:r>
          </w:p>
        </w:tc>
        <w:tc>
          <w:tcPr>
            <w:tcW w:w="2269" w:type="dxa"/>
          </w:tcPr>
          <w:p w14:paraId="70572CA4" w14:textId="1FADC566" w:rsidR="0090798A" w:rsidRDefault="0090798A" w:rsidP="0090798A">
            <w:r>
              <w:t>Click on “Ingest” to begin ingestion.</w:t>
            </w:r>
          </w:p>
        </w:tc>
        <w:tc>
          <w:tcPr>
            <w:tcW w:w="1753" w:type="dxa"/>
            <w:gridSpan w:val="2"/>
          </w:tcPr>
          <w:p w14:paraId="5B588CA2" w14:textId="687A9DDD" w:rsidR="0090798A" w:rsidRDefault="0090798A" w:rsidP="0090798A">
            <w:r>
              <w:t>Proceeds to ingest files to Splunk.</w:t>
            </w:r>
          </w:p>
        </w:tc>
        <w:tc>
          <w:tcPr>
            <w:tcW w:w="2161" w:type="dxa"/>
          </w:tcPr>
          <w:p w14:paraId="6F1802D5" w14:textId="43070FE3" w:rsidR="0090798A" w:rsidRDefault="0090798A" w:rsidP="0090798A">
            <w:r>
              <w:t>Splunk will be populated with the proper Events/Entries. The main PICK window is shown</w:t>
            </w:r>
          </w:p>
        </w:tc>
        <w:tc>
          <w:tcPr>
            <w:tcW w:w="1811" w:type="dxa"/>
          </w:tcPr>
          <w:p w14:paraId="0731995F" w14:textId="77777777" w:rsidR="0090798A" w:rsidRDefault="0090798A" w:rsidP="0090798A"/>
        </w:tc>
      </w:tr>
      <w:tr w:rsidR="0090798A" w14:paraId="07C635C8" w14:textId="77777777" w:rsidTr="24D5CF2E">
        <w:trPr>
          <w:cantSplit/>
          <w:trHeight w:val="4130"/>
        </w:trPr>
        <w:tc>
          <w:tcPr>
            <w:tcW w:w="996" w:type="dxa"/>
          </w:tcPr>
          <w:p w14:paraId="7E9B620C" w14:textId="06BF086A" w:rsidR="0090798A" w:rsidRDefault="0090798A" w:rsidP="0090798A">
            <w:r>
              <w:t>7</w:t>
            </w:r>
          </w:p>
        </w:tc>
        <w:tc>
          <w:tcPr>
            <w:tcW w:w="2269" w:type="dxa"/>
          </w:tcPr>
          <w:p w14:paraId="2A0D5F85" w14:textId="36C705C4" w:rsidR="0090798A" w:rsidRDefault="0090798A" w:rsidP="0090798A">
            <w:r>
              <w:t>The user clicks on the Graph View, the Table View or the Split View tab.</w:t>
            </w:r>
          </w:p>
        </w:tc>
        <w:tc>
          <w:tcPr>
            <w:tcW w:w="1753" w:type="dxa"/>
            <w:gridSpan w:val="2"/>
          </w:tcPr>
          <w:p w14:paraId="5E164037" w14:textId="7E14A254" w:rsidR="0090798A" w:rsidRDefault="0090798A" w:rsidP="0090798A">
            <w:r>
              <w:t>The purpose is to enter one of the views that supports the add node functionality.</w:t>
            </w:r>
          </w:p>
        </w:tc>
        <w:tc>
          <w:tcPr>
            <w:tcW w:w="2161" w:type="dxa"/>
          </w:tcPr>
          <w:p w14:paraId="16AA6216" w14:textId="6BD1BBB4" w:rsidR="0090798A" w:rsidRDefault="0090798A" w:rsidP="0090798A">
            <w:r>
              <w:t>The proper tab is opened.</w:t>
            </w:r>
          </w:p>
        </w:tc>
        <w:tc>
          <w:tcPr>
            <w:tcW w:w="1811" w:type="dxa"/>
          </w:tcPr>
          <w:p w14:paraId="2181B33F" w14:textId="52FB60E1" w:rsidR="0090798A" w:rsidRDefault="0090798A" w:rsidP="0090798A">
            <w:r>
              <w:t>We assume the user starts here, having done the configuration and with the program having ingested files already.</w:t>
            </w:r>
          </w:p>
        </w:tc>
      </w:tr>
      <w:tr w:rsidR="0090798A" w14:paraId="366533E7" w14:textId="77777777" w:rsidTr="24D5CF2E">
        <w:trPr>
          <w:cantSplit/>
          <w:trHeight w:val="4130"/>
        </w:trPr>
        <w:tc>
          <w:tcPr>
            <w:tcW w:w="996" w:type="dxa"/>
          </w:tcPr>
          <w:p w14:paraId="0FFA9CC1" w14:textId="017AE87F" w:rsidR="0090798A" w:rsidRDefault="0090798A" w:rsidP="0090798A">
            <w:r>
              <w:t>8</w:t>
            </w:r>
          </w:p>
        </w:tc>
        <w:tc>
          <w:tcPr>
            <w:tcW w:w="2269" w:type="dxa"/>
          </w:tcPr>
          <w:p w14:paraId="1C5C4FA3" w14:textId="504768A0" w:rsidR="0090798A" w:rsidRDefault="1C130A5A" w:rsidP="0090798A">
            <w:r>
              <w:t>The user selects a vector to view.</w:t>
            </w:r>
          </w:p>
        </w:tc>
        <w:tc>
          <w:tcPr>
            <w:tcW w:w="1753" w:type="dxa"/>
            <w:gridSpan w:val="2"/>
          </w:tcPr>
          <w:p w14:paraId="1C67EA8C" w14:textId="3A931DCC" w:rsidR="0090798A" w:rsidRDefault="1C130A5A" w:rsidP="1C130A5A">
            <w:pPr>
              <w:spacing w:line="259" w:lineRule="auto"/>
            </w:pPr>
            <w:r>
              <w:t>Convert vector leg entries into nodes to generate a graph</w:t>
            </w:r>
          </w:p>
        </w:tc>
        <w:tc>
          <w:tcPr>
            <w:tcW w:w="2161" w:type="dxa"/>
          </w:tcPr>
          <w:p w14:paraId="599DB787" w14:textId="6AF22D50" w:rsidR="0090798A" w:rsidRDefault="1C130A5A" w:rsidP="1C130A5A">
            <w:pPr>
              <w:spacing w:line="259" w:lineRule="auto"/>
            </w:pPr>
            <w:r>
              <w:t>Nodes have been created from the vector log entries and formed a graph</w:t>
            </w:r>
          </w:p>
        </w:tc>
        <w:tc>
          <w:tcPr>
            <w:tcW w:w="1811" w:type="dxa"/>
          </w:tcPr>
          <w:p w14:paraId="12969880" w14:textId="2139C360" w:rsidR="0090798A" w:rsidRDefault="0090798A" w:rsidP="0090798A">
            <w:r>
              <w:t>Here both a row and a node are equivalent, just different representations.</w:t>
            </w:r>
          </w:p>
        </w:tc>
      </w:tr>
      <w:tr w:rsidR="36BEC5E6" w14:paraId="0E8A49B7" w14:textId="77777777" w:rsidTr="24D5CF2E">
        <w:trPr>
          <w:trHeight w:val="300"/>
        </w:trPr>
        <w:tc>
          <w:tcPr>
            <w:tcW w:w="8968" w:type="dxa"/>
            <w:gridSpan w:val="6"/>
            <w:tcBorders>
              <w:bottom w:val="single" w:sz="4" w:space="0" w:color="auto"/>
            </w:tcBorders>
          </w:tcPr>
          <w:p w14:paraId="4A548CDF" w14:textId="3B2D7D5A" w:rsidR="36BEC5E6" w:rsidRDefault="36BEC5E6">
            <w:r>
              <w:t xml:space="preserve">Concluding Remarks: </w:t>
            </w:r>
          </w:p>
          <w:p w14:paraId="05519DC3" w14:textId="232C9978" w:rsidR="36BEC5E6" w:rsidRDefault="24D5CF2E" w:rsidP="36BEC5E6">
            <w:r>
              <w:t>The system creates a graph of nodes from vector log entries</w:t>
            </w:r>
          </w:p>
        </w:tc>
      </w:tr>
      <w:tr w:rsidR="36BEC5E6" w14:paraId="6B9EBBE0" w14:textId="77777777" w:rsidTr="24D5CF2E">
        <w:trPr>
          <w:trHeight w:val="300"/>
        </w:trPr>
        <w:tc>
          <w:tcPr>
            <w:tcW w:w="4453" w:type="dxa"/>
            <w:gridSpan w:val="2"/>
          </w:tcPr>
          <w:p w14:paraId="0CA0E3F6" w14:textId="77777777" w:rsidR="36BEC5E6" w:rsidRDefault="36BEC5E6">
            <w:r>
              <w:lastRenderedPageBreak/>
              <w:t xml:space="preserve">Testing Team: </w:t>
            </w:r>
          </w:p>
          <w:p w14:paraId="471A3466" w14:textId="2C215FB4" w:rsidR="36BEC5E6" w:rsidRDefault="68E3FDE1" w:rsidP="36BEC5E6">
            <w:pPr>
              <w:spacing w:line="259" w:lineRule="auto"/>
            </w:pPr>
            <w:r>
              <w:t>Eduardo Lara, Irvin Bosquez</w:t>
            </w:r>
          </w:p>
        </w:tc>
        <w:tc>
          <w:tcPr>
            <w:tcW w:w="4515" w:type="dxa"/>
            <w:gridSpan w:val="4"/>
          </w:tcPr>
          <w:p w14:paraId="614426F0" w14:textId="068EE5CF" w:rsidR="36BEC5E6" w:rsidRDefault="36BEC5E6">
            <w:r>
              <w:t>Date Completed:</w:t>
            </w:r>
          </w:p>
          <w:p w14:paraId="338F39AB" w14:textId="06DA92B9" w:rsidR="36BEC5E6" w:rsidRDefault="24D5CF2E">
            <w:r>
              <w:t>04/27/2020</w:t>
            </w:r>
          </w:p>
        </w:tc>
      </w:tr>
    </w:tbl>
    <w:p w14:paraId="662568A9" w14:textId="1998E6BB" w:rsidR="00EB16E6" w:rsidRDefault="00EB16E6" w:rsidP="0014367D"/>
    <w:p w14:paraId="1B9F7D25" w14:textId="18D0BE8A" w:rsidR="00E2196D" w:rsidRDefault="00E2196D" w:rsidP="00E2196D">
      <w:pPr>
        <w:pStyle w:val="Heading2"/>
      </w:pPr>
      <w:bookmarkStart w:id="56" w:name="_Toc38970245"/>
      <w:r>
        <w:t>Test GI I</w:t>
      </w:r>
      <w:r w:rsidR="009D573F">
        <w:t>2</w:t>
      </w:r>
      <w:bookmarkEnd w:id="56"/>
      <w:r>
        <w:t xml:space="preserve"> </w:t>
      </w:r>
    </w:p>
    <w:p w14:paraId="5090A7EB" w14:textId="179C9822" w:rsidR="00E2196D" w:rsidRDefault="00E2196D" w:rsidP="00E2196D">
      <w:r>
        <w:rPr>
          <w:b/>
          <w:bCs/>
        </w:rPr>
        <w:t xml:space="preserve">Objective: </w:t>
      </w:r>
      <w:r>
        <w:t xml:space="preserve">The objective of this test is to verify that it is possible to </w:t>
      </w:r>
      <w:r w:rsidR="009D573F">
        <w:t>move Nodes</w:t>
      </w:r>
    </w:p>
    <w:p w14:paraId="5886B40B" w14:textId="77777777" w:rsidR="00E2196D" w:rsidRDefault="00E2196D" w:rsidP="00E2196D">
      <w:r>
        <w:rPr>
          <w:b/>
          <w:bCs/>
        </w:rPr>
        <w:t xml:space="preserve">Notes: </w:t>
      </w:r>
      <w:r>
        <w:t>We will assume previous steps have been done and we are in the related tabs.</w:t>
      </w:r>
    </w:p>
    <w:p w14:paraId="42B5E363" w14:textId="77777777" w:rsidR="00E2196D" w:rsidRDefault="00E2196D" w:rsidP="00E2196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8"/>
        <w:gridCol w:w="2826"/>
        <w:gridCol w:w="58"/>
        <w:gridCol w:w="1566"/>
        <w:gridCol w:w="1935"/>
        <w:gridCol w:w="1707"/>
      </w:tblGrid>
      <w:tr w:rsidR="00E2196D" w14:paraId="7B51FD8F" w14:textId="77777777" w:rsidTr="24D5CF2E">
        <w:trPr>
          <w:cantSplit/>
          <w:trHeight w:val="300"/>
        </w:trPr>
        <w:tc>
          <w:tcPr>
            <w:tcW w:w="4511" w:type="dxa"/>
            <w:gridSpan w:val="3"/>
          </w:tcPr>
          <w:p w14:paraId="56E11B30" w14:textId="51778350" w:rsidR="00E2196D" w:rsidRDefault="00E2196D" w:rsidP="006A1B76">
            <w:r>
              <w:t>Test No.: GI I</w:t>
            </w:r>
            <w:r w:rsidR="009D573F">
              <w:t>2</w:t>
            </w:r>
          </w:p>
        </w:tc>
        <w:tc>
          <w:tcPr>
            <w:tcW w:w="4479" w:type="dxa"/>
            <w:gridSpan w:val="3"/>
          </w:tcPr>
          <w:p w14:paraId="14DCF28E" w14:textId="2DF1AEA8" w:rsidR="00E2196D" w:rsidRDefault="00E2196D" w:rsidP="006A1B76">
            <w:r>
              <w:t xml:space="preserve">Current Status: </w:t>
            </w:r>
            <w:r w:rsidR="466CB541">
              <w:t>Passed</w:t>
            </w:r>
          </w:p>
        </w:tc>
      </w:tr>
      <w:tr w:rsidR="00E2196D" w:rsidRPr="00E47986" w14:paraId="7C688716" w14:textId="77777777" w:rsidTr="24D5CF2E">
        <w:trPr>
          <w:cantSplit/>
          <w:trHeight w:val="300"/>
        </w:trPr>
        <w:tc>
          <w:tcPr>
            <w:tcW w:w="8990" w:type="dxa"/>
            <w:gridSpan w:val="6"/>
          </w:tcPr>
          <w:p w14:paraId="13795E33" w14:textId="548D19E9" w:rsidR="00E2196D" w:rsidRPr="00E47986" w:rsidRDefault="00E2196D" w:rsidP="006A1B76">
            <w:r>
              <w:t xml:space="preserve">Test title:  </w:t>
            </w:r>
            <w:r w:rsidR="009D573F">
              <w:t xml:space="preserve">Move Nodes </w:t>
            </w:r>
          </w:p>
          <w:p w14:paraId="321F78C2" w14:textId="77777777" w:rsidR="00E2196D" w:rsidRPr="00E47986" w:rsidRDefault="00E2196D" w:rsidP="006A1B76"/>
        </w:tc>
      </w:tr>
      <w:tr w:rsidR="00E2196D" w:rsidRPr="00E47986" w14:paraId="6B308B80" w14:textId="77777777" w:rsidTr="24D5CF2E">
        <w:trPr>
          <w:cantSplit/>
          <w:trHeight w:val="1070"/>
        </w:trPr>
        <w:tc>
          <w:tcPr>
            <w:tcW w:w="8990" w:type="dxa"/>
            <w:gridSpan w:val="6"/>
          </w:tcPr>
          <w:p w14:paraId="51134450" w14:textId="4A5DA105" w:rsidR="00E2196D" w:rsidRPr="00E47986" w:rsidRDefault="00E2196D" w:rsidP="006A1B76">
            <w:pPr>
              <w:spacing w:line="259" w:lineRule="auto"/>
            </w:pPr>
            <w:r>
              <w:t>Testing approach: This test will be conducted in the Graph view tab, and the split view tab.</w:t>
            </w:r>
          </w:p>
        </w:tc>
      </w:tr>
      <w:tr w:rsidR="00E2196D" w14:paraId="0D16F59F" w14:textId="77777777" w:rsidTr="24D5CF2E">
        <w:trPr>
          <w:cantSplit/>
          <w:trHeight w:val="4130"/>
        </w:trPr>
        <w:tc>
          <w:tcPr>
            <w:tcW w:w="996" w:type="dxa"/>
          </w:tcPr>
          <w:p w14:paraId="4064908E" w14:textId="77777777" w:rsidR="00E2196D" w:rsidRDefault="00E2196D" w:rsidP="006A1B76">
            <w:r>
              <w:t>STEP</w:t>
            </w:r>
          </w:p>
          <w:p w14:paraId="6D0A7685" w14:textId="77777777" w:rsidR="00E2196D" w:rsidRDefault="00E2196D" w:rsidP="006A1B76"/>
          <w:p w14:paraId="4571AB7A" w14:textId="07FB6ACE" w:rsidR="00E2196D" w:rsidRDefault="00E2196D" w:rsidP="006A1B76"/>
        </w:tc>
        <w:tc>
          <w:tcPr>
            <w:tcW w:w="2269" w:type="dxa"/>
          </w:tcPr>
          <w:p w14:paraId="34CC352C" w14:textId="77777777" w:rsidR="00E2196D" w:rsidRDefault="00E2196D" w:rsidP="006A1B76">
            <w:r>
              <w:t>OPERATOR ACTION</w:t>
            </w:r>
          </w:p>
          <w:p w14:paraId="1920A843" w14:textId="77777777" w:rsidR="00E2196D" w:rsidRDefault="00E2196D" w:rsidP="006A1B76"/>
          <w:p w14:paraId="14E3CC90" w14:textId="11743E14" w:rsidR="00E2196D" w:rsidRDefault="00E2196D" w:rsidP="006A1B76"/>
        </w:tc>
        <w:tc>
          <w:tcPr>
            <w:tcW w:w="1753" w:type="dxa"/>
            <w:gridSpan w:val="2"/>
          </w:tcPr>
          <w:p w14:paraId="022B68F6" w14:textId="77777777" w:rsidR="00E2196D" w:rsidRDefault="00E2196D" w:rsidP="006A1B76">
            <w:r>
              <w:t>PURPOSE</w:t>
            </w:r>
          </w:p>
          <w:p w14:paraId="56666521" w14:textId="77777777" w:rsidR="00E2196D" w:rsidRDefault="00E2196D" w:rsidP="006A1B76"/>
          <w:p w14:paraId="314292EF" w14:textId="65AEB585" w:rsidR="00E2196D" w:rsidRDefault="00E2196D" w:rsidP="006A1B76"/>
        </w:tc>
        <w:tc>
          <w:tcPr>
            <w:tcW w:w="2161" w:type="dxa"/>
          </w:tcPr>
          <w:p w14:paraId="620BB38A" w14:textId="77777777" w:rsidR="00E2196D" w:rsidRDefault="00E2196D" w:rsidP="006A1B76">
            <w:r>
              <w:t>EXEPCTED RESULTS</w:t>
            </w:r>
          </w:p>
          <w:p w14:paraId="75F3915E" w14:textId="77777777" w:rsidR="00E2196D" w:rsidRDefault="00E2196D" w:rsidP="006A1B76"/>
          <w:p w14:paraId="1C1CB3FE" w14:textId="0D883BC9" w:rsidR="00E2196D" w:rsidRDefault="00E2196D" w:rsidP="006A1B76"/>
        </w:tc>
        <w:tc>
          <w:tcPr>
            <w:tcW w:w="1811" w:type="dxa"/>
          </w:tcPr>
          <w:p w14:paraId="1431E008" w14:textId="77777777" w:rsidR="00E2196D" w:rsidRDefault="00E2196D" w:rsidP="006A1B76">
            <w:r>
              <w:t>COMMENTS</w:t>
            </w:r>
          </w:p>
          <w:p w14:paraId="586C54B1" w14:textId="77777777" w:rsidR="00E2196D" w:rsidRDefault="00E2196D" w:rsidP="006A1B76"/>
          <w:p w14:paraId="4EF9F692" w14:textId="77777777" w:rsidR="00E2196D" w:rsidRDefault="00E2196D" w:rsidP="006A1B76">
            <w:pPr>
              <w:keepNext/>
            </w:pPr>
          </w:p>
          <w:p w14:paraId="66752AEF" w14:textId="77777777" w:rsidR="00E2196D" w:rsidRDefault="00E2196D" w:rsidP="006A1B76">
            <w:pPr>
              <w:keepNext/>
            </w:pPr>
          </w:p>
          <w:p w14:paraId="37FD023E" w14:textId="77777777" w:rsidR="00E2196D" w:rsidRDefault="00E2196D" w:rsidP="006A1B76">
            <w:pPr>
              <w:keepNext/>
            </w:pPr>
          </w:p>
          <w:p w14:paraId="004BE230" w14:textId="77777777" w:rsidR="00E2196D" w:rsidRDefault="00E2196D" w:rsidP="006A1B76">
            <w:pPr>
              <w:keepNext/>
            </w:pPr>
          </w:p>
          <w:p w14:paraId="7A3100DC" w14:textId="77777777" w:rsidR="00E2196D" w:rsidRDefault="00E2196D" w:rsidP="006A1B76">
            <w:pPr>
              <w:keepNext/>
            </w:pPr>
          </w:p>
          <w:p w14:paraId="44FAE552" w14:textId="77777777" w:rsidR="00E2196D" w:rsidRDefault="00E2196D" w:rsidP="006A1B76">
            <w:pPr>
              <w:keepNext/>
            </w:pPr>
          </w:p>
          <w:p w14:paraId="683C4424" w14:textId="77777777" w:rsidR="00E2196D" w:rsidRDefault="00E2196D" w:rsidP="006A1B76">
            <w:pPr>
              <w:keepNext/>
            </w:pPr>
          </w:p>
          <w:p w14:paraId="6B0F129C" w14:textId="77777777" w:rsidR="00E2196D" w:rsidRDefault="00E2196D" w:rsidP="006A1B76">
            <w:pPr>
              <w:keepNext/>
            </w:pPr>
          </w:p>
          <w:p w14:paraId="3C49DC57" w14:textId="77777777" w:rsidR="00E2196D" w:rsidRDefault="00E2196D" w:rsidP="006A1B76">
            <w:pPr>
              <w:keepNext/>
            </w:pPr>
          </w:p>
          <w:p w14:paraId="7896BE35" w14:textId="77777777" w:rsidR="00E2196D" w:rsidRDefault="00E2196D" w:rsidP="006A1B76">
            <w:pPr>
              <w:keepNext/>
            </w:pPr>
          </w:p>
          <w:p w14:paraId="4A0BF7D5" w14:textId="77777777" w:rsidR="00E2196D" w:rsidRDefault="00E2196D" w:rsidP="006A1B76">
            <w:pPr>
              <w:keepNext/>
            </w:pPr>
          </w:p>
          <w:p w14:paraId="482F7487" w14:textId="77777777" w:rsidR="00E2196D" w:rsidRDefault="00E2196D" w:rsidP="006A1B76">
            <w:pPr>
              <w:keepNext/>
            </w:pPr>
          </w:p>
          <w:p w14:paraId="5F964A30" w14:textId="77777777" w:rsidR="00E2196D" w:rsidRDefault="00E2196D" w:rsidP="006A1B76">
            <w:pPr>
              <w:keepNext/>
            </w:pPr>
          </w:p>
          <w:p w14:paraId="23A909E7" w14:textId="77777777" w:rsidR="00E2196D" w:rsidRDefault="00E2196D" w:rsidP="006A1B76">
            <w:pPr>
              <w:keepNext/>
            </w:pPr>
          </w:p>
          <w:p w14:paraId="26ED9D10" w14:textId="77777777" w:rsidR="00E2196D" w:rsidRDefault="00E2196D" w:rsidP="006A1B76">
            <w:pPr>
              <w:keepNext/>
            </w:pPr>
          </w:p>
          <w:p w14:paraId="04AF46DB" w14:textId="77777777" w:rsidR="00E2196D" w:rsidRDefault="00E2196D" w:rsidP="006A1B76">
            <w:pPr>
              <w:keepNext/>
            </w:pPr>
          </w:p>
          <w:p w14:paraId="533E0371" w14:textId="77777777" w:rsidR="00E2196D" w:rsidRDefault="00E2196D" w:rsidP="006A1B76">
            <w:pPr>
              <w:keepNext/>
            </w:pPr>
          </w:p>
        </w:tc>
      </w:tr>
      <w:tr w:rsidR="00E2196D" w14:paraId="547D85F4" w14:textId="77777777" w:rsidTr="24D5CF2E">
        <w:trPr>
          <w:cantSplit/>
          <w:trHeight w:val="4130"/>
        </w:trPr>
        <w:tc>
          <w:tcPr>
            <w:tcW w:w="996" w:type="dxa"/>
          </w:tcPr>
          <w:p w14:paraId="44D999FF" w14:textId="77777777" w:rsidR="00E2196D" w:rsidRDefault="00E2196D" w:rsidP="006A1B76">
            <w:r>
              <w:t>1</w:t>
            </w:r>
          </w:p>
        </w:tc>
        <w:tc>
          <w:tcPr>
            <w:tcW w:w="2269" w:type="dxa"/>
          </w:tcPr>
          <w:p w14:paraId="6AF59F2E" w14:textId="77777777" w:rsidR="00E2196D" w:rsidRDefault="00E2196D" w:rsidP="006A1B76">
            <w:r>
              <w:t>Start the PICK Software</w:t>
            </w:r>
          </w:p>
        </w:tc>
        <w:tc>
          <w:tcPr>
            <w:tcW w:w="1753" w:type="dxa"/>
            <w:gridSpan w:val="2"/>
          </w:tcPr>
          <w:p w14:paraId="6BE895DA" w14:textId="77777777" w:rsidR="00E2196D" w:rsidRDefault="00E2196D" w:rsidP="006A1B76">
            <w:r>
              <w:t>This will start the environment to test the cleansing</w:t>
            </w:r>
          </w:p>
        </w:tc>
        <w:tc>
          <w:tcPr>
            <w:tcW w:w="2161" w:type="dxa"/>
          </w:tcPr>
          <w:p w14:paraId="54C9CCFF" w14:textId="77777777" w:rsidR="00E2196D" w:rsidRDefault="00E2196D" w:rsidP="006A1B76">
            <w:r>
              <w:t>The PICK system starts, and the Team Configuration window shows</w:t>
            </w:r>
          </w:p>
        </w:tc>
        <w:tc>
          <w:tcPr>
            <w:tcW w:w="1811" w:type="dxa"/>
          </w:tcPr>
          <w:p w14:paraId="5CCA35C4" w14:textId="77777777" w:rsidR="00E2196D" w:rsidRDefault="00E2196D" w:rsidP="006A1B76">
            <w:r>
              <w:t>One should fill the Team Configuration properly; we will assume that is done correctly.</w:t>
            </w:r>
          </w:p>
        </w:tc>
      </w:tr>
      <w:tr w:rsidR="00E2196D" w14:paraId="7CD73BE0" w14:textId="77777777" w:rsidTr="24D5CF2E">
        <w:trPr>
          <w:cantSplit/>
          <w:trHeight w:val="4130"/>
        </w:trPr>
        <w:tc>
          <w:tcPr>
            <w:tcW w:w="996" w:type="dxa"/>
          </w:tcPr>
          <w:p w14:paraId="6E88D51A" w14:textId="77777777" w:rsidR="00E2196D" w:rsidRDefault="00E2196D" w:rsidP="006A1B76">
            <w:r>
              <w:lastRenderedPageBreak/>
              <w:t>2</w:t>
            </w:r>
          </w:p>
        </w:tc>
        <w:tc>
          <w:tcPr>
            <w:tcW w:w="2269" w:type="dxa"/>
          </w:tcPr>
          <w:p w14:paraId="12644321" w14:textId="77777777" w:rsidR="00E2196D" w:rsidRDefault="00E2196D" w:rsidP="006A1B76">
            <w:r>
              <w:t>Go to Event Configuration by Pressing “Event Configuration” Button</w:t>
            </w:r>
          </w:p>
        </w:tc>
        <w:tc>
          <w:tcPr>
            <w:tcW w:w="1753" w:type="dxa"/>
            <w:gridSpan w:val="2"/>
          </w:tcPr>
          <w:p w14:paraId="2B70060E" w14:textId="77777777" w:rsidR="00E2196D" w:rsidRDefault="00E2196D" w:rsidP="006A1B76">
            <w:r>
              <w:t>This will change to the Event Configuration Window</w:t>
            </w:r>
          </w:p>
        </w:tc>
        <w:tc>
          <w:tcPr>
            <w:tcW w:w="2161" w:type="dxa"/>
          </w:tcPr>
          <w:p w14:paraId="03A5225A" w14:textId="77777777" w:rsidR="00E2196D" w:rsidRDefault="00E2196D" w:rsidP="006A1B76">
            <w:r>
              <w:t>The PICK system displays the Event Configuration Window</w:t>
            </w:r>
          </w:p>
        </w:tc>
        <w:tc>
          <w:tcPr>
            <w:tcW w:w="1811" w:type="dxa"/>
          </w:tcPr>
          <w:p w14:paraId="7123934F" w14:textId="77777777" w:rsidR="00E2196D" w:rsidRDefault="00E2196D" w:rsidP="006A1B76">
            <w:r>
              <w:t>Again, we will assume this section is filled properly.</w:t>
            </w:r>
          </w:p>
        </w:tc>
      </w:tr>
      <w:tr w:rsidR="00E2196D" w14:paraId="079A36E1" w14:textId="77777777" w:rsidTr="24D5CF2E">
        <w:trPr>
          <w:cantSplit/>
          <w:trHeight w:val="4130"/>
        </w:trPr>
        <w:tc>
          <w:tcPr>
            <w:tcW w:w="996" w:type="dxa"/>
          </w:tcPr>
          <w:p w14:paraId="6820FC14" w14:textId="77777777" w:rsidR="00E2196D" w:rsidRDefault="00E2196D" w:rsidP="006A1B76">
            <w:r>
              <w:t>3</w:t>
            </w:r>
          </w:p>
        </w:tc>
        <w:tc>
          <w:tcPr>
            <w:tcW w:w="2269" w:type="dxa"/>
          </w:tcPr>
          <w:p w14:paraId="54738745" w14:textId="77777777" w:rsidR="00E2196D" w:rsidRDefault="00E2196D" w:rsidP="006A1B76">
            <w:r>
              <w:t>Go to Directory Configuration by Pressing “Directory Configuration” button</w:t>
            </w:r>
          </w:p>
        </w:tc>
        <w:tc>
          <w:tcPr>
            <w:tcW w:w="1753" w:type="dxa"/>
            <w:gridSpan w:val="2"/>
          </w:tcPr>
          <w:p w14:paraId="6F195381" w14:textId="77777777" w:rsidR="00E2196D" w:rsidRDefault="00E2196D" w:rsidP="006A1B76">
            <w:r>
              <w:t>This will change to the Directory Configuration Window</w:t>
            </w:r>
          </w:p>
        </w:tc>
        <w:tc>
          <w:tcPr>
            <w:tcW w:w="2161" w:type="dxa"/>
          </w:tcPr>
          <w:p w14:paraId="39A57C37" w14:textId="77777777" w:rsidR="00E2196D" w:rsidRDefault="00E2196D" w:rsidP="006A1B76">
            <w:r>
              <w:t>The PICK system displays the Directory Configuration Window</w:t>
            </w:r>
          </w:p>
        </w:tc>
        <w:tc>
          <w:tcPr>
            <w:tcW w:w="1811" w:type="dxa"/>
          </w:tcPr>
          <w:p w14:paraId="1C9B29AB" w14:textId="77777777" w:rsidR="00E2196D" w:rsidRDefault="00E2196D" w:rsidP="006A1B76">
            <w:r>
              <w:t>We assume this section is filled properly as it does not pertain to the test.</w:t>
            </w:r>
          </w:p>
        </w:tc>
      </w:tr>
      <w:tr w:rsidR="00E2196D" w14:paraId="6AC7E565" w14:textId="77777777" w:rsidTr="24D5CF2E">
        <w:trPr>
          <w:cantSplit/>
          <w:trHeight w:val="4130"/>
        </w:trPr>
        <w:tc>
          <w:tcPr>
            <w:tcW w:w="996" w:type="dxa"/>
          </w:tcPr>
          <w:p w14:paraId="4237FA3B" w14:textId="77777777" w:rsidR="00E2196D" w:rsidRDefault="00E2196D" w:rsidP="006A1B76">
            <w:r>
              <w:t>4</w:t>
            </w:r>
          </w:p>
        </w:tc>
        <w:tc>
          <w:tcPr>
            <w:tcW w:w="2269" w:type="dxa"/>
          </w:tcPr>
          <w:p w14:paraId="78876E84" w14:textId="77777777" w:rsidR="00E2196D" w:rsidRDefault="00E2196D" w:rsidP="006A1B76">
            <w:r>
              <w:t>Click on “Start Ingestion” button</w:t>
            </w:r>
          </w:p>
        </w:tc>
        <w:tc>
          <w:tcPr>
            <w:tcW w:w="1753" w:type="dxa"/>
            <w:gridSpan w:val="2"/>
          </w:tcPr>
          <w:p w14:paraId="7EA7A9EC" w14:textId="77777777" w:rsidR="00E2196D" w:rsidRDefault="00E2196D" w:rsidP="006A1B76">
            <w:r>
              <w:t>This will start the cleansing and validation process on the files in the directories selected.</w:t>
            </w:r>
          </w:p>
        </w:tc>
        <w:tc>
          <w:tcPr>
            <w:tcW w:w="2161" w:type="dxa"/>
          </w:tcPr>
          <w:p w14:paraId="012EB933" w14:textId="77777777" w:rsidR="00E2196D" w:rsidRDefault="00E2196D" w:rsidP="006A1B76">
            <w:r>
              <w:t xml:space="preserve">Files are cleansed and a window prompting to continue with validation appears. </w:t>
            </w:r>
          </w:p>
        </w:tc>
        <w:tc>
          <w:tcPr>
            <w:tcW w:w="1811" w:type="dxa"/>
          </w:tcPr>
          <w:p w14:paraId="788393BE" w14:textId="77777777" w:rsidR="00E2196D" w:rsidRDefault="00E2196D" w:rsidP="006A1B76"/>
        </w:tc>
      </w:tr>
      <w:tr w:rsidR="00E2196D" w14:paraId="7665EF87" w14:textId="77777777" w:rsidTr="24D5CF2E">
        <w:trPr>
          <w:cantSplit/>
          <w:trHeight w:val="4130"/>
        </w:trPr>
        <w:tc>
          <w:tcPr>
            <w:tcW w:w="996" w:type="dxa"/>
          </w:tcPr>
          <w:p w14:paraId="11B8455C" w14:textId="77777777" w:rsidR="00E2196D" w:rsidRDefault="00E2196D" w:rsidP="006A1B76">
            <w:r>
              <w:lastRenderedPageBreak/>
              <w:t>5</w:t>
            </w:r>
          </w:p>
        </w:tc>
        <w:tc>
          <w:tcPr>
            <w:tcW w:w="2269" w:type="dxa"/>
          </w:tcPr>
          <w:p w14:paraId="6549A307" w14:textId="77777777" w:rsidR="00E2196D" w:rsidRDefault="00E2196D" w:rsidP="006A1B76">
            <w:r>
              <w:t>Click on “Validate” button</w:t>
            </w:r>
          </w:p>
        </w:tc>
        <w:tc>
          <w:tcPr>
            <w:tcW w:w="1753" w:type="dxa"/>
            <w:gridSpan w:val="2"/>
          </w:tcPr>
          <w:p w14:paraId="55001DC1" w14:textId="77777777" w:rsidR="00E2196D" w:rsidRDefault="00E2196D" w:rsidP="006A1B76">
            <w:r>
              <w:t>This will start the validation process</w:t>
            </w:r>
          </w:p>
        </w:tc>
        <w:tc>
          <w:tcPr>
            <w:tcW w:w="2161" w:type="dxa"/>
          </w:tcPr>
          <w:p w14:paraId="008269A2" w14:textId="77777777" w:rsidR="00E2196D" w:rsidRDefault="00E2196D" w:rsidP="006A1B76">
            <w:r>
              <w:t>A window prompting the user to continue with ingestion will appear. At this point entries are validated, and errors saved for future reference.</w:t>
            </w:r>
          </w:p>
        </w:tc>
        <w:tc>
          <w:tcPr>
            <w:tcW w:w="1811" w:type="dxa"/>
          </w:tcPr>
          <w:p w14:paraId="261B0A46" w14:textId="77777777" w:rsidR="00E2196D" w:rsidRDefault="00E2196D" w:rsidP="006A1B76"/>
        </w:tc>
      </w:tr>
      <w:tr w:rsidR="00E2196D" w14:paraId="7F444598" w14:textId="77777777" w:rsidTr="24D5CF2E">
        <w:trPr>
          <w:cantSplit/>
          <w:trHeight w:val="4130"/>
        </w:trPr>
        <w:tc>
          <w:tcPr>
            <w:tcW w:w="996" w:type="dxa"/>
          </w:tcPr>
          <w:p w14:paraId="3FA2FA0D" w14:textId="77777777" w:rsidR="00E2196D" w:rsidRDefault="00E2196D" w:rsidP="006A1B76">
            <w:r>
              <w:t>6</w:t>
            </w:r>
          </w:p>
        </w:tc>
        <w:tc>
          <w:tcPr>
            <w:tcW w:w="2269" w:type="dxa"/>
          </w:tcPr>
          <w:p w14:paraId="6A5FAB72" w14:textId="77777777" w:rsidR="00E2196D" w:rsidRDefault="00E2196D" w:rsidP="006A1B76">
            <w:r>
              <w:t>Click on “Ingest” to begin ingestion.</w:t>
            </w:r>
          </w:p>
        </w:tc>
        <w:tc>
          <w:tcPr>
            <w:tcW w:w="1753" w:type="dxa"/>
            <w:gridSpan w:val="2"/>
          </w:tcPr>
          <w:p w14:paraId="734135BD" w14:textId="77777777" w:rsidR="00E2196D" w:rsidRDefault="00E2196D" w:rsidP="006A1B76">
            <w:r>
              <w:t>Proceeds to ingest files to Splunk.</w:t>
            </w:r>
          </w:p>
        </w:tc>
        <w:tc>
          <w:tcPr>
            <w:tcW w:w="2161" w:type="dxa"/>
          </w:tcPr>
          <w:p w14:paraId="27B78122" w14:textId="77777777" w:rsidR="00E2196D" w:rsidRDefault="00E2196D" w:rsidP="006A1B76">
            <w:r>
              <w:t>Splunk will be populated with the proper Events/Entries. The main PICK window is shown</w:t>
            </w:r>
          </w:p>
        </w:tc>
        <w:tc>
          <w:tcPr>
            <w:tcW w:w="1811" w:type="dxa"/>
          </w:tcPr>
          <w:p w14:paraId="45E1B75D" w14:textId="77777777" w:rsidR="00E2196D" w:rsidRDefault="00E2196D" w:rsidP="006A1B76"/>
        </w:tc>
      </w:tr>
      <w:tr w:rsidR="00E2196D" w14:paraId="025AA574" w14:textId="77777777" w:rsidTr="24D5CF2E">
        <w:trPr>
          <w:cantSplit/>
          <w:trHeight w:val="4130"/>
        </w:trPr>
        <w:tc>
          <w:tcPr>
            <w:tcW w:w="996" w:type="dxa"/>
          </w:tcPr>
          <w:p w14:paraId="792EDE1D" w14:textId="77777777" w:rsidR="00E2196D" w:rsidRDefault="00E2196D" w:rsidP="006A1B76">
            <w:r>
              <w:t>7</w:t>
            </w:r>
          </w:p>
        </w:tc>
        <w:tc>
          <w:tcPr>
            <w:tcW w:w="2269" w:type="dxa"/>
          </w:tcPr>
          <w:p w14:paraId="160BEF28" w14:textId="2DEA8ED6" w:rsidR="00E2196D" w:rsidRDefault="00E2196D" w:rsidP="006A1B76">
            <w:r>
              <w:t>The user clicks on the Graph View, the Split View tab.</w:t>
            </w:r>
          </w:p>
        </w:tc>
        <w:tc>
          <w:tcPr>
            <w:tcW w:w="1753" w:type="dxa"/>
            <w:gridSpan w:val="2"/>
          </w:tcPr>
          <w:p w14:paraId="62E2854E" w14:textId="69DCBCE4" w:rsidR="00E2196D" w:rsidRDefault="00E2196D" w:rsidP="006A1B76">
            <w:r>
              <w:t>The purpose is to enter one of the views that supports the add node</w:t>
            </w:r>
            <w:r w:rsidR="00B766B3">
              <w:t xml:space="preserve"> movement</w:t>
            </w:r>
            <w:r>
              <w:t xml:space="preserve"> functionality.</w:t>
            </w:r>
          </w:p>
        </w:tc>
        <w:tc>
          <w:tcPr>
            <w:tcW w:w="2161" w:type="dxa"/>
          </w:tcPr>
          <w:p w14:paraId="2720EEE2" w14:textId="77777777" w:rsidR="00E2196D" w:rsidRDefault="00E2196D" w:rsidP="006A1B76">
            <w:r>
              <w:t>The proper tab is opened.</w:t>
            </w:r>
          </w:p>
        </w:tc>
        <w:tc>
          <w:tcPr>
            <w:tcW w:w="1811" w:type="dxa"/>
          </w:tcPr>
          <w:p w14:paraId="35791D02" w14:textId="77777777" w:rsidR="00E2196D" w:rsidRDefault="00E2196D" w:rsidP="006A1B76">
            <w:r>
              <w:t>We assume the user starts here, having done the configuration and with the program having ingested files already.</w:t>
            </w:r>
          </w:p>
        </w:tc>
      </w:tr>
      <w:tr w:rsidR="00E2196D" w14:paraId="643EB6AC" w14:textId="77777777" w:rsidTr="24D5CF2E">
        <w:trPr>
          <w:cantSplit/>
          <w:trHeight w:val="4130"/>
        </w:trPr>
        <w:tc>
          <w:tcPr>
            <w:tcW w:w="996" w:type="dxa"/>
          </w:tcPr>
          <w:p w14:paraId="6A8A10CE" w14:textId="77777777" w:rsidR="00E2196D" w:rsidRDefault="00E2196D" w:rsidP="006A1B76">
            <w:r>
              <w:lastRenderedPageBreak/>
              <w:t>8</w:t>
            </w:r>
          </w:p>
        </w:tc>
        <w:tc>
          <w:tcPr>
            <w:tcW w:w="2269" w:type="dxa"/>
          </w:tcPr>
          <w:p w14:paraId="4DB39B7C" w14:textId="77777777" w:rsidR="00E2196D" w:rsidRDefault="00E2196D" w:rsidP="006A1B76">
            <w:r>
              <w:t>The user clicks on the “Add Node” button.</w:t>
            </w:r>
          </w:p>
        </w:tc>
        <w:tc>
          <w:tcPr>
            <w:tcW w:w="1753" w:type="dxa"/>
            <w:gridSpan w:val="2"/>
          </w:tcPr>
          <w:p w14:paraId="7E60BD0F" w14:textId="77777777" w:rsidR="00E2196D" w:rsidRDefault="00E2196D" w:rsidP="006A1B76">
            <w:r>
              <w:t>Trigger the event of adding a Node</w:t>
            </w:r>
          </w:p>
        </w:tc>
        <w:tc>
          <w:tcPr>
            <w:tcW w:w="2161" w:type="dxa"/>
          </w:tcPr>
          <w:p w14:paraId="6041E08F" w14:textId="77777777" w:rsidR="00E2196D" w:rsidRDefault="00E2196D" w:rsidP="006A1B76">
            <w:r>
              <w:t>A Node is added to the graph, and a Row is added to the Table view.</w:t>
            </w:r>
          </w:p>
        </w:tc>
        <w:tc>
          <w:tcPr>
            <w:tcW w:w="1811" w:type="dxa"/>
          </w:tcPr>
          <w:p w14:paraId="5A50AE61" w14:textId="77777777" w:rsidR="00E2196D" w:rsidRDefault="00E2196D" w:rsidP="006A1B76">
            <w:r>
              <w:t>Here both a row and a node are equivalent, just different representations.</w:t>
            </w:r>
          </w:p>
        </w:tc>
      </w:tr>
      <w:tr w:rsidR="00D362FC" w14:paraId="0A2DA031" w14:textId="77777777" w:rsidTr="24D5CF2E">
        <w:trPr>
          <w:cantSplit/>
          <w:trHeight w:val="4130"/>
        </w:trPr>
        <w:tc>
          <w:tcPr>
            <w:tcW w:w="996" w:type="dxa"/>
          </w:tcPr>
          <w:p w14:paraId="78F8E0B6" w14:textId="136722AA" w:rsidR="00D362FC" w:rsidRDefault="00D362FC" w:rsidP="006A1B76">
            <w:r>
              <w:t>9</w:t>
            </w:r>
          </w:p>
        </w:tc>
        <w:tc>
          <w:tcPr>
            <w:tcW w:w="2269" w:type="dxa"/>
          </w:tcPr>
          <w:p w14:paraId="7ED1A917" w14:textId="2FA28D90" w:rsidR="00D362FC" w:rsidRDefault="00D362FC" w:rsidP="006A1B76">
            <w:r>
              <w:t xml:space="preserve">The user selects the Node, by clicking on it. </w:t>
            </w:r>
          </w:p>
        </w:tc>
        <w:tc>
          <w:tcPr>
            <w:tcW w:w="1753" w:type="dxa"/>
            <w:gridSpan w:val="2"/>
          </w:tcPr>
          <w:p w14:paraId="4C50C4AD" w14:textId="1BC1B425" w:rsidR="00D362FC" w:rsidRDefault="00B766B3" w:rsidP="006A1B76">
            <w:r>
              <w:t>This is to select the Node to do operations on it</w:t>
            </w:r>
          </w:p>
        </w:tc>
        <w:tc>
          <w:tcPr>
            <w:tcW w:w="2161" w:type="dxa"/>
          </w:tcPr>
          <w:p w14:paraId="5195FB49" w14:textId="0B99FF79" w:rsidR="00D362FC" w:rsidRDefault="00B766B3" w:rsidP="006A1B76">
            <w:r>
              <w:t>The Node is selected</w:t>
            </w:r>
          </w:p>
        </w:tc>
        <w:tc>
          <w:tcPr>
            <w:tcW w:w="1811" w:type="dxa"/>
          </w:tcPr>
          <w:p w14:paraId="01D60294" w14:textId="77777777" w:rsidR="00D362FC" w:rsidRDefault="00D362FC" w:rsidP="006A1B76"/>
        </w:tc>
      </w:tr>
      <w:tr w:rsidR="00B766B3" w14:paraId="29F3C601" w14:textId="77777777" w:rsidTr="24D5CF2E">
        <w:trPr>
          <w:cantSplit/>
          <w:trHeight w:val="4130"/>
        </w:trPr>
        <w:tc>
          <w:tcPr>
            <w:tcW w:w="996" w:type="dxa"/>
          </w:tcPr>
          <w:p w14:paraId="040CDF13" w14:textId="7E346BA6" w:rsidR="00B766B3" w:rsidRDefault="00B766B3" w:rsidP="006A1B76">
            <w:r>
              <w:t>10</w:t>
            </w:r>
          </w:p>
        </w:tc>
        <w:tc>
          <w:tcPr>
            <w:tcW w:w="2269" w:type="dxa"/>
          </w:tcPr>
          <w:p w14:paraId="7CD69179" w14:textId="4295E521" w:rsidR="00B766B3" w:rsidRDefault="00B766B3" w:rsidP="006A1B76">
            <w:r>
              <w:t xml:space="preserve">The user </w:t>
            </w:r>
            <w:r w:rsidR="00121F81">
              <w:t xml:space="preserve">clicks and holds the selected Node and slides the </w:t>
            </w:r>
            <w:r w:rsidR="00C82F8D">
              <w:t xml:space="preserve">cursor to move Node </w:t>
            </w:r>
          </w:p>
        </w:tc>
        <w:tc>
          <w:tcPr>
            <w:tcW w:w="1753" w:type="dxa"/>
            <w:gridSpan w:val="2"/>
          </w:tcPr>
          <w:p w14:paraId="4E97CA4A" w14:textId="3197B62C" w:rsidR="00B766B3" w:rsidRDefault="00C82F8D" w:rsidP="006A1B76">
            <w:r>
              <w:t xml:space="preserve">This is to trigger the action of moving the Node </w:t>
            </w:r>
          </w:p>
        </w:tc>
        <w:tc>
          <w:tcPr>
            <w:tcW w:w="2161" w:type="dxa"/>
          </w:tcPr>
          <w:p w14:paraId="30385220" w14:textId="0219B8DC" w:rsidR="00B766B3" w:rsidRDefault="00C82F8D" w:rsidP="006A1B76">
            <w:r>
              <w:t>The Node moves properly.</w:t>
            </w:r>
          </w:p>
        </w:tc>
        <w:tc>
          <w:tcPr>
            <w:tcW w:w="1811" w:type="dxa"/>
          </w:tcPr>
          <w:p w14:paraId="7BB355E9" w14:textId="77777777" w:rsidR="00B766B3" w:rsidRDefault="00B766B3" w:rsidP="006A1B76"/>
        </w:tc>
      </w:tr>
      <w:tr w:rsidR="21345798" w14:paraId="17D1F321" w14:textId="77777777" w:rsidTr="24D5CF2E">
        <w:trPr>
          <w:trHeight w:val="300"/>
        </w:trPr>
        <w:tc>
          <w:tcPr>
            <w:tcW w:w="8968" w:type="dxa"/>
            <w:gridSpan w:val="6"/>
            <w:tcBorders>
              <w:bottom w:val="single" w:sz="4" w:space="0" w:color="auto"/>
            </w:tcBorders>
          </w:tcPr>
          <w:p w14:paraId="79B800F5" w14:textId="3B2D7D5A" w:rsidR="21345798" w:rsidRDefault="21345798">
            <w:r>
              <w:t xml:space="preserve">Concluding Remarks: </w:t>
            </w:r>
          </w:p>
          <w:p w14:paraId="0F266F4A" w14:textId="1DF64FD9" w:rsidR="21345798" w:rsidRDefault="24D5CF2E" w:rsidP="21345798">
            <w:r>
              <w:t>The system is able to allow nodes to move within the graph</w:t>
            </w:r>
          </w:p>
        </w:tc>
      </w:tr>
      <w:tr w:rsidR="21345798" w14:paraId="7DFCE21F" w14:textId="77777777" w:rsidTr="24D5CF2E">
        <w:trPr>
          <w:trHeight w:val="300"/>
        </w:trPr>
        <w:tc>
          <w:tcPr>
            <w:tcW w:w="4453" w:type="dxa"/>
            <w:gridSpan w:val="2"/>
          </w:tcPr>
          <w:p w14:paraId="75E91979" w14:textId="77777777" w:rsidR="21345798" w:rsidRDefault="21345798">
            <w:r>
              <w:lastRenderedPageBreak/>
              <w:t xml:space="preserve">Testing Team: </w:t>
            </w:r>
          </w:p>
          <w:p w14:paraId="3B38CFBF" w14:textId="7009039E" w:rsidR="21345798" w:rsidRDefault="53644C7D" w:rsidP="21345798">
            <w:pPr>
              <w:spacing w:line="259" w:lineRule="auto"/>
            </w:pPr>
            <w:r>
              <w:t>Eduardo Lara, Irvin Bosquez</w:t>
            </w:r>
          </w:p>
        </w:tc>
        <w:tc>
          <w:tcPr>
            <w:tcW w:w="4515" w:type="dxa"/>
            <w:gridSpan w:val="4"/>
          </w:tcPr>
          <w:p w14:paraId="11CF732A" w14:textId="068EE5CF" w:rsidR="21345798" w:rsidRDefault="21345798">
            <w:r>
              <w:t>Date Completed:</w:t>
            </w:r>
          </w:p>
          <w:p w14:paraId="1A86EA25" w14:textId="57122473" w:rsidR="21345798" w:rsidRDefault="5B9805C6">
            <w:r>
              <w:t>04/20/2020</w:t>
            </w:r>
          </w:p>
        </w:tc>
      </w:tr>
    </w:tbl>
    <w:p w14:paraId="19D85772" w14:textId="3381FB62" w:rsidR="00E2196D" w:rsidRDefault="00E2196D" w:rsidP="0014367D"/>
    <w:p w14:paraId="745DA082" w14:textId="67E5C4A7" w:rsidR="1C130A5A" w:rsidRDefault="1C130A5A" w:rsidP="1C130A5A"/>
    <w:p w14:paraId="13723D1B" w14:textId="2807038B" w:rsidR="1C130A5A" w:rsidRDefault="24D5CF2E" w:rsidP="1C130A5A">
      <w:pPr>
        <w:pStyle w:val="Heading2"/>
        <w:numPr>
          <w:ilvl w:val="1"/>
          <w:numId w:val="2"/>
        </w:numPr>
        <w:ind w:left="720"/>
      </w:pPr>
      <w:bookmarkStart w:id="57" w:name="_Toc38970246"/>
      <w:r>
        <w:t>Test GI I3</w:t>
      </w:r>
      <w:bookmarkEnd w:id="57"/>
    </w:p>
    <w:p w14:paraId="31DFB2BE" w14:textId="2807038B" w:rsidR="5D4CDEE1" w:rsidRDefault="5D4CDEE1">
      <w:r w:rsidRPr="5D4CDEE1">
        <w:rPr>
          <w:b/>
          <w:bCs/>
        </w:rPr>
        <w:t xml:space="preserve">Objective: </w:t>
      </w:r>
      <w:r>
        <w:t>The objective of this test is to verify that it is possible to create relationships between nodes on the graph with the graphing interface.</w:t>
      </w:r>
    </w:p>
    <w:p w14:paraId="798BA014" w14:textId="3B1A9B6C" w:rsidR="5D4CDEE1" w:rsidRDefault="24D5CF2E" w:rsidP="5D4CDEE1">
      <w:r w:rsidRPr="24D5CF2E">
        <w:rPr>
          <w:b/>
          <w:bCs/>
        </w:rPr>
        <w:t>Notes:</w:t>
      </w:r>
      <w:r>
        <w:t xml:space="preserve"> We will assume previous steps have been done and we are in the related tabs.</w:t>
      </w:r>
    </w:p>
    <w:p w14:paraId="41649147" w14:textId="7B710B30" w:rsidR="1C130A5A" w:rsidRDefault="1C130A5A" w:rsidP="1C130A5A"/>
    <w:p w14:paraId="7A0A780F" w14:textId="2807038B" w:rsidR="5D4CDEE1" w:rsidRDefault="5D4CDEE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6"/>
        <w:gridCol w:w="2269"/>
        <w:gridCol w:w="1188"/>
        <w:gridCol w:w="58"/>
        <w:gridCol w:w="507"/>
        <w:gridCol w:w="2161"/>
        <w:gridCol w:w="1789"/>
        <w:gridCol w:w="22"/>
      </w:tblGrid>
      <w:tr w:rsidR="5D4CDEE1" w14:paraId="6EA1D22F" w14:textId="77777777" w:rsidTr="24D5CF2E">
        <w:trPr>
          <w:trHeight w:val="300"/>
        </w:trPr>
        <w:tc>
          <w:tcPr>
            <w:tcW w:w="4511" w:type="dxa"/>
            <w:gridSpan w:val="4"/>
          </w:tcPr>
          <w:p w14:paraId="643A3CC8" w14:textId="272FA673" w:rsidR="5D4CDEE1" w:rsidRDefault="5D4CDEE1">
            <w:r>
              <w:t>Test No.: GI I3</w:t>
            </w:r>
          </w:p>
        </w:tc>
        <w:tc>
          <w:tcPr>
            <w:tcW w:w="4479" w:type="dxa"/>
            <w:gridSpan w:val="4"/>
          </w:tcPr>
          <w:p w14:paraId="6FD32186" w14:textId="1A5761A4" w:rsidR="5D4CDEE1" w:rsidRDefault="5D4CDEE1">
            <w:r>
              <w:t>Current Status: Pending</w:t>
            </w:r>
          </w:p>
        </w:tc>
      </w:tr>
      <w:tr w:rsidR="5D4CDEE1" w14:paraId="099CFEF8" w14:textId="77777777" w:rsidTr="24D5CF2E">
        <w:trPr>
          <w:trHeight w:val="300"/>
        </w:trPr>
        <w:tc>
          <w:tcPr>
            <w:tcW w:w="8990" w:type="dxa"/>
            <w:gridSpan w:val="8"/>
          </w:tcPr>
          <w:p w14:paraId="12415D1A" w14:textId="056E6D72" w:rsidR="5D4CDEE1" w:rsidRDefault="5D4CDEE1">
            <w:r>
              <w:t>Test title:  Create Relationship between Nodes from Graph</w:t>
            </w:r>
          </w:p>
          <w:p w14:paraId="4D8A8C12" w14:textId="77777777" w:rsidR="5D4CDEE1" w:rsidRDefault="5D4CDEE1"/>
        </w:tc>
      </w:tr>
      <w:tr w:rsidR="5D4CDEE1" w14:paraId="015D8C66" w14:textId="77777777" w:rsidTr="24D5CF2E">
        <w:trPr>
          <w:trHeight w:val="1070"/>
        </w:trPr>
        <w:tc>
          <w:tcPr>
            <w:tcW w:w="8990" w:type="dxa"/>
            <w:gridSpan w:val="8"/>
          </w:tcPr>
          <w:p w14:paraId="1AC0DE05" w14:textId="4F314C41" w:rsidR="5D4CDEE1" w:rsidRDefault="5D4CDEE1" w:rsidP="5D4CDEE1">
            <w:pPr>
              <w:spacing w:line="259" w:lineRule="auto"/>
            </w:pPr>
            <w:r>
              <w:t>Testing approach: This test will be conducted in the Table View tab, the Graph view tab, and the split view tab.</w:t>
            </w:r>
          </w:p>
        </w:tc>
      </w:tr>
      <w:tr w:rsidR="5D4CDEE1" w14:paraId="249833FD" w14:textId="77777777" w:rsidTr="24D5CF2E">
        <w:trPr>
          <w:trHeight w:val="4130"/>
        </w:trPr>
        <w:tc>
          <w:tcPr>
            <w:tcW w:w="996" w:type="dxa"/>
          </w:tcPr>
          <w:p w14:paraId="5E8FB585" w14:textId="77777777" w:rsidR="5D4CDEE1" w:rsidRDefault="5D4CDEE1">
            <w:r>
              <w:t>STEP</w:t>
            </w:r>
          </w:p>
          <w:p w14:paraId="0EB6E67E" w14:textId="2924B817" w:rsidR="5D4CDEE1" w:rsidRDefault="5D4CDEE1" w:rsidP="5D4CDEE1"/>
        </w:tc>
        <w:tc>
          <w:tcPr>
            <w:tcW w:w="2269" w:type="dxa"/>
          </w:tcPr>
          <w:p w14:paraId="5DBAE106" w14:textId="77777777" w:rsidR="5D4CDEE1" w:rsidRDefault="5D4CDEE1">
            <w:r>
              <w:t>OPERATOR ACTION</w:t>
            </w:r>
          </w:p>
          <w:p w14:paraId="33F5E570" w14:textId="77777777" w:rsidR="5D4CDEE1" w:rsidRDefault="5D4CDEE1"/>
          <w:p w14:paraId="6F14DE16" w14:textId="2230130D" w:rsidR="5D4CDEE1" w:rsidRDefault="5D4CDEE1"/>
        </w:tc>
        <w:tc>
          <w:tcPr>
            <w:tcW w:w="1753" w:type="dxa"/>
            <w:gridSpan w:val="3"/>
          </w:tcPr>
          <w:p w14:paraId="6A5C172B" w14:textId="77777777" w:rsidR="5D4CDEE1" w:rsidRDefault="5D4CDEE1">
            <w:r>
              <w:t>PURPOSE</w:t>
            </w:r>
          </w:p>
          <w:p w14:paraId="29285D4C" w14:textId="77777777" w:rsidR="5D4CDEE1" w:rsidRDefault="5D4CDEE1"/>
          <w:p w14:paraId="4CBB9C75" w14:textId="74F77357" w:rsidR="5D4CDEE1" w:rsidRDefault="5D4CDEE1"/>
        </w:tc>
        <w:tc>
          <w:tcPr>
            <w:tcW w:w="2161" w:type="dxa"/>
          </w:tcPr>
          <w:p w14:paraId="441D7C2D" w14:textId="77777777" w:rsidR="5D4CDEE1" w:rsidRDefault="5D4CDEE1">
            <w:r>
              <w:t>EXEPCTED RESULTS</w:t>
            </w:r>
          </w:p>
          <w:p w14:paraId="3CE5116A" w14:textId="77777777" w:rsidR="5D4CDEE1" w:rsidRDefault="5D4CDEE1"/>
          <w:p w14:paraId="242FBCC5" w14:textId="55F2082A" w:rsidR="5D4CDEE1" w:rsidRDefault="5D4CDEE1"/>
        </w:tc>
        <w:tc>
          <w:tcPr>
            <w:tcW w:w="1811" w:type="dxa"/>
            <w:gridSpan w:val="2"/>
          </w:tcPr>
          <w:p w14:paraId="7FCCA23A" w14:textId="77777777" w:rsidR="5D4CDEE1" w:rsidRDefault="5D4CDEE1">
            <w:r>
              <w:t>COMMENTS</w:t>
            </w:r>
          </w:p>
          <w:p w14:paraId="1CAF1B5F" w14:textId="77777777" w:rsidR="5D4CDEE1" w:rsidRDefault="5D4CDEE1"/>
          <w:p w14:paraId="182F9773" w14:textId="77777777" w:rsidR="5D4CDEE1" w:rsidRDefault="5D4CDEE1"/>
          <w:p w14:paraId="34A7A313" w14:textId="77777777" w:rsidR="5D4CDEE1" w:rsidRDefault="5D4CDEE1"/>
          <w:p w14:paraId="2AEAB63F" w14:textId="77777777" w:rsidR="5D4CDEE1" w:rsidRDefault="5D4CDEE1"/>
          <w:p w14:paraId="3D535C32" w14:textId="77777777" w:rsidR="5D4CDEE1" w:rsidRDefault="5D4CDEE1"/>
          <w:p w14:paraId="195C4A4B" w14:textId="77777777" w:rsidR="5D4CDEE1" w:rsidRDefault="5D4CDEE1"/>
          <w:p w14:paraId="14B4393C" w14:textId="77777777" w:rsidR="5D4CDEE1" w:rsidRDefault="5D4CDEE1"/>
          <w:p w14:paraId="092D3416" w14:textId="77777777" w:rsidR="5D4CDEE1" w:rsidRDefault="5D4CDEE1"/>
          <w:p w14:paraId="2D6D0A4D" w14:textId="77777777" w:rsidR="5D4CDEE1" w:rsidRDefault="5D4CDEE1"/>
          <w:p w14:paraId="3395176B" w14:textId="77777777" w:rsidR="5D4CDEE1" w:rsidRDefault="5D4CDEE1"/>
          <w:p w14:paraId="3AB8D48B" w14:textId="77777777" w:rsidR="5D4CDEE1" w:rsidRDefault="5D4CDEE1"/>
          <w:p w14:paraId="4DCAA8A3" w14:textId="77777777" w:rsidR="5D4CDEE1" w:rsidRDefault="5D4CDEE1"/>
          <w:p w14:paraId="253EC529" w14:textId="77777777" w:rsidR="5D4CDEE1" w:rsidRDefault="5D4CDEE1"/>
          <w:p w14:paraId="6FED7E71" w14:textId="77777777" w:rsidR="5D4CDEE1" w:rsidRDefault="5D4CDEE1"/>
          <w:p w14:paraId="03FCC4B6" w14:textId="77777777" w:rsidR="5D4CDEE1" w:rsidRDefault="5D4CDEE1"/>
          <w:p w14:paraId="1E04C9DA" w14:textId="77777777" w:rsidR="5D4CDEE1" w:rsidRDefault="5D4CDEE1"/>
          <w:p w14:paraId="61DA1DDE" w14:textId="77777777" w:rsidR="5D4CDEE1" w:rsidRDefault="5D4CDEE1"/>
          <w:p w14:paraId="13B116D3" w14:textId="77777777" w:rsidR="5D4CDEE1" w:rsidRDefault="5D4CDEE1"/>
        </w:tc>
      </w:tr>
      <w:tr w:rsidR="5D4CDEE1" w14:paraId="507BC585" w14:textId="77777777" w:rsidTr="24D5CF2E">
        <w:trPr>
          <w:trHeight w:val="4130"/>
        </w:trPr>
        <w:tc>
          <w:tcPr>
            <w:tcW w:w="996" w:type="dxa"/>
          </w:tcPr>
          <w:p w14:paraId="7246C7D3" w14:textId="1A67EA9F" w:rsidR="5D4CDEE1" w:rsidRDefault="5D4CDEE1">
            <w:r>
              <w:lastRenderedPageBreak/>
              <w:t>1</w:t>
            </w:r>
          </w:p>
        </w:tc>
        <w:tc>
          <w:tcPr>
            <w:tcW w:w="2269" w:type="dxa"/>
          </w:tcPr>
          <w:p w14:paraId="71D92775" w14:textId="1FA0A32A" w:rsidR="5D4CDEE1" w:rsidRDefault="5D4CDEE1">
            <w:r>
              <w:t>Start the PICK Software</w:t>
            </w:r>
          </w:p>
        </w:tc>
        <w:tc>
          <w:tcPr>
            <w:tcW w:w="1753" w:type="dxa"/>
            <w:gridSpan w:val="3"/>
          </w:tcPr>
          <w:p w14:paraId="52AE2227" w14:textId="70A04E15" w:rsidR="5D4CDEE1" w:rsidRDefault="5D4CDEE1">
            <w:r>
              <w:t>This will start the environment to test the cleansing</w:t>
            </w:r>
          </w:p>
        </w:tc>
        <w:tc>
          <w:tcPr>
            <w:tcW w:w="2161" w:type="dxa"/>
          </w:tcPr>
          <w:p w14:paraId="30646087" w14:textId="50E074F0" w:rsidR="5D4CDEE1" w:rsidRDefault="5D4CDEE1">
            <w:r>
              <w:t>The PICK system starts, and the Team Configuration window shows</w:t>
            </w:r>
          </w:p>
        </w:tc>
        <w:tc>
          <w:tcPr>
            <w:tcW w:w="1811" w:type="dxa"/>
            <w:gridSpan w:val="2"/>
          </w:tcPr>
          <w:p w14:paraId="1B1B6FA3" w14:textId="4DF2F806" w:rsidR="5D4CDEE1" w:rsidRDefault="5D4CDEE1">
            <w:r>
              <w:t>One should fill the Team Configuration properly; we will assume that is done correctly.</w:t>
            </w:r>
          </w:p>
        </w:tc>
      </w:tr>
      <w:tr w:rsidR="5D4CDEE1" w14:paraId="18A0BEFA" w14:textId="77777777" w:rsidTr="24D5CF2E">
        <w:trPr>
          <w:trHeight w:val="4130"/>
        </w:trPr>
        <w:tc>
          <w:tcPr>
            <w:tcW w:w="996" w:type="dxa"/>
          </w:tcPr>
          <w:p w14:paraId="7A306484" w14:textId="7D21DA0A" w:rsidR="5D4CDEE1" w:rsidRDefault="5D4CDEE1">
            <w:r>
              <w:t>2</w:t>
            </w:r>
          </w:p>
        </w:tc>
        <w:tc>
          <w:tcPr>
            <w:tcW w:w="2269" w:type="dxa"/>
          </w:tcPr>
          <w:p w14:paraId="77DE2E31" w14:textId="16B6A600" w:rsidR="5D4CDEE1" w:rsidRDefault="5D4CDEE1">
            <w:r>
              <w:t>Go to Event Configuration by Pressing “Event Configuration” Button</w:t>
            </w:r>
          </w:p>
        </w:tc>
        <w:tc>
          <w:tcPr>
            <w:tcW w:w="1753" w:type="dxa"/>
            <w:gridSpan w:val="3"/>
          </w:tcPr>
          <w:p w14:paraId="2C2D82A8" w14:textId="780B04EB" w:rsidR="5D4CDEE1" w:rsidRDefault="5D4CDEE1">
            <w:r>
              <w:t>This will change to the Event Configuration Window</w:t>
            </w:r>
          </w:p>
        </w:tc>
        <w:tc>
          <w:tcPr>
            <w:tcW w:w="2161" w:type="dxa"/>
          </w:tcPr>
          <w:p w14:paraId="6A3C8A9B" w14:textId="59C8B10B" w:rsidR="5D4CDEE1" w:rsidRDefault="5D4CDEE1">
            <w:r>
              <w:t>The PICK system displays the Event Configuration Window</w:t>
            </w:r>
          </w:p>
        </w:tc>
        <w:tc>
          <w:tcPr>
            <w:tcW w:w="1811" w:type="dxa"/>
            <w:gridSpan w:val="2"/>
          </w:tcPr>
          <w:p w14:paraId="34F28B82" w14:textId="033CCEA3" w:rsidR="5D4CDEE1" w:rsidRDefault="5D4CDEE1">
            <w:r>
              <w:t>Again, we will assume this section is filled properly.</w:t>
            </w:r>
          </w:p>
        </w:tc>
      </w:tr>
      <w:tr w:rsidR="5D4CDEE1" w14:paraId="5AE5F5E8" w14:textId="77777777" w:rsidTr="24D5CF2E">
        <w:trPr>
          <w:trHeight w:val="4130"/>
        </w:trPr>
        <w:tc>
          <w:tcPr>
            <w:tcW w:w="996" w:type="dxa"/>
          </w:tcPr>
          <w:p w14:paraId="3D86E0B3" w14:textId="4ECFFC4F" w:rsidR="5D4CDEE1" w:rsidRDefault="5D4CDEE1">
            <w:r>
              <w:t>3</w:t>
            </w:r>
          </w:p>
        </w:tc>
        <w:tc>
          <w:tcPr>
            <w:tcW w:w="2269" w:type="dxa"/>
          </w:tcPr>
          <w:p w14:paraId="01CD7941" w14:textId="1C0F4C47" w:rsidR="5D4CDEE1" w:rsidRDefault="5D4CDEE1">
            <w:r>
              <w:t>Go to Directory Configuration by Pressing “Directory Configuration” button</w:t>
            </w:r>
          </w:p>
        </w:tc>
        <w:tc>
          <w:tcPr>
            <w:tcW w:w="1753" w:type="dxa"/>
            <w:gridSpan w:val="3"/>
          </w:tcPr>
          <w:p w14:paraId="368FDD5A" w14:textId="11EE07A7" w:rsidR="5D4CDEE1" w:rsidRDefault="5D4CDEE1">
            <w:r>
              <w:t>This will change to the Directory Configuration Window</w:t>
            </w:r>
          </w:p>
        </w:tc>
        <w:tc>
          <w:tcPr>
            <w:tcW w:w="2161" w:type="dxa"/>
          </w:tcPr>
          <w:p w14:paraId="2B249B91" w14:textId="73A84C8F" w:rsidR="5D4CDEE1" w:rsidRDefault="5D4CDEE1">
            <w:r>
              <w:t>The PICK system displays the Directory Configuration Window</w:t>
            </w:r>
          </w:p>
        </w:tc>
        <w:tc>
          <w:tcPr>
            <w:tcW w:w="1811" w:type="dxa"/>
            <w:gridSpan w:val="2"/>
          </w:tcPr>
          <w:p w14:paraId="48B24225" w14:textId="1A8E0150" w:rsidR="5D4CDEE1" w:rsidRDefault="5D4CDEE1">
            <w:r>
              <w:t>We assume this section is filled properly as it does not pertain to the test.</w:t>
            </w:r>
          </w:p>
        </w:tc>
      </w:tr>
      <w:tr w:rsidR="5D4CDEE1" w14:paraId="16F4D937" w14:textId="77777777" w:rsidTr="24D5CF2E">
        <w:trPr>
          <w:trHeight w:val="4130"/>
        </w:trPr>
        <w:tc>
          <w:tcPr>
            <w:tcW w:w="996" w:type="dxa"/>
          </w:tcPr>
          <w:p w14:paraId="45231628" w14:textId="54D51B2D" w:rsidR="5D4CDEE1" w:rsidRDefault="5D4CDEE1">
            <w:r>
              <w:lastRenderedPageBreak/>
              <w:t>4</w:t>
            </w:r>
          </w:p>
        </w:tc>
        <w:tc>
          <w:tcPr>
            <w:tcW w:w="2269" w:type="dxa"/>
          </w:tcPr>
          <w:p w14:paraId="4D8B6615" w14:textId="0E806145" w:rsidR="5D4CDEE1" w:rsidRDefault="5D4CDEE1">
            <w:r>
              <w:t>Click on “Start Ingestion” button</w:t>
            </w:r>
          </w:p>
        </w:tc>
        <w:tc>
          <w:tcPr>
            <w:tcW w:w="1753" w:type="dxa"/>
            <w:gridSpan w:val="3"/>
          </w:tcPr>
          <w:p w14:paraId="7666F34D" w14:textId="6E205853" w:rsidR="5D4CDEE1" w:rsidRDefault="5D4CDEE1">
            <w:r>
              <w:t>This will start the cleansing and validation process on the files in the directories selected.</w:t>
            </w:r>
          </w:p>
        </w:tc>
        <w:tc>
          <w:tcPr>
            <w:tcW w:w="2161" w:type="dxa"/>
          </w:tcPr>
          <w:p w14:paraId="2A80BE20" w14:textId="69E95432" w:rsidR="5D4CDEE1" w:rsidRDefault="5D4CDEE1">
            <w:r>
              <w:t xml:space="preserve">Files are cleansed and a window prompting to continue with validation appears. </w:t>
            </w:r>
          </w:p>
        </w:tc>
        <w:tc>
          <w:tcPr>
            <w:tcW w:w="1811" w:type="dxa"/>
            <w:gridSpan w:val="2"/>
          </w:tcPr>
          <w:p w14:paraId="4B4F3671" w14:textId="77777777" w:rsidR="5D4CDEE1" w:rsidRDefault="5D4CDEE1"/>
        </w:tc>
      </w:tr>
      <w:tr w:rsidR="5D4CDEE1" w14:paraId="5A0BC0BD" w14:textId="77777777" w:rsidTr="24D5CF2E">
        <w:trPr>
          <w:trHeight w:val="4130"/>
        </w:trPr>
        <w:tc>
          <w:tcPr>
            <w:tcW w:w="996" w:type="dxa"/>
          </w:tcPr>
          <w:p w14:paraId="4F0B2994" w14:textId="374FFFAB" w:rsidR="5D4CDEE1" w:rsidRDefault="5D4CDEE1">
            <w:r>
              <w:t>5</w:t>
            </w:r>
          </w:p>
        </w:tc>
        <w:tc>
          <w:tcPr>
            <w:tcW w:w="2269" w:type="dxa"/>
          </w:tcPr>
          <w:p w14:paraId="6265EA01" w14:textId="1310267B" w:rsidR="5D4CDEE1" w:rsidRDefault="5D4CDEE1">
            <w:r>
              <w:t>Click on “Validate” button</w:t>
            </w:r>
          </w:p>
        </w:tc>
        <w:tc>
          <w:tcPr>
            <w:tcW w:w="1753" w:type="dxa"/>
            <w:gridSpan w:val="3"/>
          </w:tcPr>
          <w:p w14:paraId="2A8B603E" w14:textId="6DA0EA9D" w:rsidR="5D4CDEE1" w:rsidRDefault="5D4CDEE1">
            <w:r>
              <w:t>This will start the validation process</w:t>
            </w:r>
          </w:p>
        </w:tc>
        <w:tc>
          <w:tcPr>
            <w:tcW w:w="2161" w:type="dxa"/>
          </w:tcPr>
          <w:p w14:paraId="59629BC0" w14:textId="51557023" w:rsidR="5D4CDEE1" w:rsidRDefault="5D4CDEE1">
            <w:r>
              <w:t>A window prompting the user to continue with ingestion will appear. At this point entries are validated, and errors saved for future reference.</w:t>
            </w:r>
          </w:p>
        </w:tc>
        <w:tc>
          <w:tcPr>
            <w:tcW w:w="1811" w:type="dxa"/>
            <w:gridSpan w:val="2"/>
          </w:tcPr>
          <w:p w14:paraId="70B3E6BF" w14:textId="77777777" w:rsidR="5D4CDEE1" w:rsidRDefault="5D4CDEE1"/>
        </w:tc>
      </w:tr>
      <w:tr w:rsidR="5D4CDEE1" w14:paraId="299C1454" w14:textId="77777777" w:rsidTr="24D5CF2E">
        <w:trPr>
          <w:trHeight w:val="4130"/>
        </w:trPr>
        <w:tc>
          <w:tcPr>
            <w:tcW w:w="996" w:type="dxa"/>
          </w:tcPr>
          <w:p w14:paraId="7907625D" w14:textId="55BBC628" w:rsidR="5D4CDEE1" w:rsidRDefault="5D4CDEE1">
            <w:r>
              <w:t>6</w:t>
            </w:r>
          </w:p>
        </w:tc>
        <w:tc>
          <w:tcPr>
            <w:tcW w:w="2269" w:type="dxa"/>
          </w:tcPr>
          <w:p w14:paraId="0DB96DB4" w14:textId="1FADC566" w:rsidR="5D4CDEE1" w:rsidRDefault="5D4CDEE1">
            <w:r>
              <w:t>Click on “Ingest” to begin ingestion.</w:t>
            </w:r>
          </w:p>
        </w:tc>
        <w:tc>
          <w:tcPr>
            <w:tcW w:w="1753" w:type="dxa"/>
            <w:gridSpan w:val="3"/>
          </w:tcPr>
          <w:p w14:paraId="699C527D" w14:textId="687A9DDD" w:rsidR="5D4CDEE1" w:rsidRDefault="5D4CDEE1">
            <w:r>
              <w:t>Proceeds to ingest files to Splunk.</w:t>
            </w:r>
          </w:p>
        </w:tc>
        <w:tc>
          <w:tcPr>
            <w:tcW w:w="2161" w:type="dxa"/>
          </w:tcPr>
          <w:p w14:paraId="58BCECE9" w14:textId="43070FE3" w:rsidR="5D4CDEE1" w:rsidRDefault="5D4CDEE1">
            <w:r>
              <w:t>Splunk will be populated with the proper Events/Entries. The main PICK window is shown</w:t>
            </w:r>
          </w:p>
        </w:tc>
        <w:tc>
          <w:tcPr>
            <w:tcW w:w="1811" w:type="dxa"/>
            <w:gridSpan w:val="2"/>
          </w:tcPr>
          <w:p w14:paraId="6F3C95E4" w14:textId="77777777" w:rsidR="5D4CDEE1" w:rsidRDefault="5D4CDEE1"/>
        </w:tc>
      </w:tr>
      <w:tr w:rsidR="5D4CDEE1" w14:paraId="01E6B947" w14:textId="77777777" w:rsidTr="24D5CF2E">
        <w:trPr>
          <w:trHeight w:val="4130"/>
        </w:trPr>
        <w:tc>
          <w:tcPr>
            <w:tcW w:w="996" w:type="dxa"/>
          </w:tcPr>
          <w:p w14:paraId="075FAC9A" w14:textId="06BF086A" w:rsidR="5D4CDEE1" w:rsidRDefault="5D4CDEE1">
            <w:r>
              <w:lastRenderedPageBreak/>
              <w:t>7</w:t>
            </w:r>
          </w:p>
        </w:tc>
        <w:tc>
          <w:tcPr>
            <w:tcW w:w="2269" w:type="dxa"/>
          </w:tcPr>
          <w:p w14:paraId="54E6F5B4" w14:textId="36C705C4" w:rsidR="5D4CDEE1" w:rsidRDefault="5D4CDEE1">
            <w:r>
              <w:t>The user clicks on the Graph View, the Table View or the Split View tab.</w:t>
            </w:r>
          </w:p>
        </w:tc>
        <w:tc>
          <w:tcPr>
            <w:tcW w:w="1753" w:type="dxa"/>
            <w:gridSpan w:val="3"/>
          </w:tcPr>
          <w:p w14:paraId="63FDC2DC" w14:textId="7E14A254" w:rsidR="5D4CDEE1" w:rsidRDefault="5D4CDEE1">
            <w:r>
              <w:t>The purpose is to enter one of the views that supports the add node functionality.</w:t>
            </w:r>
          </w:p>
        </w:tc>
        <w:tc>
          <w:tcPr>
            <w:tcW w:w="2161" w:type="dxa"/>
          </w:tcPr>
          <w:p w14:paraId="0E9E80EC" w14:textId="6BD1BBB4" w:rsidR="5D4CDEE1" w:rsidRDefault="5D4CDEE1">
            <w:r>
              <w:t>The proper tab is opened.</w:t>
            </w:r>
          </w:p>
        </w:tc>
        <w:tc>
          <w:tcPr>
            <w:tcW w:w="1811" w:type="dxa"/>
            <w:gridSpan w:val="2"/>
          </w:tcPr>
          <w:p w14:paraId="6A5F4A19" w14:textId="52FB60E1" w:rsidR="5D4CDEE1" w:rsidRDefault="5D4CDEE1">
            <w:r>
              <w:t>We assume the user starts here, having done the configuration and with the program having ingested files already.</w:t>
            </w:r>
          </w:p>
        </w:tc>
      </w:tr>
      <w:tr w:rsidR="5D4CDEE1" w14:paraId="238B8F37" w14:textId="77777777" w:rsidTr="24D5CF2E">
        <w:trPr>
          <w:trHeight w:val="4130"/>
        </w:trPr>
        <w:tc>
          <w:tcPr>
            <w:tcW w:w="996" w:type="dxa"/>
          </w:tcPr>
          <w:p w14:paraId="6856FE0B" w14:textId="017AE87F" w:rsidR="5D4CDEE1" w:rsidRDefault="5D4CDEE1">
            <w:r>
              <w:t>8</w:t>
            </w:r>
          </w:p>
        </w:tc>
        <w:tc>
          <w:tcPr>
            <w:tcW w:w="2269" w:type="dxa"/>
          </w:tcPr>
          <w:p w14:paraId="5811C7DC" w14:textId="4EB9791A" w:rsidR="5D4CDEE1" w:rsidRDefault="5D4CDEE1">
            <w:r>
              <w:t>The user selects a node from the graph</w:t>
            </w:r>
          </w:p>
        </w:tc>
        <w:tc>
          <w:tcPr>
            <w:tcW w:w="1753" w:type="dxa"/>
            <w:gridSpan w:val="3"/>
          </w:tcPr>
          <w:p w14:paraId="1C4294FB" w14:textId="6A181ED1" w:rsidR="5D4CDEE1" w:rsidRDefault="5D4CDEE1">
            <w:r>
              <w:t>The purpose is to get information on which node user wants to be part of a relationship</w:t>
            </w:r>
          </w:p>
        </w:tc>
        <w:tc>
          <w:tcPr>
            <w:tcW w:w="2161" w:type="dxa"/>
          </w:tcPr>
          <w:p w14:paraId="571E8C97" w14:textId="27EA6F5F" w:rsidR="5D4CDEE1" w:rsidRDefault="5D4CDEE1">
            <w:r>
              <w:t xml:space="preserve">Node is selected </w:t>
            </w:r>
          </w:p>
        </w:tc>
        <w:tc>
          <w:tcPr>
            <w:tcW w:w="1811" w:type="dxa"/>
            <w:gridSpan w:val="2"/>
          </w:tcPr>
          <w:p w14:paraId="2229C8D3" w14:textId="5C837363" w:rsidR="5D4CDEE1" w:rsidRDefault="5D4CDEE1"/>
        </w:tc>
      </w:tr>
      <w:tr w:rsidR="5D4CDEE1" w14:paraId="36677360" w14:textId="77777777" w:rsidTr="24D5CF2E">
        <w:trPr>
          <w:trHeight w:val="4130"/>
        </w:trPr>
        <w:tc>
          <w:tcPr>
            <w:tcW w:w="996" w:type="dxa"/>
          </w:tcPr>
          <w:p w14:paraId="2D8A9A1E" w14:textId="05408E5F" w:rsidR="5D4CDEE1" w:rsidRDefault="24D5CF2E" w:rsidP="5D4CDEE1">
            <w:r>
              <w:t>9</w:t>
            </w:r>
          </w:p>
        </w:tc>
        <w:tc>
          <w:tcPr>
            <w:tcW w:w="2269" w:type="dxa"/>
          </w:tcPr>
          <w:p w14:paraId="78332ECB" w14:textId="75AD140C" w:rsidR="5D4CDEE1" w:rsidRDefault="24D5CF2E" w:rsidP="5D4CDEE1">
            <w:r>
              <w:t>The user selects “Add Relationship” button</w:t>
            </w:r>
          </w:p>
        </w:tc>
        <w:tc>
          <w:tcPr>
            <w:tcW w:w="1753" w:type="dxa"/>
            <w:gridSpan w:val="3"/>
          </w:tcPr>
          <w:p w14:paraId="113A87F1" w14:textId="72C937D7" w:rsidR="5D4CDEE1" w:rsidRDefault="5D4CDEE1">
            <w:r>
              <w:t>Trigger the event of creating a relationship</w:t>
            </w:r>
          </w:p>
          <w:p w14:paraId="0CD5E51E" w14:textId="56F4E3AE" w:rsidR="5D4CDEE1" w:rsidRDefault="5D4CDEE1" w:rsidP="5D4CDEE1"/>
        </w:tc>
        <w:tc>
          <w:tcPr>
            <w:tcW w:w="2161" w:type="dxa"/>
          </w:tcPr>
          <w:p w14:paraId="498103F3" w14:textId="1472CA7B" w:rsidR="5D4CDEE1" w:rsidRDefault="5D4CDEE1" w:rsidP="5D4CDEE1">
            <w:r>
              <w:t>The selected node is then awaiting the second node to be selected</w:t>
            </w:r>
          </w:p>
        </w:tc>
        <w:tc>
          <w:tcPr>
            <w:tcW w:w="1811" w:type="dxa"/>
            <w:gridSpan w:val="2"/>
          </w:tcPr>
          <w:p w14:paraId="5CD36E59" w14:textId="377B396B" w:rsidR="5D4CDEE1" w:rsidRDefault="5D4CDEE1" w:rsidP="5D4CDEE1"/>
        </w:tc>
      </w:tr>
      <w:tr w:rsidR="5D4CDEE1" w14:paraId="0A5A128F" w14:textId="77777777" w:rsidTr="24D5CF2E">
        <w:trPr>
          <w:trHeight w:val="4130"/>
        </w:trPr>
        <w:tc>
          <w:tcPr>
            <w:tcW w:w="996" w:type="dxa"/>
          </w:tcPr>
          <w:p w14:paraId="6CB438F9" w14:textId="360C3880" w:rsidR="5D4CDEE1" w:rsidRDefault="24D5CF2E" w:rsidP="5D4CDEE1">
            <w:r>
              <w:lastRenderedPageBreak/>
              <w:t>10</w:t>
            </w:r>
          </w:p>
        </w:tc>
        <w:tc>
          <w:tcPr>
            <w:tcW w:w="2269" w:type="dxa"/>
          </w:tcPr>
          <w:p w14:paraId="2256145F" w14:textId="0B65B826" w:rsidR="5D4CDEE1" w:rsidRDefault="24D5CF2E" w:rsidP="5D4CDEE1">
            <w:r>
              <w:t>The user selects a second Node from the graph</w:t>
            </w:r>
          </w:p>
        </w:tc>
        <w:tc>
          <w:tcPr>
            <w:tcW w:w="1753" w:type="dxa"/>
            <w:gridSpan w:val="3"/>
          </w:tcPr>
          <w:p w14:paraId="2B5DDFE5" w14:textId="7AC8AE18" w:rsidR="5D4CDEE1" w:rsidRDefault="24D5CF2E" w:rsidP="5D4CDEE1">
            <w:r>
              <w:t>To create a relationship between two nodes on the graph</w:t>
            </w:r>
          </w:p>
        </w:tc>
        <w:tc>
          <w:tcPr>
            <w:tcW w:w="2161" w:type="dxa"/>
          </w:tcPr>
          <w:p w14:paraId="185DDC2F" w14:textId="6F1AF966" w:rsidR="5D4CDEE1" w:rsidRDefault="24D5CF2E" w:rsidP="5D4CDEE1">
            <w:r>
              <w:t>Both selected nodes now have a relationship between them and an edge will be shown on the graph to see this relationship visually</w:t>
            </w:r>
          </w:p>
        </w:tc>
        <w:tc>
          <w:tcPr>
            <w:tcW w:w="1811" w:type="dxa"/>
            <w:gridSpan w:val="2"/>
          </w:tcPr>
          <w:p w14:paraId="23078C85" w14:textId="62D20F24" w:rsidR="5D4CDEE1" w:rsidRDefault="5D4CDEE1" w:rsidP="5D4CDEE1"/>
        </w:tc>
      </w:tr>
      <w:tr w:rsidR="5D4CDEE1" w14:paraId="6F9A64FB" w14:textId="77777777" w:rsidTr="24D5CF2E">
        <w:trPr>
          <w:gridAfter w:val="1"/>
          <w:wAfter w:w="22" w:type="dxa"/>
          <w:trHeight w:val="300"/>
        </w:trPr>
        <w:tc>
          <w:tcPr>
            <w:tcW w:w="8968" w:type="dxa"/>
            <w:gridSpan w:val="7"/>
            <w:tcBorders>
              <w:bottom w:val="single" w:sz="4" w:space="0" w:color="auto"/>
            </w:tcBorders>
          </w:tcPr>
          <w:p w14:paraId="6715419D" w14:textId="3B2D7D5A" w:rsidR="5D4CDEE1" w:rsidRDefault="5D4CDEE1">
            <w:r>
              <w:t xml:space="preserve">Concluding Remarks: </w:t>
            </w:r>
          </w:p>
          <w:p w14:paraId="49207409" w14:textId="4DD14E29" w:rsidR="5D4CDEE1" w:rsidRDefault="24D5CF2E" w:rsidP="5D4CDEE1">
            <w:r>
              <w:t>The system deletes a node from the graph</w:t>
            </w:r>
          </w:p>
        </w:tc>
      </w:tr>
      <w:tr w:rsidR="5D4CDEE1" w14:paraId="4C3A3103" w14:textId="77777777" w:rsidTr="24D5CF2E">
        <w:trPr>
          <w:gridAfter w:val="1"/>
          <w:wAfter w:w="22" w:type="dxa"/>
          <w:trHeight w:val="300"/>
        </w:trPr>
        <w:tc>
          <w:tcPr>
            <w:tcW w:w="4453" w:type="dxa"/>
            <w:gridSpan w:val="3"/>
          </w:tcPr>
          <w:p w14:paraId="1299E266" w14:textId="77777777" w:rsidR="5D4CDEE1" w:rsidRDefault="5D4CDEE1">
            <w:r>
              <w:t xml:space="preserve">Testing Team: </w:t>
            </w:r>
          </w:p>
          <w:p w14:paraId="7C986868" w14:textId="2C215FB4" w:rsidR="5D4CDEE1" w:rsidRDefault="5D4CDEE1" w:rsidP="5D4CDEE1">
            <w:pPr>
              <w:spacing w:line="259" w:lineRule="auto"/>
            </w:pPr>
            <w:r>
              <w:t>Eduardo Lara, Irvin Bosquez</w:t>
            </w:r>
          </w:p>
        </w:tc>
        <w:tc>
          <w:tcPr>
            <w:tcW w:w="4515" w:type="dxa"/>
            <w:gridSpan w:val="4"/>
          </w:tcPr>
          <w:p w14:paraId="0884F049" w14:textId="068EE5CF" w:rsidR="5D4CDEE1" w:rsidRDefault="5D4CDEE1">
            <w:r>
              <w:t>Date Completed:</w:t>
            </w:r>
          </w:p>
          <w:p w14:paraId="00C82688" w14:textId="53179FAD" w:rsidR="5D4CDEE1" w:rsidRDefault="5D4CDEE1">
            <w:r>
              <w:t>04/30/2020</w:t>
            </w:r>
          </w:p>
        </w:tc>
      </w:tr>
    </w:tbl>
    <w:p w14:paraId="43D4E6C6" w14:textId="2807038B" w:rsidR="5D4CDEE1" w:rsidRDefault="5D4CDEE1"/>
    <w:p w14:paraId="37D5F1DA" w14:textId="2807038B" w:rsidR="5D4CDEE1" w:rsidRDefault="5D4CDEE1" w:rsidP="5D4CDEE1"/>
    <w:p w14:paraId="71CC1A4C" w14:textId="2807038B" w:rsidR="5D4CDEE1" w:rsidRDefault="5D4CDEE1" w:rsidP="5D4CDEE1"/>
    <w:p w14:paraId="79549A3D" w14:textId="427ADCBF" w:rsidR="1C130A5A" w:rsidRDefault="24D5CF2E" w:rsidP="1C130A5A">
      <w:pPr>
        <w:pStyle w:val="Heading2"/>
        <w:numPr>
          <w:ilvl w:val="1"/>
          <w:numId w:val="2"/>
        </w:numPr>
        <w:ind w:left="720"/>
      </w:pPr>
      <w:bookmarkStart w:id="58" w:name="_Toc38970247"/>
      <w:r>
        <w:t>Test GI I4</w:t>
      </w:r>
      <w:bookmarkEnd w:id="58"/>
    </w:p>
    <w:p w14:paraId="6989970A" w14:textId="1DB21A75" w:rsidR="1C130A5A" w:rsidRDefault="1C130A5A">
      <w:r w:rsidRPr="1C130A5A">
        <w:rPr>
          <w:b/>
          <w:bCs/>
        </w:rPr>
        <w:t xml:space="preserve">Objective: </w:t>
      </w:r>
      <w:r>
        <w:t>The objective of this test is to verify that it is possible to add new nodes to the graph with the graphing interface.</w:t>
      </w:r>
    </w:p>
    <w:p w14:paraId="3DD03188" w14:textId="63135DAD" w:rsidR="1C130A5A" w:rsidRDefault="1C130A5A">
      <w:r w:rsidRPr="1C130A5A">
        <w:rPr>
          <w:b/>
          <w:bCs/>
        </w:rPr>
        <w:t xml:space="preserve">Notes: </w:t>
      </w:r>
      <w:r>
        <w:t>We will assume previous steps have been done and we are in the related tabs.</w:t>
      </w:r>
    </w:p>
    <w:p w14:paraId="259D3A5F" w14:textId="35C85EB8" w:rsidR="1C130A5A" w:rsidRDefault="1C13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6"/>
        <w:gridCol w:w="2269"/>
        <w:gridCol w:w="1188"/>
        <w:gridCol w:w="58"/>
        <w:gridCol w:w="507"/>
        <w:gridCol w:w="2161"/>
        <w:gridCol w:w="1789"/>
        <w:gridCol w:w="22"/>
      </w:tblGrid>
      <w:tr w:rsidR="1C130A5A" w14:paraId="530417D6" w14:textId="77777777" w:rsidTr="24D5CF2E">
        <w:trPr>
          <w:trHeight w:val="300"/>
        </w:trPr>
        <w:tc>
          <w:tcPr>
            <w:tcW w:w="4511" w:type="dxa"/>
            <w:gridSpan w:val="4"/>
          </w:tcPr>
          <w:p w14:paraId="41D2E9C4" w14:textId="7E06CAC3" w:rsidR="1C130A5A" w:rsidRDefault="1C130A5A">
            <w:r>
              <w:t>Test No.: GI I4</w:t>
            </w:r>
          </w:p>
        </w:tc>
        <w:tc>
          <w:tcPr>
            <w:tcW w:w="4479" w:type="dxa"/>
            <w:gridSpan w:val="4"/>
          </w:tcPr>
          <w:p w14:paraId="620A1227" w14:textId="54A79E1C" w:rsidR="1C130A5A" w:rsidRDefault="1C130A5A">
            <w:r>
              <w:t>Current Status: Passed</w:t>
            </w:r>
          </w:p>
        </w:tc>
      </w:tr>
      <w:tr w:rsidR="1C130A5A" w14:paraId="343E13FA" w14:textId="77777777" w:rsidTr="24D5CF2E">
        <w:trPr>
          <w:trHeight w:val="300"/>
        </w:trPr>
        <w:tc>
          <w:tcPr>
            <w:tcW w:w="8990" w:type="dxa"/>
            <w:gridSpan w:val="8"/>
          </w:tcPr>
          <w:p w14:paraId="770AC7BE" w14:textId="621E0BF6" w:rsidR="1C130A5A" w:rsidRDefault="1C130A5A">
            <w:r>
              <w:t>Test title:  Add New Nodes to Graph</w:t>
            </w:r>
          </w:p>
          <w:p w14:paraId="296F5F91" w14:textId="77777777" w:rsidR="1C130A5A" w:rsidRDefault="1C130A5A"/>
        </w:tc>
      </w:tr>
      <w:tr w:rsidR="1C130A5A" w14:paraId="6BDC90FA" w14:textId="77777777" w:rsidTr="24D5CF2E">
        <w:trPr>
          <w:trHeight w:val="1070"/>
        </w:trPr>
        <w:tc>
          <w:tcPr>
            <w:tcW w:w="8990" w:type="dxa"/>
            <w:gridSpan w:val="8"/>
          </w:tcPr>
          <w:p w14:paraId="72A3B25E" w14:textId="4F314C41" w:rsidR="1C130A5A" w:rsidRDefault="1C130A5A" w:rsidP="1C130A5A">
            <w:pPr>
              <w:spacing w:line="259" w:lineRule="auto"/>
            </w:pPr>
            <w:r>
              <w:t>Testing approach: This test will be conducted in the Table View tab, the Graph view tab, and the split view tab.</w:t>
            </w:r>
          </w:p>
        </w:tc>
      </w:tr>
      <w:tr w:rsidR="1C130A5A" w14:paraId="3D4B4BF6" w14:textId="77777777" w:rsidTr="24D5CF2E">
        <w:trPr>
          <w:trHeight w:val="4130"/>
        </w:trPr>
        <w:tc>
          <w:tcPr>
            <w:tcW w:w="996" w:type="dxa"/>
          </w:tcPr>
          <w:p w14:paraId="63FB1350" w14:textId="77777777" w:rsidR="1C130A5A" w:rsidRDefault="1C130A5A">
            <w:r>
              <w:lastRenderedPageBreak/>
              <w:t>STEP</w:t>
            </w:r>
          </w:p>
          <w:p w14:paraId="4F19A50A" w14:textId="77777777" w:rsidR="1C130A5A" w:rsidRDefault="1C130A5A"/>
          <w:p w14:paraId="7FE73166" w14:textId="436FACF4" w:rsidR="1C130A5A" w:rsidRDefault="1C130A5A"/>
        </w:tc>
        <w:tc>
          <w:tcPr>
            <w:tcW w:w="2269" w:type="dxa"/>
          </w:tcPr>
          <w:p w14:paraId="341637B8" w14:textId="77777777" w:rsidR="1C130A5A" w:rsidRDefault="1C130A5A">
            <w:r>
              <w:t>OPERATOR ACTION</w:t>
            </w:r>
          </w:p>
          <w:p w14:paraId="24F10974" w14:textId="77777777" w:rsidR="1C130A5A" w:rsidRDefault="1C130A5A"/>
          <w:p w14:paraId="218FA637" w14:textId="60C66D85" w:rsidR="1C130A5A" w:rsidRDefault="1C130A5A"/>
        </w:tc>
        <w:tc>
          <w:tcPr>
            <w:tcW w:w="1753" w:type="dxa"/>
            <w:gridSpan w:val="3"/>
          </w:tcPr>
          <w:p w14:paraId="7A969C8D" w14:textId="77777777" w:rsidR="1C130A5A" w:rsidRDefault="1C130A5A">
            <w:r>
              <w:t>PURPOSE</w:t>
            </w:r>
          </w:p>
          <w:p w14:paraId="28DB7457" w14:textId="77777777" w:rsidR="1C130A5A" w:rsidRDefault="1C130A5A"/>
          <w:p w14:paraId="266303CD" w14:textId="07D9E033" w:rsidR="1C130A5A" w:rsidRDefault="1C130A5A"/>
        </w:tc>
        <w:tc>
          <w:tcPr>
            <w:tcW w:w="2161" w:type="dxa"/>
          </w:tcPr>
          <w:p w14:paraId="3ED39AD8" w14:textId="77777777" w:rsidR="1C130A5A" w:rsidRDefault="1C130A5A">
            <w:r>
              <w:t>EXEPCTED RESULTS</w:t>
            </w:r>
          </w:p>
          <w:p w14:paraId="1F81F45C" w14:textId="77777777" w:rsidR="1C130A5A" w:rsidRDefault="1C130A5A"/>
          <w:p w14:paraId="7C6963B3" w14:textId="63513389" w:rsidR="1C130A5A" w:rsidRDefault="1C130A5A"/>
        </w:tc>
        <w:tc>
          <w:tcPr>
            <w:tcW w:w="1811" w:type="dxa"/>
            <w:gridSpan w:val="2"/>
          </w:tcPr>
          <w:p w14:paraId="619C2EAE" w14:textId="77777777" w:rsidR="1C130A5A" w:rsidRDefault="1C130A5A">
            <w:r>
              <w:t>COMMENTS</w:t>
            </w:r>
          </w:p>
          <w:p w14:paraId="01301BF1" w14:textId="77777777" w:rsidR="1C130A5A" w:rsidRDefault="1C130A5A"/>
          <w:p w14:paraId="0032525B" w14:textId="77777777" w:rsidR="1C130A5A" w:rsidRDefault="1C130A5A"/>
          <w:p w14:paraId="538E8CE4" w14:textId="77777777" w:rsidR="1C130A5A" w:rsidRDefault="1C130A5A"/>
          <w:p w14:paraId="2D8A3FF4" w14:textId="77777777" w:rsidR="1C130A5A" w:rsidRDefault="1C130A5A"/>
          <w:p w14:paraId="677CACC3" w14:textId="77777777" w:rsidR="1C130A5A" w:rsidRDefault="1C130A5A"/>
          <w:p w14:paraId="7820A6E3" w14:textId="77777777" w:rsidR="1C130A5A" w:rsidRDefault="1C130A5A"/>
          <w:p w14:paraId="4CC5A1F4" w14:textId="77777777" w:rsidR="1C130A5A" w:rsidRDefault="1C130A5A"/>
          <w:p w14:paraId="72302A80" w14:textId="77777777" w:rsidR="1C130A5A" w:rsidRDefault="1C130A5A"/>
          <w:p w14:paraId="0ADF2EA2" w14:textId="77777777" w:rsidR="1C130A5A" w:rsidRDefault="1C130A5A"/>
          <w:p w14:paraId="6BE97AD1" w14:textId="77777777" w:rsidR="1C130A5A" w:rsidRDefault="1C130A5A"/>
          <w:p w14:paraId="1FF8D214" w14:textId="77777777" w:rsidR="1C130A5A" w:rsidRDefault="1C130A5A"/>
          <w:p w14:paraId="5345E454" w14:textId="77777777" w:rsidR="1C130A5A" w:rsidRDefault="1C130A5A"/>
          <w:p w14:paraId="272BDB02" w14:textId="77777777" w:rsidR="1C130A5A" w:rsidRDefault="1C130A5A"/>
          <w:p w14:paraId="5726074F" w14:textId="77777777" w:rsidR="1C130A5A" w:rsidRDefault="1C130A5A"/>
          <w:p w14:paraId="2F21EF03" w14:textId="77777777" w:rsidR="1C130A5A" w:rsidRDefault="1C130A5A"/>
          <w:p w14:paraId="4201E901" w14:textId="77777777" w:rsidR="1C130A5A" w:rsidRDefault="1C130A5A"/>
          <w:p w14:paraId="7B1EE1B4" w14:textId="77777777" w:rsidR="1C130A5A" w:rsidRDefault="1C130A5A"/>
          <w:p w14:paraId="2659588C" w14:textId="77777777" w:rsidR="1C130A5A" w:rsidRDefault="1C130A5A"/>
        </w:tc>
      </w:tr>
      <w:tr w:rsidR="1C130A5A" w14:paraId="32E38637" w14:textId="77777777" w:rsidTr="24D5CF2E">
        <w:trPr>
          <w:trHeight w:val="4130"/>
        </w:trPr>
        <w:tc>
          <w:tcPr>
            <w:tcW w:w="996" w:type="dxa"/>
          </w:tcPr>
          <w:p w14:paraId="24A50BDE" w14:textId="1A67EA9F" w:rsidR="1C130A5A" w:rsidRDefault="1C130A5A">
            <w:r>
              <w:t>1</w:t>
            </w:r>
          </w:p>
        </w:tc>
        <w:tc>
          <w:tcPr>
            <w:tcW w:w="2269" w:type="dxa"/>
          </w:tcPr>
          <w:p w14:paraId="5864D87B" w14:textId="1FA0A32A" w:rsidR="1C130A5A" w:rsidRDefault="1C130A5A">
            <w:r>
              <w:t>Start the PICK Software</w:t>
            </w:r>
          </w:p>
        </w:tc>
        <w:tc>
          <w:tcPr>
            <w:tcW w:w="1753" w:type="dxa"/>
            <w:gridSpan w:val="3"/>
          </w:tcPr>
          <w:p w14:paraId="5116563A" w14:textId="70A04E15" w:rsidR="1C130A5A" w:rsidRDefault="1C130A5A">
            <w:r>
              <w:t>This will start the environment to test the cleansing</w:t>
            </w:r>
          </w:p>
        </w:tc>
        <w:tc>
          <w:tcPr>
            <w:tcW w:w="2161" w:type="dxa"/>
          </w:tcPr>
          <w:p w14:paraId="37B3AC16" w14:textId="50E074F0" w:rsidR="1C130A5A" w:rsidRDefault="1C130A5A">
            <w:r>
              <w:t>The PICK system starts, and the Team Configuration window shows</w:t>
            </w:r>
          </w:p>
        </w:tc>
        <w:tc>
          <w:tcPr>
            <w:tcW w:w="1811" w:type="dxa"/>
            <w:gridSpan w:val="2"/>
          </w:tcPr>
          <w:p w14:paraId="39B3EA76" w14:textId="4DF2F806" w:rsidR="1C130A5A" w:rsidRDefault="1C130A5A">
            <w:r>
              <w:t>One should fill the Team Configuration properly; we will assume that is done correctly.</w:t>
            </w:r>
          </w:p>
        </w:tc>
      </w:tr>
      <w:tr w:rsidR="1C130A5A" w14:paraId="32DBEE4D" w14:textId="77777777" w:rsidTr="24D5CF2E">
        <w:trPr>
          <w:trHeight w:val="4130"/>
        </w:trPr>
        <w:tc>
          <w:tcPr>
            <w:tcW w:w="996" w:type="dxa"/>
          </w:tcPr>
          <w:p w14:paraId="6C1F0307" w14:textId="7D21DA0A" w:rsidR="1C130A5A" w:rsidRDefault="1C130A5A">
            <w:r>
              <w:t>2</w:t>
            </w:r>
          </w:p>
        </w:tc>
        <w:tc>
          <w:tcPr>
            <w:tcW w:w="2269" w:type="dxa"/>
          </w:tcPr>
          <w:p w14:paraId="30090D9B" w14:textId="16B6A600" w:rsidR="1C130A5A" w:rsidRDefault="1C130A5A">
            <w:r>
              <w:t>Go to Event Configuration by Pressing “Event Configuration” Button</w:t>
            </w:r>
          </w:p>
        </w:tc>
        <w:tc>
          <w:tcPr>
            <w:tcW w:w="1753" w:type="dxa"/>
            <w:gridSpan w:val="3"/>
          </w:tcPr>
          <w:p w14:paraId="0F92973B" w14:textId="780B04EB" w:rsidR="1C130A5A" w:rsidRDefault="1C130A5A">
            <w:r>
              <w:t>This will change to the Event Configuration Window</w:t>
            </w:r>
          </w:p>
        </w:tc>
        <w:tc>
          <w:tcPr>
            <w:tcW w:w="2161" w:type="dxa"/>
          </w:tcPr>
          <w:p w14:paraId="714AF599" w14:textId="59C8B10B" w:rsidR="1C130A5A" w:rsidRDefault="1C130A5A">
            <w:r>
              <w:t>The PICK system displays the Event Configuration Window</w:t>
            </w:r>
          </w:p>
        </w:tc>
        <w:tc>
          <w:tcPr>
            <w:tcW w:w="1811" w:type="dxa"/>
            <w:gridSpan w:val="2"/>
          </w:tcPr>
          <w:p w14:paraId="67E8A732" w14:textId="033CCEA3" w:rsidR="1C130A5A" w:rsidRDefault="1C130A5A">
            <w:r>
              <w:t>Again, we will assume this section is filled properly.</w:t>
            </w:r>
          </w:p>
        </w:tc>
      </w:tr>
      <w:tr w:rsidR="1C130A5A" w14:paraId="1109F60C" w14:textId="77777777" w:rsidTr="24D5CF2E">
        <w:trPr>
          <w:trHeight w:val="4130"/>
        </w:trPr>
        <w:tc>
          <w:tcPr>
            <w:tcW w:w="996" w:type="dxa"/>
          </w:tcPr>
          <w:p w14:paraId="42332AC6" w14:textId="4ECFFC4F" w:rsidR="1C130A5A" w:rsidRDefault="1C130A5A">
            <w:r>
              <w:lastRenderedPageBreak/>
              <w:t>3</w:t>
            </w:r>
          </w:p>
        </w:tc>
        <w:tc>
          <w:tcPr>
            <w:tcW w:w="2269" w:type="dxa"/>
          </w:tcPr>
          <w:p w14:paraId="3DBEDCDC" w14:textId="1C0F4C47" w:rsidR="1C130A5A" w:rsidRDefault="1C130A5A">
            <w:r>
              <w:t>Go to Directory Configuration by Pressing “Directory Configuration” button</w:t>
            </w:r>
          </w:p>
        </w:tc>
        <w:tc>
          <w:tcPr>
            <w:tcW w:w="1753" w:type="dxa"/>
            <w:gridSpan w:val="3"/>
          </w:tcPr>
          <w:p w14:paraId="09AF95FA" w14:textId="11EE07A7" w:rsidR="1C130A5A" w:rsidRDefault="1C130A5A">
            <w:r>
              <w:t>This will change to the Directory Configuration Window</w:t>
            </w:r>
          </w:p>
        </w:tc>
        <w:tc>
          <w:tcPr>
            <w:tcW w:w="2161" w:type="dxa"/>
          </w:tcPr>
          <w:p w14:paraId="2CD5669B" w14:textId="73A84C8F" w:rsidR="1C130A5A" w:rsidRDefault="1C130A5A">
            <w:r>
              <w:t>The PICK system displays the Directory Configuration Window</w:t>
            </w:r>
          </w:p>
        </w:tc>
        <w:tc>
          <w:tcPr>
            <w:tcW w:w="1811" w:type="dxa"/>
            <w:gridSpan w:val="2"/>
          </w:tcPr>
          <w:p w14:paraId="4DF41443" w14:textId="1A8E0150" w:rsidR="1C130A5A" w:rsidRDefault="1C130A5A">
            <w:r>
              <w:t>We assume this section is filled properly as it does not pertain to the test.</w:t>
            </w:r>
          </w:p>
        </w:tc>
      </w:tr>
      <w:tr w:rsidR="1C130A5A" w14:paraId="2935E67F" w14:textId="77777777" w:rsidTr="24D5CF2E">
        <w:trPr>
          <w:trHeight w:val="4130"/>
        </w:trPr>
        <w:tc>
          <w:tcPr>
            <w:tcW w:w="996" w:type="dxa"/>
          </w:tcPr>
          <w:p w14:paraId="0E4EBA3C" w14:textId="54D51B2D" w:rsidR="1C130A5A" w:rsidRDefault="1C130A5A">
            <w:r>
              <w:t>4</w:t>
            </w:r>
          </w:p>
        </w:tc>
        <w:tc>
          <w:tcPr>
            <w:tcW w:w="2269" w:type="dxa"/>
          </w:tcPr>
          <w:p w14:paraId="042E0BFB" w14:textId="0E806145" w:rsidR="1C130A5A" w:rsidRDefault="1C130A5A">
            <w:r>
              <w:t>Click on “Start Ingestion” button</w:t>
            </w:r>
          </w:p>
        </w:tc>
        <w:tc>
          <w:tcPr>
            <w:tcW w:w="1753" w:type="dxa"/>
            <w:gridSpan w:val="3"/>
          </w:tcPr>
          <w:p w14:paraId="61C9C52F" w14:textId="6E205853" w:rsidR="1C130A5A" w:rsidRDefault="1C130A5A">
            <w:r>
              <w:t>This will start the cleansing and validation process on the files in the directories selected.</w:t>
            </w:r>
          </w:p>
        </w:tc>
        <w:tc>
          <w:tcPr>
            <w:tcW w:w="2161" w:type="dxa"/>
          </w:tcPr>
          <w:p w14:paraId="45201AF7" w14:textId="69E95432" w:rsidR="1C130A5A" w:rsidRDefault="1C130A5A">
            <w:r>
              <w:t xml:space="preserve">Files are cleansed and a window prompting to continue with validation appears. </w:t>
            </w:r>
          </w:p>
        </w:tc>
        <w:tc>
          <w:tcPr>
            <w:tcW w:w="1811" w:type="dxa"/>
            <w:gridSpan w:val="2"/>
          </w:tcPr>
          <w:p w14:paraId="1ADF888D" w14:textId="77777777" w:rsidR="1C130A5A" w:rsidRDefault="1C130A5A"/>
        </w:tc>
      </w:tr>
      <w:tr w:rsidR="1C130A5A" w14:paraId="7876C4E0" w14:textId="77777777" w:rsidTr="24D5CF2E">
        <w:trPr>
          <w:trHeight w:val="4130"/>
        </w:trPr>
        <w:tc>
          <w:tcPr>
            <w:tcW w:w="996" w:type="dxa"/>
          </w:tcPr>
          <w:p w14:paraId="5CEEC60B" w14:textId="374FFFAB" w:rsidR="1C130A5A" w:rsidRDefault="1C130A5A">
            <w:r>
              <w:t>5</w:t>
            </w:r>
          </w:p>
        </w:tc>
        <w:tc>
          <w:tcPr>
            <w:tcW w:w="2269" w:type="dxa"/>
          </w:tcPr>
          <w:p w14:paraId="1A0083B5" w14:textId="1310267B" w:rsidR="1C130A5A" w:rsidRDefault="1C130A5A">
            <w:r>
              <w:t>Click on “Validate” button</w:t>
            </w:r>
          </w:p>
        </w:tc>
        <w:tc>
          <w:tcPr>
            <w:tcW w:w="1753" w:type="dxa"/>
            <w:gridSpan w:val="3"/>
          </w:tcPr>
          <w:p w14:paraId="47769D6C" w14:textId="6DA0EA9D" w:rsidR="1C130A5A" w:rsidRDefault="1C130A5A">
            <w:r>
              <w:t>This will start the validation process</w:t>
            </w:r>
          </w:p>
        </w:tc>
        <w:tc>
          <w:tcPr>
            <w:tcW w:w="2161" w:type="dxa"/>
          </w:tcPr>
          <w:p w14:paraId="4EB5A391" w14:textId="51557023" w:rsidR="1C130A5A" w:rsidRDefault="1C130A5A">
            <w:r>
              <w:t>A window prompting the user to continue with ingestion will appear. At this point entries are validated, and errors saved for future reference.</w:t>
            </w:r>
          </w:p>
        </w:tc>
        <w:tc>
          <w:tcPr>
            <w:tcW w:w="1811" w:type="dxa"/>
            <w:gridSpan w:val="2"/>
          </w:tcPr>
          <w:p w14:paraId="0367AC36" w14:textId="77777777" w:rsidR="1C130A5A" w:rsidRDefault="1C130A5A"/>
        </w:tc>
      </w:tr>
      <w:tr w:rsidR="1C130A5A" w14:paraId="0789AFF3" w14:textId="77777777" w:rsidTr="24D5CF2E">
        <w:trPr>
          <w:trHeight w:val="4130"/>
        </w:trPr>
        <w:tc>
          <w:tcPr>
            <w:tcW w:w="996" w:type="dxa"/>
          </w:tcPr>
          <w:p w14:paraId="185FC712" w14:textId="55BBC628" w:rsidR="1C130A5A" w:rsidRDefault="1C130A5A">
            <w:r>
              <w:lastRenderedPageBreak/>
              <w:t>6</w:t>
            </w:r>
          </w:p>
        </w:tc>
        <w:tc>
          <w:tcPr>
            <w:tcW w:w="2269" w:type="dxa"/>
          </w:tcPr>
          <w:p w14:paraId="25E1FB07" w14:textId="1FADC566" w:rsidR="1C130A5A" w:rsidRDefault="1C130A5A">
            <w:r>
              <w:t>Click on “Ingest” to begin ingestion.</w:t>
            </w:r>
          </w:p>
        </w:tc>
        <w:tc>
          <w:tcPr>
            <w:tcW w:w="1753" w:type="dxa"/>
            <w:gridSpan w:val="3"/>
          </w:tcPr>
          <w:p w14:paraId="5E284EDB" w14:textId="687A9DDD" w:rsidR="1C130A5A" w:rsidRDefault="1C130A5A">
            <w:r>
              <w:t>Proceeds to ingest files to Splunk.</w:t>
            </w:r>
          </w:p>
        </w:tc>
        <w:tc>
          <w:tcPr>
            <w:tcW w:w="2161" w:type="dxa"/>
          </w:tcPr>
          <w:p w14:paraId="61016DF9" w14:textId="43070FE3" w:rsidR="1C130A5A" w:rsidRDefault="1C130A5A">
            <w:r>
              <w:t>Splunk will be populated with the proper Events/Entries. The main PICK window is shown</w:t>
            </w:r>
          </w:p>
        </w:tc>
        <w:tc>
          <w:tcPr>
            <w:tcW w:w="1811" w:type="dxa"/>
            <w:gridSpan w:val="2"/>
          </w:tcPr>
          <w:p w14:paraId="4C683431" w14:textId="77777777" w:rsidR="1C130A5A" w:rsidRDefault="1C130A5A"/>
        </w:tc>
      </w:tr>
      <w:tr w:rsidR="1C130A5A" w14:paraId="7809CD24" w14:textId="77777777" w:rsidTr="24D5CF2E">
        <w:trPr>
          <w:trHeight w:val="4130"/>
        </w:trPr>
        <w:tc>
          <w:tcPr>
            <w:tcW w:w="996" w:type="dxa"/>
          </w:tcPr>
          <w:p w14:paraId="1D196CCA" w14:textId="06BF086A" w:rsidR="1C130A5A" w:rsidRDefault="1C130A5A">
            <w:r>
              <w:t>7</w:t>
            </w:r>
          </w:p>
        </w:tc>
        <w:tc>
          <w:tcPr>
            <w:tcW w:w="2269" w:type="dxa"/>
          </w:tcPr>
          <w:p w14:paraId="0EB9166E" w14:textId="36C705C4" w:rsidR="1C130A5A" w:rsidRDefault="1C130A5A">
            <w:r>
              <w:t>The user clicks on the Graph View, the Table View or the Split View tab.</w:t>
            </w:r>
          </w:p>
        </w:tc>
        <w:tc>
          <w:tcPr>
            <w:tcW w:w="1753" w:type="dxa"/>
            <w:gridSpan w:val="3"/>
          </w:tcPr>
          <w:p w14:paraId="254C4422" w14:textId="7E14A254" w:rsidR="1C130A5A" w:rsidRDefault="1C130A5A">
            <w:r>
              <w:t>The purpose is to enter one of the views that supports the add node functionality.</w:t>
            </w:r>
          </w:p>
        </w:tc>
        <w:tc>
          <w:tcPr>
            <w:tcW w:w="2161" w:type="dxa"/>
          </w:tcPr>
          <w:p w14:paraId="1E2C6400" w14:textId="6BD1BBB4" w:rsidR="1C130A5A" w:rsidRDefault="1C130A5A">
            <w:r>
              <w:t>The proper tab is opened.</w:t>
            </w:r>
          </w:p>
        </w:tc>
        <w:tc>
          <w:tcPr>
            <w:tcW w:w="1811" w:type="dxa"/>
            <w:gridSpan w:val="2"/>
          </w:tcPr>
          <w:p w14:paraId="1A20A2DB" w14:textId="52FB60E1" w:rsidR="1C130A5A" w:rsidRDefault="1C130A5A">
            <w:r>
              <w:t>We assume the user starts here, having done the configuration and with the program having ingested files already.</w:t>
            </w:r>
          </w:p>
        </w:tc>
      </w:tr>
      <w:tr w:rsidR="1C130A5A" w14:paraId="6E3AE01E" w14:textId="77777777" w:rsidTr="24D5CF2E">
        <w:trPr>
          <w:trHeight w:val="4130"/>
        </w:trPr>
        <w:tc>
          <w:tcPr>
            <w:tcW w:w="996" w:type="dxa"/>
          </w:tcPr>
          <w:p w14:paraId="19737016" w14:textId="017AE87F" w:rsidR="1C130A5A" w:rsidRDefault="1C130A5A">
            <w:r>
              <w:t>8</w:t>
            </w:r>
          </w:p>
        </w:tc>
        <w:tc>
          <w:tcPr>
            <w:tcW w:w="2269" w:type="dxa"/>
          </w:tcPr>
          <w:p w14:paraId="5FC9376A" w14:textId="270CF3C0" w:rsidR="1C130A5A" w:rsidRDefault="1C130A5A">
            <w:r>
              <w:t>The user clicks on the “Add Node” button.</w:t>
            </w:r>
          </w:p>
        </w:tc>
        <w:tc>
          <w:tcPr>
            <w:tcW w:w="1753" w:type="dxa"/>
            <w:gridSpan w:val="3"/>
          </w:tcPr>
          <w:p w14:paraId="0106D208" w14:textId="161DE901" w:rsidR="1C130A5A" w:rsidRDefault="1C130A5A">
            <w:r>
              <w:t>Trigger the event of adding a Node</w:t>
            </w:r>
          </w:p>
        </w:tc>
        <w:tc>
          <w:tcPr>
            <w:tcW w:w="2161" w:type="dxa"/>
          </w:tcPr>
          <w:p w14:paraId="19085A92" w14:textId="2B639676" w:rsidR="1C130A5A" w:rsidRDefault="1C130A5A">
            <w:r>
              <w:t>A Node is added to the graph, and a Row is added to the Table view.</w:t>
            </w:r>
          </w:p>
        </w:tc>
        <w:tc>
          <w:tcPr>
            <w:tcW w:w="1811" w:type="dxa"/>
            <w:gridSpan w:val="2"/>
          </w:tcPr>
          <w:p w14:paraId="4F0EE6E8" w14:textId="2139C360" w:rsidR="1C130A5A" w:rsidRDefault="1C130A5A">
            <w:r>
              <w:t>Here both a row and a node are equivalent, just different representations.</w:t>
            </w:r>
          </w:p>
        </w:tc>
      </w:tr>
      <w:tr w:rsidR="1C130A5A" w14:paraId="63C220C1" w14:textId="77777777" w:rsidTr="24D5CF2E">
        <w:trPr>
          <w:gridAfter w:val="1"/>
          <w:wAfter w:w="22" w:type="dxa"/>
          <w:trHeight w:val="300"/>
        </w:trPr>
        <w:tc>
          <w:tcPr>
            <w:tcW w:w="8968" w:type="dxa"/>
            <w:gridSpan w:val="7"/>
            <w:tcBorders>
              <w:bottom w:val="single" w:sz="4" w:space="0" w:color="auto"/>
            </w:tcBorders>
          </w:tcPr>
          <w:p w14:paraId="7C0BB834" w14:textId="3B2D7D5A" w:rsidR="1C130A5A" w:rsidRDefault="1C130A5A">
            <w:r>
              <w:t xml:space="preserve">Concluding Remarks: </w:t>
            </w:r>
          </w:p>
          <w:p w14:paraId="0836817C" w14:textId="06D5102F" w:rsidR="1C130A5A" w:rsidRDefault="24D5CF2E" w:rsidP="1C130A5A">
            <w:r>
              <w:t>The system creates a new node into the graph</w:t>
            </w:r>
          </w:p>
        </w:tc>
      </w:tr>
      <w:tr w:rsidR="1C130A5A" w14:paraId="091CCE13" w14:textId="77777777" w:rsidTr="24D5CF2E">
        <w:trPr>
          <w:gridAfter w:val="1"/>
          <w:wAfter w:w="22" w:type="dxa"/>
          <w:trHeight w:val="300"/>
        </w:trPr>
        <w:tc>
          <w:tcPr>
            <w:tcW w:w="4453" w:type="dxa"/>
            <w:gridSpan w:val="3"/>
          </w:tcPr>
          <w:p w14:paraId="7E33689D" w14:textId="77777777" w:rsidR="1C130A5A" w:rsidRDefault="1C130A5A">
            <w:r>
              <w:lastRenderedPageBreak/>
              <w:t xml:space="preserve">Testing Team: </w:t>
            </w:r>
          </w:p>
          <w:p w14:paraId="343B32B8" w14:textId="2C215FB4" w:rsidR="1C130A5A" w:rsidRDefault="1C130A5A" w:rsidP="1C130A5A">
            <w:pPr>
              <w:spacing w:line="259" w:lineRule="auto"/>
            </w:pPr>
            <w:r>
              <w:t>Eduardo Lara, Irvin Bosquez</w:t>
            </w:r>
          </w:p>
        </w:tc>
        <w:tc>
          <w:tcPr>
            <w:tcW w:w="4515" w:type="dxa"/>
            <w:gridSpan w:val="4"/>
          </w:tcPr>
          <w:p w14:paraId="1BD334AF" w14:textId="068EE5CF" w:rsidR="1C130A5A" w:rsidRDefault="1C130A5A">
            <w:r>
              <w:t>Date Completed:</w:t>
            </w:r>
          </w:p>
          <w:p w14:paraId="457DA395" w14:textId="42037DEA" w:rsidR="1C130A5A" w:rsidRDefault="1C130A5A">
            <w:r>
              <w:t>04/19/2020</w:t>
            </w:r>
          </w:p>
        </w:tc>
      </w:tr>
    </w:tbl>
    <w:p w14:paraId="7E7851F9" w14:textId="04818830" w:rsidR="1C130A5A" w:rsidRDefault="1C130A5A" w:rsidP="5D4CDEE1">
      <w:pPr>
        <w:pStyle w:val="Caption"/>
      </w:pPr>
    </w:p>
    <w:p w14:paraId="5570DABB" w14:textId="52AF2912" w:rsidR="1C130A5A" w:rsidRDefault="24D5CF2E" w:rsidP="1C130A5A">
      <w:pPr>
        <w:pStyle w:val="Heading2"/>
        <w:numPr>
          <w:ilvl w:val="1"/>
          <w:numId w:val="2"/>
        </w:numPr>
        <w:ind w:left="720"/>
      </w:pPr>
      <w:bookmarkStart w:id="59" w:name="_Toc38970248"/>
      <w:r>
        <w:t>Test GI I5</w:t>
      </w:r>
      <w:bookmarkEnd w:id="59"/>
    </w:p>
    <w:p w14:paraId="48DCB794" w14:textId="1DB21A75" w:rsidR="1C130A5A" w:rsidRDefault="1C130A5A">
      <w:r w:rsidRPr="1C130A5A">
        <w:rPr>
          <w:b/>
          <w:bCs/>
        </w:rPr>
        <w:t xml:space="preserve">Objective: </w:t>
      </w:r>
      <w:r>
        <w:t>The objective of this test is to verify that it is possible to add new nodes to the graph with the graphing interface.</w:t>
      </w:r>
    </w:p>
    <w:p w14:paraId="791F261F" w14:textId="63135DAD" w:rsidR="1C130A5A" w:rsidRDefault="1C130A5A">
      <w:r w:rsidRPr="1C130A5A">
        <w:rPr>
          <w:b/>
          <w:bCs/>
        </w:rPr>
        <w:t xml:space="preserve">Notes: </w:t>
      </w:r>
      <w:r>
        <w:t>We will assume previous steps have been done and we are in the related tabs.</w:t>
      </w:r>
    </w:p>
    <w:p w14:paraId="2901BD86" w14:textId="35C85EB8" w:rsidR="1C130A5A" w:rsidRDefault="1C13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6"/>
        <w:gridCol w:w="2269"/>
        <w:gridCol w:w="1188"/>
        <w:gridCol w:w="58"/>
        <w:gridCol w:w="507"/>
        <w:gridCol w:w="2161"/>
        <w:gridCol w:w="1789"/>
        <w:gridCol w:w="22"/>
      </w:tblGrid>
      <w:tr w:rsidR="1C130A5A" w14:paraId="3CF384D5" w14:textId="77777777" w:rsidTr="24D5CF2E">
        <w:trPr>
          <w:trHeight w:val="300"/>
        </w:trPr>
        <w:tc>
          <w:tcPr>
            <w:tcW w:w="4511" w:type="dxa"/>
            <w:gridSpan w:val="4"/>
          </w:tcPr>
          <w:p w14:paraId="0F7C9479" w14:textId="5C19258F" w:rsidR="1C130A5A" w:rsidRDefault="1C130A5A">
            <w:r>
              <w:t>Test No.: GI I5</w:t>
            </w:r>
          </w:p>
        </w:tc>
        <w:tc>
          <w:tcPr>
            <w:tcW w:w="4479" w:type="dxa"/>
            <w:gridSpan w:val="4"/>
          </w:tcPr>
          <w:p w14:paraId="2D8D524F" w14:textId="326812A8" w:rsidR="1C130A5A" w:rsidRDefault="24D5CF2E">
            <w:r>
              <w:t>Current Status: Passed</w:t>
            </w:r>
          </w:p>
        </w:tc>
      </w:tr>
      <w:tr w:rsidR="1C130A5A" w14:paraId="39ED63B6" w14:textId="77777777" w:rsidTr="24D5CF2E">
        <w:trPr>
          <w:trHeight w:val="300"/>
        </w:trPr>
        <w:tc>
          <w:tcPr>
            <w:tcW w:w="8990" w:type="dxa"/>
            <w:gridSpan w:val="8"/>
          </w:tcPr>
          <w:p w14:paraId="4152152A" w14:textId="6EEEE079" w:rsidR="1C130A5A" w:rsidRDefault="1C130A5A">
            <w:r>
              <w:t>Test title:  Delete Nodes from Graph</w:t>
            </w:r>
          </w:p>
          <w:p w14:paraId="1C816ED6" w14:textId="77777777" w:rsidR="1C130A5A" w:rsidRDefault="1C130A5A"/>
        </w:tc>
      </w:tr>
      <w:tr w:rsidR="1C130A5A" w14:paraId="3985ECC1" w14:textId="77777777" w:rsidTr="24D5CF2E">
        <w:trPr>
          <w:trHeight w:val="1070"/>
        </w:trPr>
        <w:tc>
          <w:tcPr>
            <w:tcW w:w="8990" w:type="dxa"/>
            <w:gridSpan w:val="8"/>
          </w:tcPr>
          <w:p w14:paraId="6604F839" w14:textId="4F314C41" w:rsidR="1C130A5A" w:rsidRDefault="1C130A5A" w:rsidP="1C130A5A">
            <w:pPr>
              <w:spacing w:line="259" w:lineRule="auto"/>
            </w:pPr>
            <w:r>
              <w:t>Testing approach: This test will be conducted in the Table View tab, the Graph view tab, and the split view tab.</w:t>
            </w:r>
          </w:p>
        </w:tc>
      </w:tr>
      <w:tr w:rsidR="1C130A5A" w14:paraId="74CF3F10" w14:textId="77777777" w:rsidTr="24D5CF2E">
        <w:trPr>
          <w:trHeight w:val="4130"/>
        </w:trPr>
        <w:tc>
          <w:tcPr>
            <w:tcW w:w="996" w:type="dxa"/>
          </w:tcPr>
          <w:p w14:paraId="057FBC56" w14:textId="77777777" w:rsidR="1C130A5A" w:rsidRDefault="1C130A5A">
            <w:r>
              <w:t>STEP</w:t>
            </w:r>
          </w:p>
          <w:p w14:paraId="41FAB8CC" w14:textId="2924B817" w:rsidR="1C130A5A" w:rsidRDefault="1C130A5A" w:rsidP="1C130A5A"/>
        </w:tc>
        <w:tc>
          <w:tcPr>
            <w:tcW w:w="2269" w:type="dxa"/>
          </w:tcPr>
          <w:p w14:paraId="68165A77" w14:textId="77777777" w:rsidR="1C130A5A" w:rsidRDefault="1C130A5A">
            <w:r>
              <w:t>OPERATOR ACTION</w:t>
            </w:r>
          </w:p>
          <w:p w14:paraId="35AC029C" w14:textId="77777777" w:rsidR="1C130A5A" w:rsidRDefault="1C130A5A"/>
          <w:p w14:paraId="3AB131BD" w14:textId="2230130D" w:rsidR="1C130A5A" w:rsidRDefault="1C130A5A"/>
        </w:tc>
        <w:tc>
          <w:tcPr>
            <w:tcW w:w="1753" w:type="dxa"/>
            <w:gridSpan w:val="3"/>
          </w:tcPr>
          <w:p w14:paraId="59AEBB63" w14:textId="77777777" w:rsidR="1C130A5A" w:rsidRDefault="1C130A5A">
            <w:r>
              <w:t>PURPOSE</w:t>
            </w:r>
          </w:p>
          <w:p w14:paraId="238B2052" w14:textId="77777777" w:rsidR="1C130A5A" w:rsidRDefault="1C130A5A"/>
          <w:p w14:paraId="574F6EDB" w14:textId="74F77357" w:rsidR="1C130A5A" w:rsidRDefault="1C130A5A"/>
        </w:tc>
        <w:tc>
          <w:tcPr>
            <w:tcW w:w="2161" w:type="dxa"/>
          </w:tcPr>
          <w:p w14:paraId="2B2B3F78" w14:textId="77777777" w:rsidR="1C130A5A" w:rsidRDefault="1C130A5A">
            <w:r>
              <w:t>EXEPCTED RESULTS</w:t>
            </w:r>
          </w:p>
          <w:p w14:paraId="0397F05D" w14:textId="77777777" w:rsidR="1C130A5A" w:rsidRDefault="1C130A5A"/>
          <w:p w14:paraId="30BFB2F7" w14:textId="55F2082A" w:rsidR="1C130A5A" w:rsidRDefault="1C130A5A"/>
        </w:tc>
        <w:tc>
          <w:tcPr>
            <w:tcW w:w="1811" w:type="dxa"/>
            <w:gridSpan w:val="2"/>
          </w:tcPr>
          <w:p w14:paraId="2EF73FE4" w14:textId="77777777" w:rsidR="1C130A5A" w:rsidRDefault="1C130A5A">
            <w:r>
              <w:t>COMMENTS</w:t>
            </w:r>
          </w:p>
          <w:p w14:paraId="0CD55530" w14:textId="77777777" w:rsidR="1C130A5A" w:rsidRDefault="1C130A5A"/>
          <w:p w14:paraId="31C1A31F" w14:textId="77777777" w:rsidR="1C130A5A" w:rsidRDefault="1C130A5A"/>
          <w:p w14:paraId="1297EC5E" w14:textId="77777777" w:rsidR="1C130A5A" w:rsidRDefault="1C130A5A"/>
          <w:p w14:paraId="60D81E8E" w14:textId="77777777" w:rsidR="1C130A5A" w:rsidRDefault="1C130A5A"/>
          <w:p w14:paraId="09D82340" w14:textId="77777777" w:rsidR="1C130A5A" w:rsidRDefault="1C130A5A"/>
          <w:p w14:paraId="477EAE06" w14:textId="77777777" w:rsidR="1C130A5A" w:rsidRDefault="1C130A5A"/>
          <w:p w14:paraId="023A3D5D" w14:textId="77777777" w:rsidR="1C130A5A" w:rsidRDefault="1C130A5A"/>
          <w:p w14:paraId="4529B9AA" w14:textId="77777777" w:rsidR="1C130A5A" w:rsidRDefault="1C130A5A"/>
          <w:p w14:paraId="6814A1FC" w14:textId="77777777" w:rsidR="1C130A5A" w:rsidRDefault="1C130A5A"/>
          <w:p w14:paraId="0895E864" w14:textId="77777777" w:rsidR="1C130A5A" w:rsidRDefault="1C130A5A"/>
          <w:p w14:paraId="0E2E3DA1" w14:textId="77777777" w:rsidR="1C130A5A" w:rsidRDefault="1C130A5A"/>
          <w:p w14:paraId="09FD7AE7" w14:textId="77777777" w:rsidR="1C130A5A" w:rsidRDefault="1C130A5A"/>
          <w:p w14:paraId="2C6F31D5" w14:textId="77777777" w:rsidR="1C130A5A" w:rsidRDefault="1C130A5A"/>
          <w:p w14:paraId="3FCEE327" w14:textId="77777777" w:rsidR="1C130A5A" w:rsidRDefault="1C130A5A"/>
          <w:p w14:paraId="65E99C1A" w14:textId="77777777" w:rsidR="1C130A5A" w:rsidRDefault="1C130A5A"/>
          <w:p w14:paraId="777CEB94" w14:textId="77777777" w:rsidR="1C130A5A" w:rsidRDefault="1C130A5A"/>
          <w:p w14:paraId="5D12FA0B" w14:textId="77777777" w:rsidR="1C130A5A" w:rsidRDefault="1C130A5A"/>
          <w:p w14:paraId="5FB157C3" w14:textId="77777777" w:rsidR="1C130A5A" w:rsidRDefault="1C130A5A"/>
        </w:tc>
      </w:tr>
      <w:tr w:rsidR="1C130A5A" w14:paraId="6E21C3AE" w14:textId="77777777" w:rsidTr="24D5CF2E">
        <w:trPr>
          <w:trHeight w:val="4130"/>
        </w:trPr>
        <w:tc>
          <w:tcPr>
            <w:tcW w:w="996" w:type="dxa"/>
          </w:tcPr>
          <w:p w14:paraId="45F8D65A" w14:textId="1A67EA9F" w:rsidR="1C130A5A" w:rsidRDefault="1C130A5A">
            <w:r>
              <w:t>1</w:t>
            </w:r>
          </w:p>
        </w:tc>
        <w:tc>
          <w:tcPr>
            <w:tcW w:w="2269" w:type="dxa"/>
          </w:tcPr>
          <w:p w14:paraId="75EDB3EE" w14:textId="1FA0A32A" w:rsidR="1C130A5A" w:rsidRDefault="1C130A5A">
            <w:r>
              <w:t>Start the PICK Software</w:t>
            </w:r>
          </w:p>
        </w:tc>
        <w:tc>
          <w:tcPr>
            <w:tcW w:w="1753" w:type="dxa"/>
            <w:gridSpan w:val="3"/>
          </w:tcPr>
          <w:p w14:paraId="19E650AC" w14:textId="70A04E15" w:rsidR="1C130A5A" w:rsidRDefault="1C130A5A">
            <w:r>
              <w:t>This will start the environment to test the cleansing</w:t>
            </w:r>
          </w:p>
        </w:tc>
        <w:tc>
          <w:tcPr>
            <w:tcW w:w="2161" w:type="dxa"/>
          </w:tcPr>
          <w:p w14:paraId="6903214E" w14:textId="50E074F0" w:rsidR="1C130A5A" w:rsidRDefault="1C130A5A">
            <w:r>
              <w:t>The PICK system starts, and the Team Configuration window shows</w:t>
            </w:r>
          </w:p>
        </w:tc>
        <w:tc>
          <w:tcPr>
            <w:tcW w:w="1811" w:type="dxa"/>
            <w:gridSpan w:val="2"/>
          </w:tcPr>
          <w:p w14:paraId="168DCB80" w14:textId="4DF2F806" w:rsidR="1C130A5A" w:rsidRDefault="1C130A5A">
            <w:r>
              <w:t>One should fill the Team Configuration properly; we will assume that is done correctly.</w:t>
            </w:r>
          </w:p>
        </w:tc>
      </w:tr>
      <w:tr w:rsidR="1C130A5A" w14:paraId="59DCA2EC" w14:textId="77777777" w:rsidTr="24D5CF2E">
        <w:trPr>
          <w:trHeight w:val="4130"/>
        </w:trPr>
        <w:tc>
          <w:tcPr>
            <w:tcW w:w="996" w:type="dxa"/>
          </w:tcPr>
          <w:p w14:paraId="0B965CEF" w14:textId="7D21DA0A" w:rsidR="1C130A5A" w:rsidRDefault="1C130A5A">
            <w:r>
              <w:lastRenderedPageBreak/>
              <w:t>2</w:t>
            </w:r>
          </w:p>
        </w:tc>
        <w:tc>
          <w:tcPr>
            <w:tcW w:w="2269" w:type="dxa"/>
          </w:tcPr>
          <w:p w14:paraId="5FFC150B" w14:textId="16B6A600" w:rsidR="1C130A5A" w:rsidRDefault="1C130A5A">
            <w:r>
              <w:t>Go to Event Configuration by Pressing “Event Configuration” Button</w:t>
            </w:r>
          </w:p>
        </w:tc>
        <w:tc>
          <w:tcPr>
            <w:tcW w:w="1753" w:type="dxa"/>
            <w:gridSpan w:val="3"/>
          </w:tcPr>
          <w:p w14:paraId="6DE2A945" w14:textId="780B04EB" w:rsidR="1C130A5A" w:rsidRDefault="1C130A5A">
            <w:r>
              <w:t>This will change to the Event Configuration Window</w:t>
            </w:r>
          </w:p>
        </w:tc>
        <w:tc>
          <w:tcPr>
            <w:tcW w:w="2161" w:type="dxa"/>
          </w:tcPr>
          <w:p w14:paraId="4786FBFD" w14:textId="59C8B10B" w:rsidR="1C130A5A" w:rsidRDefault="1C130A5A">
            <w:r>
              <w:t>The PICK system displays the Event Configuration Window</w:t>
            </w:r>
          </w:p>
        </w:tc>
        <w:tc>
          <w:tcPr>
            <w:tcW w:w="1811" w:type="dxa"/>
            <w:gridSpan w:val="2"/>
          </w:tcPr>
          <w:p w14:paraId="7F873AD1" w14:textId="033CCEA3" w:rsidR="1C130A5A" w:rsidRDefault="1C130A5A">
            <w:r>
              <w:t>Again, we will assume this section is filled properly.</w:t>
            </w:r>
          </w:p>
        </w:tc>
      </w:tr>
      <w:tr w:rsidR="1C130A5A" w14:paraId="2377839F" w14:textId="77777777" w:rsidTr="24D5CF2E">
        <w:trPr>
          <w:trHeight w:val="4130"/>
        </w:trPr>
        <w:tc>
          <w:tcPr>
            <w:tcW w:w="996" w:type="dxa"/>
          </w:tcPr>
          <w:p w14:paraId="78C8E72A" w14:textId="4ECFFC4F" w:rsidR="1C130A5A" w:rsidRDefault="1C130A5A">
            <w:r>
              <w:t>3</w:t>
            </w:r>
          </w:p>
        </w:tc>
        <w:tc>
          <w:tcPr>
            <w:tcW w:w="2269" w:type="dxa"/>
          </w:tcPr>
          <w:p w14:paraId="6E76192E" w14:textId="1C0F4C47" w:rsidR="1C130A5A" w:rsidRDefault="1C130A5A">
            <w:r>
              <w:t>Go to Directory Configuration by Pressing “Directory Configuration” button</w:t>
            </w:r>
          </w:p>
        </w:tc>
        <w:tc>
          <w:tcPr>
            <w:tcW w:w="1753" w:type="dxa"/>
            <w:gridSpan w:val="3"/>
          </w:tcPr>
          <w:p w14:paraId="5943B9EF" w14:textId="11EE07A7" w:rsidR="1C130A5A" w:rsidRDefault="1C130A5A">
            <w:r>
              <w:t>This will change to the Directory Configuration Window</w:t>
            </w:r>
          </w:p>
        </w:tc>
        <w:tc>
          <w:tcPr>
            <w:tcW w:w="2161" w:type="dxa"/>
          </w:tcPr>
          <w:p w14:paraId="762FB450" w14:textId="73A84C8F" w:rsidR="1C130A5A" w:rsidRDefault="1C130A5A">
            <w:r>
              <w:t>The PICK system displays the Directory Configuration Window</w:t>
            </w:r>
          </w:p>
        </w:tc>
        <w:tc>
          <w:tcPr>
            <w:tcW w:w="1811" w:type="dxa"/>
            <w:gridSpan w:val="2"/>
          </w:tcPr>
          <w:p w14:paraId="40F66860" w14:textId="1A8E0150" w:rsidR="1C130A5A" w:rsidRDefault="1C130A5A">
            <w:r>
              <w:t>We assume this section is filled properly as it does not pertain to the test.</w:t>
            </w:r>
          </w:p>
        </w:tc>
      </w:tr>
      <w:tr w:rsidR="1C130A5A" w14:paraId="0B493695" w14:textId="77777777" w:rsidTr="24D5CF2E">
        <w:trPr>
          <w:trHeight w:val="4130"/>
        </w:trPr>
        <w:tc>
          <w:tcPr>
            <w:tcW w:w="996" w:type="dxa"/>
          </w:tcPr>
          <w:p w14:paraId="11A6344F" w14:textId="54D51B2D" w:rsidR="1C130A5A" w:rsidRDefault="1C130A5A">
            <w:r>
              <w:t>4</w:t>
            </w:r>
          </w:p>
        </w:tc>
        <w:tc>
          <w:tcPr>
            <w:tcW w:w="2269" w:type="dxa"/>
          </w:tcPr>
          <w:p w14:paraId="60F694E9" w14:textId="0E806145" w:rsidR="1C130A5A" w:rsidRDefault="1C130A5A">
            <w:r>
              <w:t>Click on “Start Ingestion” button</w:t>
            </w:r>
          </w:p>
        </w:tc>
        <w:tc>
          <w:tcPr>
            <w:tcW w:w="1753" w:type="dxa"/>
            <w:gridSpan w:val="3"/>
          </w:tcPr>
          <w:p w14:paraId="30D35975" w14:textId="6E205853" w:rsidR="1C130A5A" w:rsidRDefault="1C130A5A">
            <w:r>
              <w:t>This will start the cleansing and validation process on the files in the directories selected.</w:t>
            </w:r>
          </w:p>
        </w:tc>
        <w:tc>
          <w:tcPr>
            <w:tcW w:w="2161" w:type="dxa"/>
          </w:tcPr>
          <w:p w14:paraId="12371729" w14:textId="69E95432" w:rsidR="1C130A5A" w:rsidRDefault="1C130A5A">
            <w:r>
              <w:t xml:space="preserve">Files are cleansed and a window prompting to continue with validation appears. </w:t>
            </w:r>
          </w:p>
        </w:tc>
        <w:tc>
          <w:tcPr>
            <w:tcW w:w="1811" w:type="dxa"/>
            <w:gridSpan w:val="2"/>
          </w:tcPr>
          <w:p w14:paraId="358EE901" w14:textId="77777777" w:rsidR="1C130A5A" w:rsidRDefault="1C130A5A"/>
        </w:tc>
      </w:tr>
      <w:tr w:rsidR="1C130A5A" w14:paraId="2A7CFC49" w14:textId="77777777" w:rsidTr="24D5CF2E">
        <w:trPr>
          <w:trHeight w:val="4130"/>
        </w:trPr>
        <w:tc>
          <w:tcPr>
            <w:tcW w:w="996" w:type="dxa"/>
          </w:tcPr>
          <w:p w14:paraId="364257E1" w14:textId="374FFFAB" w:rsidR="1C130A5A" w:rsidRDefault="1C130A5A">
            <w:r>
              <w:lastRenderedPageBreak/>
              <w:t>5</w:t>
            </w:r>
          </w:p>
        </w:tc>
        <w:tc>
          <w:tcPr>
            <w:tcW w:w="2269" w:type="dxa"/>
          </w:tcPr>
          <w:p w14:paraId="62D43167" w14:textId="1310267B" w:rsidR="1C130A5A" w:rsidRDefault="1C130A5A">
            <w:r>
              <w:t>Click on “Validate” button</w:t>
            </w:r>
          </w:p>
        </w:tc>
        <w:tc>
          <w:tcPr>
            <w:tcW w:w="1753" w:type="dxa"/>
            <w:gridSpan w:val="3"/>
          </w:tcPr>
          <w:p w14:paraId="257BFBDB" w14:textId="6DA0EA9D" w:rsidR="1C130A5A" w:rsidRDefault="1C130A5A">
            <w:r>
              <w:t>This will start the validation process</w:t>
            </w:r>
          </w:p>
        </w:tc>
        <w:tc>
          <w:tcPr>
            <w:tcW w:w="2161" w:type="dxa"/>
          </w:tcPr>
          <w:p w14:paraId="2B2DE966" w14:textId="51557023" w:rsidR="1C130A5A" w:rsidRDefault="1C130A5A">
            <w:r>
              <w:t>A window prompting the user to continue with ingestion will appear. At this point entries are validated, and errors saved for future reference.</w:t>
            </w:r>
          </w:p>
        </w:tc>
        <w:tc>
          <w:tcPr>
            <w:tcW w:w="1811" w:type="dxa"/>
            <w:gridSpan w:val="2"/>
          </w:tcPr>
          <w:p w14:paraId="36BDCA05" w14:textId="77777777" w:rsidR="1C130A5A" w:rsidRDefault="1C130A5A"/>
        </w:tc>
      </w:tr>
      <w:tr w:rsidR="1C130A5A" w14:paraId="5D562B38" w14:textId="77777777" w:rsidTr="24D5CF2E">
        <w:trPr>
          <w:trHeight w:val="4130"/>
        </w:trPr>
        <w:tc>
          <w:tcPr>
            <w:tcW w:w="996" w:type="dxa"/>
          </w:tcPr>
          <w:p w14:paraId="46656317" w14:textId="55BBC628" w:rsidR="1C130A5A" w:rsidRDefault="1C130A5A">
            <w:r>
              <w:t>6</w:t>
            </w:r>
          </w:p>
        </w:tc>
        <w:tc>
          <w:tcPr>
            <w:tcW w:w="2269" w:type="dxa"/>
          </w:tcPr>
          <w:p w14:paraId="2C4AC6EA" w14:textId="1FADC566" w:rsidR="1C130A5A" w:rsidRDefault="1C130A5A">
            <w:r>
              <w:t>Click on “Ingest” to begin ingestion.</w:t>
            </w:r>
          </w:p>
        </w:tc>
        <w:tc>
          <w:tcPr>
            <w:tcW w:w="1753" w:type="dxa"/>
            <w:gridSpan w:val="3"/>
          </w:tcPr>
          <w:p w14:paraId="1A20C39E" w14:textId="687A9DDD" w:rsidR="1C130A5A" w:rsidRDefault="1C130A5A">
            <w:r>
              <w:t>Proceeds to ingest files to Splunk.</w:t>
            </w:r>
          </w:p>
        </w:tc>
        <w:tc>
          <w:tcPr>
            <w:tcW w:w="2161" w:type="dxa"/>
          </w:tcPr>
          <w:p w14:paraId="060032E6" w14:textId="43070FE3" w:rsidR="1C130A5A" w:rsidRDefault="1C130A5A">
            <w:r>
              <w:t>Splunk will be populated with the proper Events/Entries. The main PICK window is shown</w:t>
            </w:r>
          </w:p>
        </w:tc>
        <w:tc>
          <w:tcPr>
            <w:tcW w:w="1811" w:type="dxa"/>
            <w:gridSpan w:val="2"/>
          </w:tcPr>
          <w:p w14:paraId="32C43984" w14:textId="77777777" w:rsidR="1C130A5A" w:rsidRDefault="1C130A5A"/>
        </w:tc>
      </w:tr>
      <w:tr w:rsidR="1C130A5A" w14:paraId="311D26E4" w14:textId="77777777" w:rsidTr="24D5CF2E">
        <w:trPr>
          <w:trHeight w:val="4130"/>
        </w:trPr>
        <w:tc>
          <w:tcPr>
            <w:tcW w:w="996" w:type="dxa"/>
          </w:tcPr>
          <w:p w14:paraId="04F3CFE6" w14:textId="06BF086A" w:rsidR="1C130A5A" w:rsidRDefault="1C130A5A">
            <w:r>
              <w:t>7</w:t>
            </w:r>
          </w:p>
        </w:tc>
        <w:tc>
          <w:tcPr>
            <w:tcW w:w="2269" w:type="dxa"/>
          </w:tcPr>
          <w:p w14:paraId="15029BAD" w14:textId="36C705C4" w:rsidR="1C130A5A" w:rsidRDefault="1C130A5A">
            <w:r>
              <w:t>The user clicks on the Graph View, the Table View or the Split View tab.</w:t>
            </w:r>
          </w:p>
        </w:tc>
        <w:tc>
          <w:tcPr>
            <w:tcW w:w="1753" w:type="dxa"/>
            <w:gridSpan w:val="3"/>
          </w:tcPr>
          <w:p w14:paraId="524A418C" w14:textId="7E14A254" w:rsidR="1C130A5A" w:rsidRDefault="1C130A5A">
            <w:r>
              <w:t>The purpose is to enter one of the views that supports the add node functionality.</w:t>
            </w:r>
          </w:p>
        </w:tc>
        <w:tc>
          <w:tcPr>
            <w:tcW w:w="2161" w:type="dxa"/>
          </w:tcPr>
          <w:p w14:paraId="3603ABE4" w14:textId="6BD1BBB4" w:rsidR="1C130A5A" w:rsidRDefault="1C130A5A">
            <w:r>
              <w:t>The proper tab is opened.</w:t>
            </w:r>
          </w:p>
        </w:tc>
        <w:tc>
          <w:tcPr>
            <w:tcW w:w="1811" w:type="dxa"/>
            <w:gridSpan w:val="2"/>
          </w:tcPr>
          <w:p w14:paraId="18059AF6" w14:textId="52FB60E1" w:rsidR="1C130A5A" w:rsidRDefault="1C130A5A">
            <w:r>
              <w:t>We assume the user starts here, having done the configuration and with the program having ingested files already.</w:t>
            </w:r>
          </w:p>
        </w:tc>
      </w:tr>
      <w:tr w:rsidR="1C130A5A" w14:paraId="45991300" w14:textId="77777777" w:rsidTr="24D5CF2E">
        <w:trPr>
          <w:trHeight w:val="4130"/>
        </w:trPr>
        <w:tc>
          <w:tcPr>
            <w:tcW w:w="996" w:type="dxa"/>
          </w:tcPr>
          <w:p w14:paraId="7646DBC8" w14:textId="017AE87F" w:rsidR="1C130A5A" w:rsidRDefault="1C130A5A">
            <w:r>
              <w:lastRenderedPageBreak/>
              <w:t>8</w:t>
            </w:r>
          </w:p>
        </w:tc>
        <w:tc>
          <w:tcPr>
            <w:tcW w:w="2269" w:type="dxa"/>
          </w:tcPr>
          <w:p w14:paraId="77BB4ECC" w14:textId="4EB9791A" w:rsidR="1C130A5A" w:rsidRDefault="1C130A5A">
            <w:r>
              <w:t>The user selects a node from the graph</w:t>
            </w:r>
          </w:p>
        </w:tc>
        <w:tc>
          <w:tcPr>
            <w:tcW w:w="1753" w:type="dxa"/>
            <w:gridSpan w:val="3"/>
          </w:tcPr>
          <w:p w14:paraId="46803B71" w14:textId="17AFAB69" w:rsidR="1C130A5A" w:rsidRDefault="1C130A5A">
            <w:r>
              <w:t>The purpose is to get information on which node user wants to be deleted</w:t>
            </w:r>
          </w:p>
        </w:tc>
        <w:tc>
          <w:tcPr>
            <w:tcW w:w="2161" w:type="dxa"/>
          </w:tcPr>
          <w:p w14:paraId="4347E9B6" w14:textId="27EA6F5F" w:rsidR="1C130A5A" w:rsidRDefault="1C130A5A">
            <w:r>
              <w:t xml:space="preserve">Node is selected </w:t>
            </w:r>
          </w:p>
        </w:tc>
        <w:tc>
          <w:tcPr>
            <w:tcW w:w="1811" w:type="dxa"/>
            <w:gridSpan w:val="2"/>
          </w:tcPr>
          <w:p w14:paraId="795333A1" w14:textId="5C837363" w:rsidR="1C130A5A" w:rsidRDefault="1C130A5A"/>
        </w:tc>
      </w:tr>
      <w:tr w:rsidR="1C130A5A" w14:paraId="00832E8A" w14:textId="77777777" w:rsidTr="24D5CF2E">
        <w:trPr>
          <w:trHeight w:val="4130"/>
        </w:trPr>
        <w:tc>
          <w:tcPr>
            <w:tcW w:w="996" w:type="dxa"/>
          </w:tcPr>
          <w:p w14:paraId="6A68F1C1" w14:textId="05408E5F" w:rsidR="1C130A5A" w:rsidRDefault="24D5CF2E" w:rsidP="1C130A5A">
            <w:r>
              <w:t>9</w:t>
            </w:r>
          </w:p>
        </w:tc>
        <w:tc>
          <w:tcPr>
            <w:tcW w:w="2269" w:type="dxa"/>
          </w:tcPr>
          <w:p w14:paraId="4AED10FD" w14:textId="2E9A3186" w:rsidR="1C130A5A" w:rsidRDefault="24D5CF2E" w:rsidP="1C130A5A">
            <w:r>
              <w:t>The user selects “Delete Node” button</w:t>
            </w:r>
          </w:p>
        </w:tc>
        <w:tc>
          <w:tcPr>
            <w:tcW w:w="1753" w:type="dxa"/>
            <w:gridSpan w:val="3"/>
          </w:tcPr>
          <w:p w14:paraId="5063329A" w14:textId="7B0A6E05" w:rsidR="1C130A5A" w:rsidRDefault="1C130A5A">
            <w:r>
              <w:t>Trigger the event of deleting a Node</w:t>
            </w:r>
          </w:p>
          <w:p w14:paraId="260AFBFF" w14:textId="56F4E3AE" w:rsidR="1C130A5A" w:rsidRDefault="1C130A5A" w:rsidP="1C130A5A"/>
        </w:tc>
        <w:tc>
          <w:tcPr>
            <w:tcW w:w="2161" w:type="dxa"/>
          </w:tcPr>
          <w:p w14:paraId="7005C9D7" w14:textId="1EC5DBEE" w:rsidR="1C130A5A" w:rsidRDefault="24D5CF2E" w:rsidP="1C130A5A">
            <w:r>
              <w:t>The selected node is then deleted from the graph view and the table view.</w:t>
            </w:r>
          </w:p>
        </w:tc>
        <w:tc>
          <w:tcPr>
            <w:tcW w:w="1811" w:type="dxa"/>
            <w:gridSpan w:val="2"/>
          </w:tcPr>
          <w:p w14:paraId="02A8429E" w14:textId="2139C360" w:rsidR="1C130A5A" w:rsidRDefault="1C130A5A">
            <w:r>
              <w:t>Here both a row and a node are equivalent, just different representations.</w:t>
            </w:r>
          </w:p>
          <w:p w14:paraId="67E9218F" w14:textId="377B396B" w:rsidR="1C130A5A" w:rsidRDefault="1C130A5A" w:rsidP="1C130A5A"/>
        </w:tc>
      </w:tr>
      <w:tr w:rsidR="1C130A5A" w14:paraId="2EFB4AA0" w14:textId="77777777" w:rsidTr="24D5CF2E">
        <w:trPr>
          <w:gridAfter w:val="1"/>
          <w:wAfter w:w="22" w:type="dxa"/>
          <w:trHeight w:val="300"/>
        </w:trPr>
        <w:tc>
          <w:tcPr>
            <w:tcW w:w="8968" w:type="dxa"/>
            <w:gridSpan w:val="7"/>
            <w:tcBorders>
              <w:bottom w:val="single" w:sz="4" w:space="0" w:color="auto"/>
            </w:tcBorders>
          </w:tcPr>
          <w:p w14:paraId="76D54885" w14:textId="3B2D7D5A" w:rsidR="1C130A5A" w:rsidRDefault="1C130A5A">
            <w:r>
              <w:t xml:space="preserve">Concluding Remarks: </w:t>
            </w:r>
          </w:p>
          <w:p w14:paraId="496441A0" w14:textId="4DD14E29" w:rsidR="1C130A5A" w:rsidRDefault="24D5CF2E" w:rsidP="1C130A5A">
            <w:r>
              <w:t>The system deletes a node from the graph</w:t>
            </w:r>
          </w:p>
        </w:tc>
      </w:tr>
      <w:tr w:rsidR="1C130A5A" w14:paraId="3D6027AC" w14:textId="77777777" w:rsidTr="24D5CF2E">
        <w:trPr>
          <w:gridAfter w:val="1"/>
          <w:wAfter w:w="22" w:type="dxa"/>
          <w:trHeight w:val="300"/>
        </w:trPr>
        <w:tc>
          <w:tcPr>
            <w:tcW w:w="4453" w:type="dxa"/>
            <w:gridSpan w:val="3"/>
          </w:tcPr>
          <w:p w14:paraId="5345233E" w14:textId="77777777" w:rsidR="1C130A5A" w:rsidRDefault="1C130A5A">
            <w:r>
              <w:t xml:space="preserve">Testing Team: </w:t>
            </w:r>
          </w:p>
          <w:p w14:paraId="4ECC35CA" w14:textId="2C215FB4" w:rsidR="1C130A5A" w:rsidRDefault="1C130A5A" w:rsidP="1C130A5A">
            <w:pPr>
              <w:spacing w:line="259" w:lineRule="auto"/>
            </w:pPr>
            <w:r>
              <w:t>Eduardo Lara, Irvin Bosquez</w:t>
            </w:r>
          </w:p>
        </w:tc>
        <w:tc>
          <w:tcPr>
            <w:tcW w:w="4515" w:type="dxa"/>
            <w:gridSpan w:val="4"/>
          </w:tcPr>
          <w:p w14:paraId="7F3779DB" w14:textId="068EE5CF" w:rsidR="1C130A5A" w:rsidRDefault="1C130A5A">
            <w:r>
              <w:t>Date Completed:</w:t>
            </w:r>
          </w:p>
          <w:p w14:paraId="0CF15B06" w14:textId="25441452" w:rsidR="1C130A5A" w:rsidRDefault="24D5CF2E">
            <w:r>
              <w:t>04/27/2020</w:t>
            </w:r>
          </w:p>
        </w:tc>
      </w:tr>
    </w:tbl>
    <w:p w14:paraId="596467E3" w14:textId="3BA34650" w:rsidR="1C130A5A" w:rsidRDefault="1C130A5A" w:rsidP="1C130A5A"/>
    <w:p w14:paraId="55B6084B" w14:textId="3FA93D7C" w:rsidR="0094216D" w:rsidRDefault="0094216D" w:rsidP="0094216D">
      <w:pPr>
        <w:pStyle w:val="Heading2"/>
      </w:pPr>
      <w:bookmarkStart w:id="60" w:name="_Toc38970249"/>
      <w:r>
        <w:t>Test OSR I1</w:t>
      </w:r>
      <w:bookmarkEnd w:id="60"/>
    </w:p>
    <w:p w14:paraId="1178A9E6" w14:textId="074CB43D" w:rsidR="0094216D" w:rsidRDefault="000F0755" w:rsidP="0094216D">
      <w:r>
        <w:rPr>
          <w:b/>
          <w:bCs/>
        </w:rPr>
        <w:t>Objective</w:t>
      </w:r>
      <w:r w:rsidR="00331073">
        <w:rPr>
          <w:b/>
          <w:bCs/>
        </w:rPr>
        <w:t>:</w:t>
      </w:r>
      <w:r>
        <w:t xml:space="preserve"> Ver</w:t>
      </w:r>
      <w:r w:rsidR="00331073">
        <w:t>ify program runs as intended in the operating system Kali.</w:t>
      </w:r>
    </w:p>
    <w:p w14:paraId="2C5EF6B3" w14:textId="0F4ECFC3" w:rsidR="00331073" w:rsidRPr="00AB35A7" w:rsidRDefault="24D5CF2E" w:rsidP="0094216D">
      <w:r w:rsidRPr="24D5CF2E">
        <w:rPr>
          <w:b/>
          <w:bCs/>
        </w:rPr>
        <w:t xml:space="preserve">Notes: </w:t>
      </w:r>
      <w:r>
        <w:t xml:space="preserve">Current system is working well, but needs to be able to run also in Kali. All SDK and libraries must be downloaded and installed prior to running PICK. These are: </w:t>
      </w:r>
    </w:p>
    <w:p w14:paraId="0199B96E" w14:textId="33ABCCD9" w:rsidR="00331073" w:rsidRPr="00AB35A7" w:rsidRDefault="24D5CF2E" w:rsidP="24D5CF2E">
      <w:pPr>
        <w:pStyle w:val="ListParagraph"/>
        <w:numPr>
          <w:ilvl w:val="0"/>
          <w:numId w:val="19"/>
        </w:numPr>
        <w:rPr>
          <w:rFonts w:ascii="Times New Roman" w:hAnsi="Times New Roman"/>
        </w:rPr>
      </w:pPr>
      <w:r>
        <w:t>Splunk</w:t>
      </w:r>
    </w:p>
    <w:p w14:paraId="14AA5495" w14:textId="38367930" w:rsidR="00331073" w:rsidRPr="00AB35A7" w:rsidRDefault="24D5CF2E" w:rsidP="24D5CF2E">
      <w:pPr>
        <w:pStyle w:val="ListParagraph"/>
        <w:numPr>
          <w:ilvl w:val="0"/>
          <w:numId w:val="19"/>
        </w:numPr>
      </w:pPr>
      <w:r>
        <w:t>Splunk Python SDK</w:t>
      </w:r>
    </w:p>
    <w:p w14:paraId="35F7C987" w14:textId="36636E74" w:rsidR="00331073" w:rsidRPr="00AB35A7" w:rsidRDefault="24D5CF2E" w:rsidP="24D5CF2E">
      <w:pPr>
        <w:pStyle w:val="ListParagraph"/>
        <w:numPr>
          <w:ilvl w:val="0"/>
          <w:numId w:val="19"/>
        </w:numPr>
      </w:pPr>
      <w:r>
        <w:t xml:space="preserve">MongoDB </w:t>
      </w:r>
    </w:p>
    <w:p w14:paraId="22E8F903" w14:textId="029039D2" w:rsidR="00331073" w:rsidRPr="00AB35A7" w:rsidRDefault="24D5CF2E" w:rsidP="24D5CF2E">
      <w:pPr>
        <w:pStyle w:val="ListParagraph"/>
        <w:numPr>
          <w:ilvl w:val="0"/>
          <w:numId w:val="19"/>
        </w:numPr>
      </w:pPr>
      <w:r>
        <w:t>PyMongo and</w:t>
      </w:r>
    </w:p>
    <w:p w14:paraId="14CD4B1D" w14:textId="6C756F27" w:rsidR="00331073" w:rsidRPr="00AB35A7" w:rsidRDefault="24D5CF2E" w:rsidP="24D5CF2E">
      <w:pPr>
        <w:pStyle w:val="ListParagraph"/>
        <w:numPr>
          <w:ilvl w:val="0"/>
          <w:numId w:val="19"/>
        </w:numPr>
      </w:pPr>
      <w:r>
        <w:t xml:space="preserve">PIP3. </w:t>
      </w:r>
    </w:p>
    <w:p w14:paraId="2C1FC9EE" w14:textId="64A4F99B" w:rsidR="00331073" w:rsidRPr="00AB35A7" w:rsidRDefault="24D5CF2E" w:rsidP="24D5CF2E">
      <w:r>
        <w:lastRenderedPageBreak/>
        <w:t>PIP3 installation provides easy download and installation for all software. Additionally, all programs mentioned must be running prior to running PICK.</w:t>
      </w:r>
    </w:p>
    <w:p w14:paraId="0D0C76D1" w14:textId="10330B7B" w:rsidR="1C130A5A" w:rsidRDefault="1C130A5A" w:rsidP="1C130A5A"/>
    <w:p w14:paraId="2F509104" w14:textId="77777777" w:rsidR="1C130A5A" w:rsidRDefault="1C13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7"/>
        <w:gridCol w:w="1999"/>
        <w:gridCol w:w="1317"/>
        <w:gridCol w:w="23"/>
        <w:gridCol w:w="536"/>
        <w:gridCol w:w="1876"/>
        <w:gridCol w:w="1894"/>
      </w:tblGrid>
      <w:tr w:rsidR="1C130A5A" w14:paraId="4207AC5C" w14:textId="77777777" w:rsidTr="24D5CF2E">
        <w:trPr>
          <w:trHeight w:val="239"/>
        </w:trPr>
        <w:tc>
          <w:tcPr>
            <w:tcW w:w="4476" w:type="dxa"/>
            <w:gridSpan w:val="4"/>
          </w:tcPr>
          <w:p w14:paraId="0C8F3421" w14:textId="133FBC68" w:rsidR="1C130A5A" w:rsidRDefault="1C130A5A">
            <w:r>
              <w:t>Test No.: OSR I1</w:t>
            </w:r>
          </w:p>
        </w:tc>
        <w:tc>
          <w:tcPr>
            <w:tcW w:w="4306" w:type="dxa"/>
            <w:gridSpan w:val="3"/>
          </w:tcPr>
          <w:p w14:paraId="328D9543" w14:textId="04ECB236" w:rsidR="1C130A5A" w:rsidRDefault="1C130A5A">
            <w:r>
              <w:t>Current Status: Passed</w:t>
            </w:r>
          </w:p>
        </w:tc>
      </w:tr>
      <w:tr w:rsidR="1C130A5A" w14:paraId="627031B2" w14:textId="77777777" w:rsidTr="24D5CF2E">
        <w:trPr>
          <w:trHeight w:val="239"/>
        </w:trPr>
        <w:tc>
          <w:tcPr>
            <w:tcW w:w="8782" w:type="dxa"/>
            <w:gridSpan w:val="7"/>
          </w:tcPr>
          <w:p w14:paraId="56FDFD3D" w14:textId="1C41EE67" w:rsidR="1C130A5A" w:rsidRDefault="1C130A5A">
            <w:r>
              <w:t>Test title:  PICK Kali</w:t>
            </w:r>
          </w:p>
          <w:p w14:paraId="091EF96E" w14:textId="77777777" w:rsidR="1C130A5A" w:rsidRDefault="1C130A5A"/>
        </w:tc>
      </w:tr>
      <w:tr w:rsidR="1C130A5A" w14:paraId="3AE9BCAF" w14:textId="77777777" w:rsidTr="24D5CF2E">
        <w:trPr>
          <w:trHeight w:val="852"/>
        </w:trPr>
        <w:tc>
          <w:tcPr>
            <w:tcW w:w="8782" w:type="dxa"/>
            <w:gridSpan w:val="7"/>
          </w:tcPr>
          <w:p w14:paraId="235610EE" w14:textId="6563707B" w:rsidR="1C130A5A" w:rsidRDefault="1C130A5A" w:rsidP="1C130A5A">
            <w:pPr>
              <w:spacing w:line="259" w:lineRule="auto"/>
            </w:pPr>
            <w:r>
              <w:t>Testing approach: This test will be conducted by using the pick system that has been designed to run in Kali</w:t>
            </w:r>
          </w:p>
        </w:tc>
      </w:tr>
      <w:tr w:rsidR="1C130A5A" w14:paraId="70DC3D5C" w14:textId="77777777" w:rsidTr="24D5CF2E">
        <w:trPr>
          <w:trHeight w:val="3291"/>
        </w:trPr>
        <w:tc>
          <w:tcPr>
            <w:tcW w:w="1137" w:type="dxa"/>
          </w:tcPr>
          <w:p w14:paraId="0AC074BD" w14:textId="77777777" w:rsidR="1C130A5A" w:rsidRDefault="1C130A5A">
            <w:r>
              <w:t>STEP</w:t>
            </w:r>
          </w:p>
          <w:p w14:paraId="4578E3D4" w14:textId="77777777" w:rsidR="1C130A5A" w:rsidRDefault="1C130A5A"/>
          <w:p w14:paraId="3ECD2191" w14:textId="722E39CB" w:rsidR="1C130A5A" w:rsidRDefault="1C130A5A"/>
        </w:tc>
        <w:tc>
          <w:tcPr>
            <w:tcW w:w="1999" w:type="dxa"/>
          </w:tcPr>
          <w:p w14:paraId="10733CC7" w14:textId="77777777" w:rsidR="1C130A5A" w:rsidRDefault="1C130A5A">
            <w:r>
              <w:t>OPERATOR ACTION</w:t>
            </w:r>
          </w:p>
          <w:p w14:paraId="70F8C3C8" w14:textId="5CE6DF73" w:rsidR="1C130A5A" w:rsidRDefault="1C130A5A" w:rsidP="1C130A5A"/>
        </w:tc>
        <w:tc>
          <w:tcPr>
            <w:tcW w:w="1876" w:type="dxa"/>
            <w:gridSpan w:val="3"/>
          </w:tcPr>
          <w:p w14:paraId="17328C27" w14:textId="77777777" w:rsidR="1C130A5A" w:rsidRDefault="1C130A5A">
            <w:r>
              <w:t>PURPOSE</w:t>
            </w:r>
          </w:p>
          <w:p w14:paraId="65C38087" w14:textId="2F5A6BC6" w:rsidR="1C130A5A" w:rsidRDefault="1C130A5A" w:rsidP="1C130A5A"/>
        </w:tc>
        <w:tc>
          <w:tcPr>
            <w:tcW w:w="1876" w:type="dxa"/>
          </w:tcPr>
          <w:p w14:paraId="451411A9" w14:textId="77777777" w:rsidR="1C130A5A" w:rsidRDefault="1C130A5A">
            <w:r>
              <w:t>EXEPCTED RESULTS</w:t>
            </w:r>
          </w:p>
          <w:p w14:paraId="15C8A17A" w14:textId="77777777" w:rsidR="1C130A5A" w:rsidRDefault="1C130A5A"/>
          <w:p w14:paraId="7F4A6088" w14:textId="64D5188A" w:rsidR="1C130A5A" w:rsidRDefault="1C130A5A"/>
        </w:tc>
        <w:tc>
          <w:tcPr>
            <w:tcW w:w="1894" w:type="dxa"/>
          </w:tcPr>
          <w:p w14:paraId="714BC223" w14:textId="77777777" w:rsidR="1C130A5A" w:rsidRDefault="1C130A5A">
            <w:r>
              <w:t>COMMENTS</w:t>
            </w:r>
          </w:p>
          <w:p w14:paraId="2D142685" w14:textId="77777777" w:rsidR="1C130A5A" w:rsidRDefault="1C130A5A"/>
          <w:p w14:paraId="3F678867" w14:textId="77777777" w:rsidR="1C130A5A" w:rsidRDefault="1C130A5A"/>
        </w:tc>
      </w:tr>
      <w:tr w:rsidR="1C130A5A" w14:paraId="4138DBEF" w14:textId="77777777" w:rsidTr="24D5CF2E">
        <w:trPr>
          <w:trHeight w:val="3291"/>
        </w:trPr>
        <w:tc>
          <w:tcPr>
            <w:tcW w:w="1137" w:type="dxa"/>
          </w:tcPr>
          <w:p w14:paraId="768E1593" w14:textId="69958D19" w:rsidR="1C130A5A" w:rsidRDefault="1C130A5A">
            <w:r>
              <w:t>1</w:t>
            </w:r>
          </w:p>
        </w:tc>
        <w:tc>
          <w:tcPr>
            <w:tcW w:w="1999" w:type="dxa"/>
          </w:tcPr>
          <w:p w14:paraId="1D03843B" w14:textId="720DC439" w:rsidR="1C130A5A" w:rsidRDefault="1C130A5A">
            <w:r>
              <w:t>Start the PICK Software on a Kali Operating System</w:t>
            </w:r>
          </w:p>
        </w:tc>
        <w:tc>
          <w:tcPr>
            <w:tcW w:w="1876" w:type="dxa"/>
            <w:gridSpan w:val="3"/>
          </w:tcPr>
          <w:p w14:paraId="7230E8CD" w14:textId="78675755" w:rsidR="1C130A5A" w:rsidRDefault="1C130A5A">
            <w:r>
              <w:t>This will start the environment to test the cleansing</w:t>
            </w:r>
          </w:p>
        </w:tc>
        <w:tc>
          <w:tcPr>
            <w:tcW w:w="1876" w:type="dxa"/>
          </w:tcPr>
          <w:p w14:paraId="7F6D90B9" w14:textId="03C980EB" w:rsidR="1C130A5A" w:rsidRDefault="1C130A5A">
            <w:r>
              <w:t>The PICK system starts, and the Team Configuration window shows</w:t>
            </w:r>
          </w:p>
        </w:tc>
        <w:tc>
          <w:tcPr>
            <w:tcW w:w="1894" w:type="dxa"/>
          </w:tcPr>
          <w:p w14:paraId="167F42B0" w14:textId="6F408DEE" w:rsidR="1C130A5A" w:rsidRDefault="1C130A5A">
            <w:r>
              <w:t>One should properly complete the Team Configuration; we will assume that is done correctly.</w:t>
            </w:r>
          </w:p>
        </w:tc>
      </w:tr>
      <w:tr w:rsidR="1C130A5A" w14:paraId="3E8AB453" w14:textId="77777777" w:rsidTr="24D5CF2E">
        <w:trPr>
          <w:trHeight w:val="3291"/>
        </w:trPr>
        <w:tc>
          <w:tcPr>
            <w:tcW w:w="1137" w:type="dxa"/>
          </w:tcPr>
          <w:p w14:paraId="747D4F20" w14:textId="2A976524" w:rsidR="1C130A5A" w:rsidRDefault="1C130A5A">
            <w:r>
              <w:t>2</w:t>
            </w:r>
          </w:p>
        </w:tc>
        <w:tc>
          <w:tcPr>
            <w:tcW w:w="1999" w:type="dxa"/>
          </w:tcPr>
          <w:p w14:paraId="4EC3FDAF" w14:textId="76FBAA16" w:rsidR="1C130A5A" w:rsidRDefault="1C130A5A">
            <w:r>
              <w:t>Go to Event Configuration by Pressing “Event Configuration” Button</w:t>
            </w:r>
          </w:p>
        </w:tc>
        <w:tc>
          <w:tcPr>
            <w:tcW w:w="1876" w:type="dxa"/>
            <w:gridSpan w:val="3"/>
          </w:tcPr>
          <w:p w14:paraId="0E8A0567" w14:textId="45E200D7" w:rsidR="1C130A5A" w:rsidRDefault="1C130A5A">
            <w:r>
              <w:t>This will change to the Event Configuration Window</w:t>
            </w:r>
          </w:p>
        </w:tc>
        <w:tc>
          <w:tcPr>
            <w:tcW w:w="1876" w:type="dxa"/>
          </w:tcPr>
          <w:p w14:paraId="66AFA3AD" w14:textId="507F8B25" w:rsidR="1C130A5A" w:rsidRDefault="1C130A5A">
            <w:r>
              <w:t>The PICK system displays the Event Configuration Window</w:t>
            </w:r>
          </w:p>
        </w:tc>
        <w:tc>
          <w:tcPr>
            <w:tcW w:w="1894" w:type="dxa"/>
          </w:tcPr>
          <w:p w14:paraId="538EEB6B" w14:textId="3FB7B449" w:rsidR="1C130A5A" w:rsidRDefault="1C130A5A">
            <w:r>
              <w:t>Again, we will assume this section is filled properly.</w:t>
            </w:r>
          </w:p>
        </w:tc>
      </w:tr>
      <w:tr w:rsidR="1C130A5A" w14:paraId="0E9FE180" w14:textId="77777777" w:rsidTr="24D5CF2E">
        <w:trPr>
          <w:trHeight w:val="3291"/>
        </w:trPr>
        <w:tc>
          <w:tcPr>
            <w:tcW w:w="1137" w:type="dxa"/>
          </w:tcPr>
          <w:p w14:paraId="701B4851" w14:textId="610F95CF" w:rsidR="1C130A5A" w:rsidRDefault="1C130A5A">
            <w:r>
              <w:lastRenderedPageBreak/>
              <w:t>3</w:t>
            </w:r>
          </w:p>
        </w:tc>
        <w:tc>
          <w:tcPr>
            <w:tcW w:w="1999" w:type="dxa"/>
          </w:tcPr>
          <w:p w14:paraId="506D7256" w14:textId="4D7EAC79" w:rsidR="1C130A5A" w:rsidRDefault="1C130A5A">
            <w:r>
              <w:t>Go to Directory Configuration by Pressing “Directory Configuration” button</w:t>
            </w:r>
          </w:p>
        </w:tc>
        <w:tc>
          <w:tcPr>
            <w:tcW w:w="1876" w:type="dxa"/>
            <w:gridSpan w:val="3"/>
          </w:tcPr>
          <w:p w14:paraId="2DB6245E" w14:textId="2EC17BCC" w:rsidR="1C130A5A" w:rsidRDefault="1C130A5A">
            <w:r>
              <w:t>This will change to the Directory Configuration Window</w:t>
            </w:r>
          </w:p>
        </w:tc>
        <w:tc>
          <w:tcPr>
            <w:tcW w:w="1876" w:type="dxa"/>
          </w:tcPr>
          <w:p w14:paraId="2AB75F75" w14:textId="3F000693" w:rsidR="1C130A5A" w:rsidRDefault="1C130A5A">
            <w:r>
              <w:t>The PICK system displays the Directory Configuration Window</w:t>
            </w:r>
          </w:p>
        </w:tc>
        <w:tc>
          <w:tcPr>
            <w:tcW w:w="1894" w:type="dxa"/>
          </w:tcPr>
          <w:p w14:paraId="1AD08037" w14:textId="7F1280B9" w:rsidR="1C130A5A" w:rsidRDefault="1C130A5A">
            <w:r>
              <w:t>We assume this section is filled properly as it does not pertain to the test.</w:t>
            </w:r>
          </w:p>
        </w:tc>
      </w:tr>
      <w:tr w:rsidR="1C130A5A" w14:paraId="601B6C1C" w14:textId="77777777" w:rsidTr="24D5CF2E">
        <w:trPr>
          <w:trHeight w:val="3291"/>
        </w:trPr>
        <w:tc>
          <w:tcPr>
            <w:tcW w:w="1137" w:type="dxa"/>
          </w:tcPr>
          <w:p w14:paraId="71E8D03D" w14:textId="2DF2FF4A" w:rsidR="1C130A5A" w:rsidRDefault="1C130A5A">
            <w:r>
              <w:t>4</w:t>
            </w:r>
          </w:p>
        </w:tc>
        <w:tc>
          <w:tcPr>
            <w:tcW w:w="1999" w:type="dxa"/>
          </w:tcPr>
          <w:p w14:paraId="5850B53D" w14:textId="1BBAA306" w:rsidR="1C130A5A" w:rsidRDefault="1C130A5A">
            <w:r>
              <w:t>Click on “Start Ingestion” button</w:t>
            </w:r>
          </w:p>
        </w:tc>
        <w:tc>
          <w:tcPr>
            <w:tcW w:w="1876" w:type="dxa"/>
            <w:gridSpan w:val="3"/>
          </w:tcPr>
          <w:p w14:paraId="7614BA08" w14:textId="69103D1D" w:rsidR="1C130A5A" w:rsidRDefault="1C130A5A">
            <w:r>
              <w:t>This will start the cleansing and validation process on the files in the directories selected.</w:t>
            </w:r>
          </w:p>
        </w:tc>
        <w:tc>
          <w:tcPr>
            <w:tcW w:w="1876" w:type="dxa"/>
          </w:tcPr>
          <w:p w14:paraId="224B1641" w14:textId="7740F7B0" w:rsidR="1C130A5A" w:rsidRDefault="1C130A5A">
            <w:r>
              <w:t>Files are cleansed and a window prompting to continue with validation appears. At this point, files are cleansed, and errors are separated for future showing.</w:t>
            </w:r>
          </w:p>
        </w:tc>
        <w:tc>
          <w:tcPr>
            <w:tcW w:w="1894" w:type="dxa"/>
          </w:tcPr>
          <w:p w14:paraId="7C8840BA" w14:textId="77777777" w:rsidR="1C130A5A" w:rsidRDefault="1C130A5A"/>
        </w:tc>
      </w:tr>
      <w:tr w:rsidR="1C130A5A" w14:paraId="0E3AA38C" w14:textId="77777777" w:rsidTr="24D5CF2E">
        <w:trPr>
          <w:trHeight w:val="3291"/>
        </w:trPr>
        <w:tc>
          <w:tcPr>
            <w:tcW w:w="1137" w:type="dxa"/>
          </w:tcPr>
          <w:p w14:paraId="5236931F" w14:textId="20F80E22" w:rsidR="1C130A5A" w:rsidRDefault="24D5CF2E" w:rsidP="1C130A5A">
            <w:r>
              <w:t>5</w:t>
            </w:r>
          </w:p>
        </w:tc>
        <w:tc>
          <w:tcPr>
            <w:tcW w:w="1999" w:type="dxa"/>
          </w:tcPr>
          <w:p w14:paraId="740E27C8" w14:textId="77777777" w:rsidR="1C130A5A" w:rsidRDefault="1C130A5A">
            <w:r>
              <w:t>Click on “Validate” button</w:t>
            </w:r>
          </w:p>
          <w:p w14:paraId="2F28F682" w14:textId="6FE23ACC" w:rsidR="1C130A5A" w:rsidRDefault="1C130A5A" w:rsidP="1C130A5A"/>
        </w:tc>
        <w:tc>
          <w:tcPr>
            <w:tcW w:w="1876" w:type="dxa"/>
            <w:gridSpan w:val="3"/>
          </w:tcPr>
          <w:p w14:paraId="774F05E6" w14:textId="77777777" w:rsidR="1C130A5A" w:rsidRDefault="1C130A5A">
            <w:r>
              <w:t>This will start the validation process</w:t>
            </w:r>
          </w:p>
          <w:p w14:paraId="005B72F8" w14:textId="63662E5D" w:rsidR="1C130A5A" w:rsidRDefault="1C130A5A" w:rsidP="1C130A5A"/>
        </w:tc>
        <w:tc>
          <w:tcPr>
            <w:tcW w:w="1876" w:type="dxa"/>
          </w:tcPr>
          <w:p w14:paraId="2F239539" w14:textId="77777777" w:rsidR="1C130A5A" w:rsidRDefault="1C130A5A">
            <w:r>
              <w:t>A window prompting the user to continue with ingestion will appear. At this point entries are validated, and errors saved for future reference.</w:t>
            </w:r>
          </w:p>
          <w:p w14:paraId="1F6E1E2A" w14:textId="1C39D944" w:rsidR="1C130A5A" w:rsidRDefault="1C130A5A" w:rsidP="1C130A5A"/>
        </w:tc>
        <w:tc>
          <w:tcPr>
            <w:tcW w:w="1894" w:type="dxa"/>
          </w:tcPr>
          <w:p w14:paraId="5326EE8F" w14:textId="3D9E8C59" w:rsidR="1C130A5A" w:rsidRDefault="1C130A5A" w:rsidP="1C130A5A"/>
        </w:tc>
      </w:tr>
      <w:tr w:rsidR="1C130A5A" w14:paraId="41004D83" w14:textId="77777777" w:rsidTr="24D5CF2E">
        <w:trPr>
          <w:trHeight w:val="3291"/>
        </w:trPr>
        <w:tc>
          <w:tcPr>
            <w:tcW w:w="1137" w:type="dxa"/>
          </w:tcPr>
          <w:p w14:paraId="5A1124DE" w14:textId="2DB7D9E9" w:rsidR="1C130A5A" w:rsidRDefault="24D5CF2E" w:rsidP="1C130A5A">
            <w:r>
              <w:lastRenderedPageBreak/>
              <w:t>6</w:t>
            </w:r>
          </w:p>
        </w:tc>
        <w:tc>
          <w:tcPr>
            <w:tcW w:w="1999" w:type="dxa"/>
          </w:tcPr>
          <w:p w14:paraId="07F463FC" w14:textId="77777777" w:rsidR="1C130A5A" w:rsidRDefault="1C130A5A">
            <w:r>
              <w:t>Click on “Ingest” to begin ingestion.</w:t>
            </w:r>
          </w:p>
          <w:p w14:paraId="6CCD6508" w14:textId="58022FAE" w:rsidR="1C130A5A" w:rsidRDefault="1C130A5A" w:rsidP="1C130A5A"/>
        </w:tc>
        <w:tc>
          <w:tcPr>
            <w:tcW w:w="1876" w:type="dxa"/>
            <w:gridSpan w:val="3"/>
          </w:tcPr>
          <w:p w14:paraId="219CFE8A" w14:textId="77777777" w:rsidR="1C130A5A" w:rsidRDefault="1C130A5A">
            <w:r>
              <w:t>Proceeds to ingest files to Splunk.</w:t>
            </w:r>
          </w:p>
          <w:p w14:paraId="28819E86" w14:textId="7CAD0A3C" w:rsidR="1C130A5A" w:rsidRDefault="1C130A5A" w:rsidP="1C130A5A"/>
        </w:tc>
        <w:tc>
          <w:tcPr>
            <w:tcW w:w="1876" w:type="dxa"/>
          </w:tcPr>
          <w:p w14:paraId="2600F859" w14:textId="77777777" w:rsidR="1C130A5A" w:rsidRDefault="1C130A5A">
            <w:r>
              <w:t>Splunk will be populated with the proper Events/Entries. The main PICK window is shown</w:t>
            </w:r>
          </w:p>
          <w:p w14:paraId="1C005076" w14:textId="01C4E32F" w:rsidR="1C130A5A" w:rsidRDefault="1C130A5A" w:rsidP="1C130A5A"/>
        </w:tc>
        <w:tc>
          <w:tcPr>
            <w:tcW w:w="1894" w:type="dxa"/>
          </w:tcPr>
          <w:p w14:paraId="128A3084" w14:textId="2F213686" w:rsidR="1C130A5A" w:rsidRDefault="1C130A5A" w:rsidP="1C130A5A"/>
        </w:tc>
      </w:tr>
      <w:tr w:rsidR="1C130A5A" w14:paraId="4A5EBD0F" w14:textId="77777777" w:rsidTr="24D5CF2E">
        <w:trPr>
          <w:trHeight w:val="3291"/>
        </w:trPr>
        <w:tc>
          <w:tcPr>
            <w:tcW w:w="1137" w:type="dxa"/>
          </w:tcPr>
          <w:p w14:paraId="17786B3B" w14:textId="52E530DE" w:rsidR="1C130A5A" w:rsidRDefault="24D5CF2E" w:rsidP="1C130A5A">
            <w:r>
              <w:t>7</w:t>
            </w:r>
          </w:p>
        </w:tc>
        <w:tc>
          <w:tcPr>
            <w:tcW w:w="1999" w:type="dxa"/>
          </w:tcPr>
          <w:p w14:paraId="47468A9C" w14:textId="618BE8F8" w:rsidR="1C130A5A" w:rsidRDefault="24D5CF2E" w:rsidP="1C130A5A">
            <w:r>
              <w:t xml:space="preserve">Go through and click on every “tab” </w:t>
            </w:r>
          </w:p>
        </w:tc>
        <w:tc>
          <w:tcPr>
            <w:tcW w:w="1876" w:type="dxa"/>
            <w:gridSpan w:val="3"/>
          </w:tcPr>
          <w:p w14:paraId="611D704C" w14:textId="46C0720D" w:rsidR="1C130A5A" w:rsidRDefault="1C130A5A" w:rsidP="1C130A5A">
            <w:pPr>
              <w:spacing w:line="259" w:lineRule="auto"/>
            </w:pPr>
            <w:r>
              <w:t xml:space="preserve">Check if every tab is functioning on Kali </w:t>
            </w:r>
          </w:p>
        </w:tc>
        <w:tc>
          <w:tcPr>
            <w:tcW w:w="1876" w:type="dxa"/>
          </w:tcPr>
          <w:p w14:paraId="17AA5120" w14:textId="6A8DCD4D" w:rsidR="1C130A5A" w:rsidRDefault="24D5CF2E" w:rsidP="1C130A5A">
            <w:r>
              <w:t>Each “tab” does what it is supposed to do with the previous version, but on Kali with no errors</w:t>
            </w:r>
          </w:p>
        </w:tc>
        <w:tc>
          <w:tcPr>
            <w:tcW w:w="1894" w:type="dxa"/>
          </w:tcPr>
          <w:p w14:paraId="47AE3A35" w14:textId="168A5740" w:rsidR="1C130A5A" w:rsidRDefault="1C130A5A" w:rsidP="1C130A5A"/>
        </w:tc>
      </w:tr>
      <w:tr w:rsidR="1C130A5A" w14:paraId="7C0D8F1B" w14:textId="77777777" w:rsidTr="24D5CF2E">
        <w:trPr>
          <w:trHeight w:val="996"/>
        </w:trPr>
        <w:tc>
          <w:tcPr>
            <w:tcW w:w="8782" w:type="dxa"/>
            <w:gridSpan w:val="7"/>
            <w:tcBorders>
              <w:bottom w:val="single" w:sz="4" w:space="0" w:color="auto"/>
            </w:tcBorders>
          </w:tcPr>
          <w:p w14:paraId="476A39A0" w14:textId="39045393" w:rsidR="1C130A5A" w:rsidRDefault="1C130A5A">
            <w:r>
              <w:t xml:space="preserve">Concluding Remarks: </w:t>
            </w:r>
          </w:p>
          <w:p w14:paraId="45A2E526" w14:textId="7BE5693D" w:rsidR="1C130A5A" w:rsidRDefault="24D5CF2E" w:rsidP="1C130A5A">
            <w:r>
              <w:t>PICK system is able to run on a Kali Operating System with no errors, as previously tested on other operating systems</w:t>
            </w:r>
          </w:p>
        </w:tc>
      </w:tr>
      <w:tr w:rsidR="1C130A5A" w14:paraId="501ABA49" w14:textId="77777777" w:rsidTr="24D5CF2E">
        <w:trPr>
          <w:trHeight w:val="493"/>
        </w:trPr>
        <w:tc>
          <w:tcPr>
            <w:tcW w:w="4453" w:type="dxa"/>
            <w:gridSpan w:val="3"/>
          </w:tcPr>
          <w:p w14:paraId="68E95A97" w14:textId="77777777" w:rsidR="1C130A5A" w:rsidRDefault="1C130A5A">
            <w:r>
              <w:t xml:space="preserve">Testing Team: </w:t>
            </w:r>
          </w:p>
          <w:p w14:paraId="72C996D1" w14:textId="50CE9E36" w:rsidR="1C130A5A" w:rsidRDefault="1C130A5A" w:rsidP="1C130A5A">
            <w:pPr>
              <w:spacing w:line="259" w:lineRule="auto"/>
            </w:pPr>
            <w:r>
              <w:t>Gerardo Armenta</w:t>
            </w:r>
          </w:p>
        </w:tc>
        <w:tc>
          <w:tcPr>
            <w:tcW w:w="4329" w:type="dxa"/>
            <w:gridSpan w:val="4"/>
          </w:tcPr>
          <w:p w14:paraId="22E009D7" w14:textId="068EE5CF" w:rsidR="1C130A5A" w:rsidRDefault="1C130A5A">
            <w:r>
              <w:t>Date Completed:</w:t>
            </w:r>
          </w:p>
          <w:p w14:paraId="55A1EDAD" w14:textId="3840FF3C" w:rsidR="1C130A5A" w:rsidRDefault="1C130A5A">
            <w:r>
              <w:t>04/27/2020</w:t>
            </w:r>
          </w:p>
        </w:tc>
      </w:tr>
    </w:tbl>
    <w:p w14:paraId="281FAB1A" w14:textId="157DBE40" w:rsidR="1C130A5A" w:rsidRDefault="1C130A5A" w:rsidP="1C130A5A"/>
    <w:p w14:paraId="4911B3BC" w14:textId="23C8C5B8" w:rsidR="00E47986" w:rsidRPr="00C8753A" w:rsidRDefault="00E47986" w:rsidP="003C2E2C">
      <w:pPr>
        <w:pStyle w:val="Heading1"/>
      </w:pPr>
      <w:bookmarkStart w:id="61" w:name="_Toc38970250"/>
      <w:r w:rsidRPr="00C8753A">
        <w:lastRenderedPageBreak/>
        <w:t>User Interface Testing</w:t>
      </w:r>
      <w:bookmarkEnd w:id="50"/>
      <w:bookmarkEnd w:id="51"/>
      <w:bookmarkEnd w:id="52"/>
      <w:bookmarkEnd w:id="61"/>
    </w:p>
    <w:p w14:paraId="36FEB5B0" w14:textId="77777777" w:rsidR="00E47986" w:rsidRDefault="00E47986" w:rsidP="00E47986"/>
    <w:p w14:paraId="1AA805F8" w14:textId="6AD6184B" w:rsidR="48C663CC" w:rsidRDefault="24D5CF2E">
      <w:r>
        <w:t>There are some interfaces in which the user has to interact with the application. We will try to go over some of them. Some of the things that will be tested are the following:</w:t>
      </w:r>
    </w:p>
    <w:p w14:paraId="643BBE85" w14:textId="2E8C1732" w:rsidR="00667CDB" w:rsidRDefault="24D5CF2E" w:rsidP="24D5CF2E">
      <w:r>
        <w:t>NOTE: Figures used provide context to UI available to the user.</w:t>
      </w:r>
    </w:p>
    <w:p w14:paraId="4093E730" w14:textId="7CF65075" w:rsidR="00667CDB" w:rsidRDefault="00667CDB" w:rsidP="24D5CF2E"/>
    <w:p w14:paraId="3B021A7C" w14:textId="7D1AF6E9" w:rsidR="00667CDB" w:rsidRDefault="48C663CC" w:rsidP="422B3D02">
      <w:pPr>
        <w:pStyle w:val="ListParagraph"/>
        <w:numPr>
          <w:ilvl w:val="0"/>
          <w:numId w:val="17"/>
        </w:numPr>
      </w:pPr>
      <w:r>
        <w:t>Maximizing/Minimizing the window</w:t>
      </w:r>
    </w:p>
    <w:p w14:paraId="132E781C" w14:textId="6EF82E6D" w:rsidR="48C663CC" w:rsidRDefault="24D5CF2E" w:rsidP="48C663CC">
      <w:pPr>
        <w:pStyle w:val="ListParagraph"/>
        <w:numPr>
          <w:ilvl w:val="1"/>
          <w:numId w:val="17"/>
        </w:numPr>
      </w:pPr>
      <w:r>
        <w:t>Minimizing and maximizing the window does not alter the functionality of the PICK system.</w:t>
      </w:r>
    </w:p>
    <w:p w14:paraId="73C715ED" w14:textId="639E6A40" w:rsidR="24D5CF2E" w:rsidRDefault="24D5CF2E" w:rsidP="24D5CF2E">
      <w:pPr>
        <w:jc w:val="center"/>
      </w:pPr>
      <w:r>
        <w:rPr>
          <w:noProof/>
        </w:rPr>
        <w:drawing>
          <wp:inline distT="0" distB="0" distL="0" distR="0" wp14:anchorId="7CF0D0F8" wp14:editId="702D8AE9">
            <wp:extent cx="3646398" cy="2848749"/>
            <wp:effectExtent l="0" t="0" r="0" b="0"/>
            <wp:docPr id="231386491" name="Picture 23138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46398" cy="2848749"/>
                    </a:xfrm>
                    <a:prstGeom prst="rect">
                      <a:avLst/>
                    </a:prstGeom>
                  </pic:spPr>
                </pic:pic>
              </a:graphicData>
            </a:graphic>
          </wp:inline>
        </w:drawing>
      </w:r>
    </w:p>
    <w:p w14:paraId="7DC716C8" w14:textId="2E1600A1" w:rsidR="24D5CF2E" w:rsidRDefault="24D5CF2E" w:rsidP="24D5CF2E">
      <w:pPr>
        <w:jc w:val="center"/>
      </w:pPr>
      <w:r>
        <w:t>Fig 5.1 Event Configuration in small size</w:t>
      </w:r>
    </w:p>
    <w:p w14:paraId="5E5AD218" w14:textId="54AD4B1F" w:rsidR="24D5CF2E" w:rsidRDefault="24D5CF2E" w:rsidP="24D5CF2E">
      <w:pPr>
        <w:jc w:val="center"/>
      </w:pPr>
    </w:p>
    <w:p w14:paraId="78F3D713" w14:textId="71CB423E" w:rsidR="24D5CF2E" w:rsidRDefault="24D5CF2E" w:rsidP="24D5CF2E">
      <w:pPr>
        <w:jc w:val="center"/>
      </w:pPr>
      <w:r>
        <w:rPr>
          <w:noProof/>
        </w:rPr>
        <w:drawing>
          <wp:inline distT="0" distB="0" distL="0" distR="0" wp14:anchorId="1B6E5476" wp14:editId="75017733">
            <wp:extent cx="3611598" cy="2829086"/>
            <wp:effectExtent l="0" t="0" r="0" b="0"/>
            <wp:docPr id="828409997" name="Picture 828409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11598" cy="2829086"/>
                    </a:xfrm>
                    <a:prstGeom prst="rect">
                      <a:avLst/>
                    </a:prstGeom>
                  </pic:spPr>
                </pic:pic>
              </a:graphicData>
            </a:graphic>
          </wp:inline>
        </w:drawing>
      </w:r>
    </w:p>
    <w:p w14:paraId="1AFB50FF" w14:textId="122DB091" w:rsidR="24D5CF2E" w:rsidRDefault="24D5CF2E" w:rsidP="24D5CF2E">
      <w:pPr>
        <w:jc w:val="center"/>
      </w:pPr>
      <w:r>
        <w:t>Fig 5.2 Event Configuration made bigger</w:t>
      </w:r>
    </w:p>
    <w:p w14:paraId="78DB2113" w14:textId="50832A60" w:rsidR="24D5CF2E" w:rsidRDefault="24D5CF2E" w:rsidP="24D5CF2E">
      <w:pPr>
        <w:jc w:val="center"/>
      </w:pPr>
    </w:p>
    <w:p w14:paraId="42F3E4C7" w14:textId="3A2A0483" w:rsidR="003F6A79" w:rsidRPr="003F6A79" w:rsidRDefault="003F6A79" w:rsidP="003F6A79">
      <w:pPr>
        <w:pStyle w:val="ListParagraph"/>
        <w:numPr>
          <w:ilvl w:val="0"/>
          <w:numId w:val="17"/>
        </w:numPr>
        <w:rPr>
          <w:rFonts w:ascii="Times New Roman" w:hAnsi="Times New Roman"/>
        </w:rPr>
      </w:pPr>
      <w:r>
        <w:lastRenderedPageBreak/>
        <w:t>Toolbar functions</w:t>
      </w:r>
    </w:p>
    <w:p w14:paraId="78FBFB1D" w14:textId="7FB98E41" w:rsidR="003F6A79" w:rsidRPr="00667CDB" w:rsidRDefault="24D5CF2E" w:rsidP="003F6A79">
      <w:pPr>
        <w:pStyle w:val="ListParagraph"/>
        <w:numPr>
          <w:ilvl w:val="1"/>
          <w:numId w:val="17"/>
        </w:numPr>
        <w:rPr>
          <w:rFonts w:ascii="Times New Roman" w:hAnsi="Times New Roman"/>
        </w:rPr>
      </w:pPr>
      <w:r>
        <w:t>File, Edit/Changes, and View include necessary options.</w:t>
      </w:r>
    </w:p>
    <w:p w14:paraId="7A598774" w14:textId="13725ED2" w:rsidR="24D5CF2E" w:rsidRDefault="24D5CF2E" w:rsidP="24D5CF2E">
      <w:pPr>
        <w:pStyle w:val="ListParagraph"/>
        <w:numPr>
          <w:ilvl w:val="1"/>
          <w:numId w:val="17"/>
        </w:numPr>
      </w:pPr>
      <w:r>
        <w:t>The user can go back to the Event Configuration and Team Configuration at any given time when in the Main Window.</w:t>
      </w:r>
    </w:p>
    <w:p w14:paraId="0D0F04A8" w14:textId="1ABF3C52" w:rsidR="24D5CF2E" w:rsidRDefault="24D5CF2E" w:rsidP="24D5CF2E">
      <w:pPr>
        <w:jc w:val="center"/>
      </w:pPr>
      <w:r>
        <w:rPr>
          <w:noProof/>
        </w:rPr>
        <w:drawing>
          <wp:inline distT="0" distB="0" distL="0" distR="0" wp14:anchorId="3A9D35A3" wp14:editId="55B6561C">
            <wp:extent cx="4604756" cy="3002684"/>
            <wp:effectExtent l="0" t="0" r="0" b="0"/>
            <wp:docPr id="1302460458" name="Picture 1302460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4756" cy="3002684"/>
                    </a:xfrm>
                    <a:prstGeom prst="rect">
                      <a:avLst/>
                    </a:prstGeom>
                  </pic:spPr>
                </pic:pic>
              </a:graphicData>
            </a:graphic>
          </wp:inline>
        </w:drawing>
      </w:r>
    </w:p>
    <w:p w14:paraId="2AE4BEC6" w14:textId="167AF483" w:rsidR="24D5CF2E" w:rsidRDefault="24D5CF2E" w:rsidP="24D5CF2E">
      <w:pPr>
        <w:jc w:val="center"/>
      </w:pPr>
      <w:r>
        <w:t>Fig 5.2 Toolbar Edit/Changes options in Log File Config screen</w:t>
      </w:r>
    </w:p>
    <w:p w14:paraId="356594C8" w14:textId="3CA487F3" w:rsidR="24D5CF2E" w:rsidRDefault="24D5CF2E" w:rsidP="24D5CF2E">
      <w:pPr>
        <w:jc w:val="center"/>
      </w:pPr>
    </w:p>
    <w:p w14:paraId="46B85666" w14:textId="049645CA" w:rsidR="24D5CF2E" w:rsidRDefault="24D5CF2E" w:rsidP="24D5CF2E">
      <w:pPr>
        <w:spacing w:line="259" w:lineRule="auto"/>
        <w:jc w:val="center"/>
      </w:pPr>
      <w:r>
        <w:rPr>
          <w:noProof/>
        </w:rPr>
        <w:drawing>
          <wp:inline distT="0" distB="0" distL="0" distR="0" wp14:anchorId="4F73DACC" wp14:editId="153D67F4">
            <wp:extent cx="4604960" cy="3002817"/>
            <wp:effectExtent l="0" t="0" r="0" b="0"/>
            <wp:docPr id="1829772245" name="Picture 182977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04960" cy="3002817"/>
                    </a:xfrm>
                    <a:prstGeom prst="rect">
                      <a:avLst/>
                    </a:prstGeom>
                  </pic:spPr>
                </pic:pic>
              </a:graphicData>
            </a:graphic>
          </wp:inline>
        </w:drawing>
      </w:r>
    </w:p>
    <w:p w14:paraId="777F4B69" w14:textId="663521E6" w:rsidR="24D5CF2E" w:rsidRDefault="24D5CF2E" w:rsidP="24D5CF2E">
      <w:pPr>
        <w:spacing w:line="259" w:lineRule="auto"/>
        <w:jc w:val="center"/>
      </w:pPr>
      <w:r>
        <w:t>Fig 5.3 Toolbar Edit/Changes options in Log Entry Config screen</w:t>
      </w:r>
    </w:p>
    <w:p w14:paraId="35E57861" w14:textId="09E3EF05" w:rsidR="24D5CF2E" w:rsidRDefault="24D5CF2E" w:rsidP="24D5CF2E">
      <w:pPr>
        <w:spacing w:line="259" w:lineRule="auto"/>
        <w:jc w:val="center"/>
      </w:pPr>
    </w:p>
    <w:p w14:paraId="66B2D7F0" w14:textId="18ABFE64" w:rsidR="48C663CC" w:rsidRDefault="24D5CF2E" w:rsidP="48C663CC">
      <w:pPr>
        <w:pStyle w:val="ListParagraph"/>
        <w:numPr>
          <w:ilvl w:val="0"/>
          <w:numId w:val="17"/>
        </w:numPr>
      </w:pPr>
      <w:r>
        <w:t>Team Configuration</w:t>
      </w:r>
    </w:p>
    <w:p w14:paraId="37CF7211" w14:textId="20F74D1D" w:rsidR="48C663CC" w:rsidRDefault="24D5CF2E" w:rsidP="48C663CC">
      <w:pPr>
        <w:pStyle w:val="ListParagraph"/>
        <w:numPr>
          <w:ilvl w:val="1"/>
          <w:numId w:val="17"/>
        </w:numPr>
      </w:pPr>
      <w:r>
        <w:t>Lead can be entered in the lead section.</w:t>
      </w:r>
    </w:p>
    <w:p w14:paraId="73588B4D" w14:textId="433A0164" w:rsidR="48C663CC" w:rsidRDefault="24D5CF2E" w:rsidP="48C663CC">
      <w:pPr>
        <w:pStyle w:val="ListParagraph"/>
        <w:numPr>
          <w:ilvl w:val="1"/>
          <w:numId w:val="17"/>
        </w:numPr>
      </w:pPr>
      <w:r>
        <w:t>Clicking connect directs user to the Event Configuration screen.</w:t>
      </w:r>
    </w:p>
    <w:p w14:paraId="627CA49F" w14:textId="6C08F835" w:rsidR="48C663CC" w:rsidRDefault="24D5CF2E" w:rsidP="48C663CC">
      <w:pPr>
        <w:pStyle w:val="ListParagraph"/>
        <w:numPr>
          <w:ilvl w:val="1"/>
          <w:numId w:val="17"/>
        </w:numPr>
      </w:pPr>
      <w:r>
        <w:lastRenderedPageBreak/>
        <w:t>Clicking Directory Configuration directs the user to the Event Configuration screen.</w:t>
      </w:r>
    </w:p>
    <w:p w14:paraId="49D66647" w14:textId="334D3883" w:rsidR="24D5CF2E" w:rsidRDefault="24D5CF2E" w:rsidP="24D5CF2E">
      <w:pPr>
        <w:jc w:val="center"/>
      </w:pPr>
      <w:r>
        <w:rPr>
          <w:noProof/>
        </w:rPr>
        <w:drawing>
          <wp:inline distT="0" distB="0" distL="0" distR="0" wp14:anchorId="67BFCDE9" wp14:editId="035F134B">
            <wp:extent cx="4136190" cy="2636821"/>
            <wp:effectExtent l="0" t="0" r="0" b="0"/>
            <wp:docPr id="309106253" name="Picture 30910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6190" cy="2636821"/>
                    </a:xfrm>
                    <a:prstGeom prst="rect">
                      <a:avLst/>
                    </a:prstGeom>
                  </pic:spPr>
                </pic:pic>
              </a:graphicData>
            </a:graphic>
          </wp:inline>
        </w:drawing>
      </w:r>
    </w:p>
    <w:p w14:paraId="1E72CEE7" w14:textId="12220024" w:rsidR="24D5CF2E" w:rsidRDefault="24D5CF2E" w:rsidP="24D5CF2E">
      <w:pPr>
        <w:jc w:val="center"/>
      </w:pPr>
      <w:r>
        <w:t>Fig 5.4 Team Config initial screen</w:t>
      </w:r>
    </w:p>
    <w:p w14:paraId="50513467" w14:textId="7BCB0D84" w:rsidR="24D5CF2E" w:rsidRDefault="24D5CF2E" w:rsidP="24D5CF2E">
      <w:pPr>
        <w:jc w:val="center"/>
      </w:pPr>
    </w:p>
    <w:p w14:paraId="78A5C882" w14:textId="0BF69E77" w:rsidR="24D5CF2E" w:rsidRDefault="24D5CF2E" w:rsidP="24D5CF2E">
      <w:pPr>
        <w:jc w:val="center"/>
      </w:pPr>
      <w:r>
        <w:rPr>
          <w:noProof/>
        </w:rPr>
        <w:drawing>
          <wp:inline distT="0" distB="0" distL="0" distR="0" wp14:anchorId="6526C3D7" wp14:editId="74A68F20">
            <wp:extent cx="4300879" cy="2750770"/>
            <wp:effectExtent l="0" t="0" r="0" b="0"/>
            <wp:docPr id="1763405574" name="Picture 176340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00879" cy="2750770"/>
                    </a:xfrm>
                    <a:prstGeom prst="rect">
                      <a:avLst/>
                    </a:prstGeom>
                  </pic:spPr>
                </pic:pic>
              </a:graphicData>
            </a:graphic>
          </wp:inline>
        </w:drawing>
      </w:r>
    </w:p>
    <w:p w14:paraId="2D70645F" w14:textId="49EA0F84" w:rsidR="24D5CF2E" w:rsidRDefault="24D5CF2E" w:rsidP="24D5CF2E">
      <w:pPr>
        <w:jc w:val="center"/>
      </w:pPr>
      <w:r>
        <w:t>Fig 5.5 Team Config set up for lead</w:t>
      </w:r>
    </w:p>
    <w:p w14:paraId="56789F03" w14:textId="26FCDD07" w:rsidR="24D5CF2E" w:rsidRDefault="24D5CF2E" w:rsidP="24D5CF2E">
      <w:pPr>
        <w:jc w:val="center"/>
      </w:pPr>
    </w:p>
    <w:p w14:paraId="37238CFF" w14:textId="0B14D68B" w:rsidR="48C663CC" w:rsidRDefault="24D5CF2E" w:rsidP="48C663CC">
      <w:pPr>
        <w:pStyle w:val="ListParagraph"/>
        <w:numPr>
          <w:ilvl w:val="0"/>
          <w:numId w:val="17"/>
        </w:numPr>
      </w:pPr>
      <w:r>
        <w:t>Event Configuration</w:t>
      </w:r>
    </w:p>
    <w:p w14:paraId="581DF0A9" w14:textId="400FCD10" w:rsidR="48C663CC" w:rsidRDefault="24D5CF2E" w:rsidP="48C663CC">
      <w:pPr>
        <w:pStyle w:val="ListParagraph"/>
        <w:numPr>
          <w:ilvl w:val="1"/>
          <w:numId w:val="17"/>
        </w:numPr>
      </w:pPr>
      <w:r>
        <w:t>The event timestamps are preformatted and only accept one format as required.</w:t>
      </w:r>
    </w:p>
    <w:p w14:paraId="30BA4453" w14:textId="111D60A2" w:rsidR="48C663CC" w:rsidRDefault="24D5CF2E" w:rsidP="48C663CC">
      <w:pPr>
        <w:pStyle w:val="ListParagraph"/>
        <w:numPr>
          <w:ilvl w:val="1"/>
          <w:numId w:val="17"/>
        </w:numPr>
      </w:pPr>
      <w:r>
        <w:t>Option for clicking back to Team Configuration directs the user to Team Configuration screen.</w:t>
      </w:r>
    </w:p>
    <w:p w14:paraId="4E70395B" w14:textId="7E42B653" w:rsidR="48C663CC" w:rsidRDefault="24D5CF2E" w:rsidP="48C663CC">
      <w:pPr>
        <w:pStyle w:val="ListParagraph"/>
        <w:numPr>
          <w:ilvl w:val="1"/>
          <w:numId w:val="17"/>
        </w:numPr>
      </w:pPr>
      <w:r>
        <w:t>The event name can be entered in the screen.</w:t>
      </w:r>
    </w:p>
    <w:p w14:paraId="5D6BBF96" w14:textId="49416DCD" w:rsidR="48C663CC" w:rsidRDefault="24D5CF2E" w:rsidP="48C663CC">
      <w:pPr>
        <w:pStyle w:val="ListParagraph"/>
        <w:numPr>
          <w:ilvl w:val="1"/>
          <w:numId w:val="17"/>
        </w:numPr>
      </w:pPr>
      <w:r>
        <w:t>A description of the event can be added in the configuration.</w:t>
      </w:r>
    </w:p>
    <w:p w14:paraId="7AF488EC" w14:textId="3CC13FE3" w:rsidR="48C663CC" w:rsidRDefault="24D5CF2E" w:rsidP="48C663CC">
      <w:pPr>
        <w:pStyle w:val="ListParagraph"/>
        <w:numPr>
          <w:ilvl w:val="1"/>
          <w:numId w:val="17"/>
        </w:numPr>
      </w:pPr>
      <w:r>
        <w:t>Clicking Directory Configuration checks that the event start timestamp is prior to the event end timestamp and notifies the user if it is in the correct order and proceeds to the Directory Configuration screen.</w:t>
      </w:r>
    </w:p>
    <w:p w14:paraId="6A4799FB" w14:textId="41D100A7" w:rsidR="48C663CC" w:rsidRDefault="24D5CF2E" w:rsidP="48C663CC">
      <w:pPr>
        <w:pStyle w:val="ListParagraph"/>
        <w:numPr>
          <w:ilvl w:val="2"/>
          <w:numId w:val="17"/>
        </w:numPr>
      </w:pPr>
      <w:r>
        <w:lastRenderedPageBreak/>
        <w:t xml:space="preserve">If the event start timestamp is bigger than the end date, an error will pop up letting the user know about the issue and won’t proceed to the Directory Configuration screen. </w:t>
      </w:r>
    </w:p>
    <w:p w14:paraId="597E93D7" w14:textId="4ED3DCA2" w:rsidR="24D5CF2E" w:rsidRDefault="24D5CF2E" w:rsidP="24D5CF2E">
      <w:pPr>
        <w:jc w:val="center"/>
      </w:pPr>
      <w:r>
        <w:rPr>
          <w:noProof/>
        </w:rPr>
        <w:drawing>
          <wp:inline distT="0" distB="0" distL="0" distR="0" wp14:anchorId="1058701D" wp14:editId="03FC58E0">
            <wp:extent cx="4255008" cy="3324225"/>
            <wp:effectExtent l="0" t="0" r="0" b="0"/>
            <wp:docPr id="1873141725" name="Picture 187314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55008" cy="3324225"/>
                    </a:xfrm>
                    <a:prstGeom prst="rect">
                      <a:avLst/>
                    </a:prstGeom>
                  </pic:spPr>
                </pic:pic>
              </a:graphicData>
            </a:graphic>
          </wp:inline>
        </w:drawing>
      </w:r>
    </w:p>
    <w:p w14:paraId="2E7DAB86" w14:textId="42548935" w:rsidR="24D5CF2E" w:rsidRDefault="24D5CF2E" w:rsidP="24D5CF2E">
      <w:pPr>
        <w:jc w:val="center"/>
      </w:pPr>
      <w:r>
        <w:t>Fig 5.6 Event Configuration in relation to Kali OS display</w:t>
      </w:r>
    </w:p>
    <w:p w14:paraId="2AA63449" w14:textId="0F4CF6F8" w:rsidR="24D5CF2E" w:rsidRDefault="24D5CF2E" w:rsidP="24D5CF2E">
      <w:pPr>
        <w:jc w:val="center"/>
      </w:pPr>
    </w:p>
    <w:p w14:paraId="710C24D6" w14:textId="39C42BF1" w:rsidR="24D5CF2E" w:rsidRDefault="24D5CF2E" w:rsidP="24D5CF2E">
      <w:pPr>
        <w:jc w:val="center"/>
      </w:pPr>
      <w:r>
        <w:rPr>
          <w:noProof/>
        </w:rPr>
        <w:drawing>
          <wp:inline distT="0" distB="0" distL="0" distR="0" wp14:anchorId="581CD651" wp14:editId="718A805D">
            <wp:extent cx="4078180" cy="2863222"/>
            <wp:effectExtent l="0" t="0" r="0" b="0"/>
            <wp:docPr id="66839043" name="Picture 66839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078180" cy="2863222"/>
                    </a:xfrm>
                    <a:prstGeom prst="rect">
                      <a:avLst/>
                    </a:prstGeom>
                  </pic:spPr>
                </pic:pic>
              </a:graphicData>
            </a:graphic>
          </wp:inline>
        </w:drawing>
      </w:r>
    </w:p>
    <w:p w14:paraId="32AA7D1D" w14:textId="6B88AC95" w:rsidR="24D5CF2E" w:rsidRDefault="24D5CF2E" w:rsidP="24D5CF2E">
      <w:pPr>
        <w:jc w:val="center"/>
      </w:pPr>
      <w:r>
        <w:t>Fig 5.7 Event Configuration in detail completed</w:t>
      </w:r>
    </w:p>
    <w:p w14:paraId="727ACD91" w14:textId="3EA787D6" w:rsidR="24D5CF2E" w:rsidRDefault="24D5CF2E" w:rsidP="24D5CF2E">
      <w:pPr>
        <w:jc w:val="center"/>
      </w:pPr>
    </w:p>
    <w:p w14:paraId="0B4FB312" w14:textId="626A613E" w:rsidR="48C663CC" w:rsidRDefault="24D5CF2E" w:rsidP="48C663CC">
      <w:pPr>
        <w:pStyle w:val="ListParagraph"/>
        <w:numPr>
          <w:ilvl w:val="0"/>
          <w:numId w:val="17"/>
        </w:numPr>
      </w:pPr>
      <w:r>
        <w:t>Directory Configuration</w:t>
      </w:r>
    </w:p>
    <w:p w14:paraId="7AB7A2EA" w14:textId="55CD2090" w:rsidR="48C663CC" w:rsidRDefault="24D5CF2E" w:rsidP="48C663CC">
      <w:pPr>
        <w:pStyle w:val="ListParagraph"/>
        <w:numPr>
          <w:ilvl w:val="1"/>
          <w:numId w:val="17"/>
        </w:numPr>
      </w:pPr>
      <w:r>
        <w:t>Option for clicking the Event Configuration button to take the user back to that screen.</w:t>
      </w:r>
    </w:p>
    <w:p w14:paraId="0ACD7081" w14:textId="32FE323E" w:rsidR="48C663CC" w:rsidRDefault="24D5CF2E" w:rsidP="48C663CC">
      <w:pPr>
        <w:pStyle w:val="ListParagraph"/>
        <w:numPr>
          <w:ilvl w:val="1"/>
          <w:numId w:val="17"/>
        </w:numPr>
      </w:pPr>
      <w:r>
        <w:lastRenderedPageBreak/>
        <w:t>Clicking Root Directory allows the user to select the path of where the blue, red, and white team folders are by a pop up to the system’s file management directory.</w:t>
      </w:r>
    </w:p>
    <w:p w14:paraId="7E97F28A" w14:textId="2837E876" w:rsidR="48C663CC" w:rsidRDefault="24D5CF2E" w:rsidP="48C663CC">
      <w:pPr>
        <w:pStyle w:val="ListParagraph"/>
        <w:numPr>
          <w:ilvl w:val="2"/>
          <w:numId w:val="17"/>
        </w:numPr>
      </w:pPr>
      <w:r>
        <w:t>If the root directory chosen by the user is not in the appropriate format by having a Red Team Folder, Blue Team Folder, and White Team Folder, a pop up is shown explaining the error and the user must click ok and is prompted the Directory Configuration to reselect the correct root directory.</w:t>
      </w:r>
    </w:p>
    <w:p w14:paraId="6A673558" w14:textId="7B590144" w:rsidR="48C663CC" w:rsidRDefault="24D5CF2E" w:rsidP="48C663CC">
      <w:pPr>
        <w:pStyle w:val="ListParagraph"/>
        <w:numPr>
          <w:ilvl w:val="1"/>
          <w:numId w:val="17"/>
        </w:numPr>
      </w:pPr>
      <w:r>
        <w:t>Selecting the appropriate root directory with the correct folder format for the teams and clicking Start Data Ingestion will take the user to the Log File Configuration in the main screen.</w:t>
      </w:r>
    </w:p>
    <w:p w14:paraId="763E95BC" w14:textId="7F157737" w:rsidR="24D5CF2E" w:rsidRDefault="24D5CF2E" w:rsidP="24D5CF2E">
      <w:pPr>
        <w:jc w:val="center"/>
      </w:pPr>
      <w:r>
        <w:rPr>
          <w:noProof/>
        </w:rPr>
        <w:drawing>
          <wp:inline distT="0" distB="0" distL="0" distR="0" wp14:anchorId="335432A8" wp14:editId="4192888B">
            <wp:extent cx="4011530" cy="2348416"/>
            <wp:effectExtent l="0" t="0" r="0" b="0"/>
            <wp:docPr id="346148125" name="Picture 34614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011530" cy="2348416"/>
                    </a:xfrm>
                    <a:prstGeom prst="rect">
                      <a:avLst/>
                    </a:prstGeom>
                  </pic:spPr>
                </pic:pic>
              </a:graphicData>
            </a:graphic>
          </wp:inline>
        </w:drawing>
      </w:r>
    </w:p>
    <w:p w14:paraId="6C42ABD7" w14:textId="44CC35EA" w:rsidR="24D5CF2E" w:rsidRDefault="24D5CF2E" w:rsidP="24D5CF2E">
      <w:pPr>
        <w:jc w:val="center"/>
      </w:pPr>
      <w:r>
        <w:t>Fig 5.8 Directory Configuration pending user input</w:t>
      </w:r>
    </w:p>
    <w:p w14:paraId="4AD2691B" w14:textId="1C36E53E" w:rsidR="24D5CF2E" w:rsidRDefault="24D5CF2E" w:rsidP="24D5CF2E">
      <w:pPr>
        <w:jc w:val="center"/>
      </w:pPr>
    </w:p>
    <w:p w14:paraId="74A0EDE5" w14:textId="4B1A9F56" w:rsidR="24D5CF2E" w:rsidRDefault="24D5CF2E" w:rsidP="24D5CF2E">
      <w:pPr>
        <w:jc w:val="center"/>
      </w:pPr>
      <w:r>
        <w:rPr>
          <w:noProof/>
        </w:rPr>
        <w:drawing>
          <wp:inline distT="0" distB="0" distL="0" distR="0" wp14:anchorId="4BE2D3D1" wp14:editId="69D44981">
            <wp:extent cx="4076782" cy="2199764"/>
            <wp:effectExtent l="0" t="0" r="0" b="0"/>
            <wp:docPr id="1068528148" name="Picture 106852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076782" cy="2199764"/>
                    </a:xfrm>
                    <a:prstGeom prst="rect">
                      <a:avLst/>
                    </a:prstGeom>
                  </pic:spPr>
                </pic:pic>
              </a:graphicData>
            </a:graphic>
          </wp:inline>
        </w:drawing>
      </w:r>
    </w:p>
    <w:p w14:paraId="0C1F80CD" w14:textId="2B29624E" w:rsidR="24D5CF2E" w:rsidRDefault="24D5CF2E" w:rsidP="24D5CF2E">
      <w:pPr>
        <w:jc w:val="center"/>
      </w:pPr>
      <w:r>
        <w:t>Fig 5.9 Directory Configuration with Root Directory entered structure met</w:t>
      </w:r>
    </w:p>
    <w:p w14:paraId="6796F0EE" w14:textId="5D411DC3" w:rsidR="24D5CF2E" w:rsidRDefault="24D5CF2E" w:rsidP="24D5CF2E">
      <w:pPr>
        <w:jc w:val="center"/>
      </w:pPr>
    </w:p>
    <w:p w14:paraId="0F198919" w14:textId="3A73B3AD" w:rsidR="24D5CF2E" w:rsidRDefault="24D5CF2E" w:rsidP="24D5CF2E">
      <w:pPr>
        <w:jc w:val="center"/>
      </w:pPr>
      <w:r>
        <w:rPr>
          <w:noProof/>
        </w:rPr>
        <w:lastRenderedPageBreak/>
        <w:drawing>
          <wp:inline distT="0" distB="0" distL="0" distR="0" wp14:anchorId="07D4B706" wp14:editId="43EE2CFC">
            <wp:extent cx="4186315" cy="2511789"/>
            <wp:effectExtent l="0" t="0" r="0" b="0"/>
            <wp:docPr id="1855177934" name="Picture 185517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186315" cy="2511789"/>
                    </a:xfrm>
                    <a:prstGeom prst="rect">
                      <a:avLst/>
                    </a:prstGeom>
                  </pic:spPr>
                </pic:pic>
              </a:graphicData>
            </a:graphic>
          </wp:inline>
        </w:drawing>
      </w:r>
    </w:p>
    <w:p w14:paraId="5FAE839E" w14:textId="0EF4E0BD" w:rsidR="24D5CF2E" w:rsidRDefault="24D5CF2E" w:rsidP="24D5CF2E">
      <w:pPr>
        <w:jc w:val="center"/>
      </w:pPr>
      <w:r>
        <w:t>Fig 5.10 Directory Configuration with Root Directory Error</w:t>
      </w:r>
    </w:p>
    <w:p w14:paraId="19B80406" w14:textId="6547736D" w:rsidR="24D5CF2E" w:rsidRDefault="24D5CF2E" w:rsidP="24D5CF2E">
      <w:pPr>
        <w:jc w:val="center"/>
      </w:pPr>
    </w:p>
    <w:p w14:paraId="32B57F61" w14:textId="2EADC733" w:rsidR="48C663CC" w:rsidRDefault="24D5CF2E" w:rsidP="48C663CC">
      <w:pPr>
        <w:pStyle w:val="ListParagraph"/>
        <w:numPr>
          <w:ilvl w:val="0"/>
          <w:numId w:val="17"/>
        </w:numPr>
      </w:pPr>
      <w:r>
        <w:t>Main Window</w:t>
      </w:r>
    </w:p>
    <w:p w14:paraId="2DE3C76C" w14:textId="10AD7DB7" w:rsidR="48C663CC" w:rsidRDefault="24D5CF2E" w:rsidP="48C663CC">
      <w:pPr>
        <w:pStyle w:val="ListParagraph"/>
        <w:numPr>
          <w:ilvl w:val="1"/>
          <w:numId w:val="17"/>
        </w:numPr>
      </w:pPr>
      <w:r>
        <w:t>The main window is where the following tabs are shown for the user to click on them and take them to the respective screen:</w:t>
      </w:r>
    </w:p>
    <w:p w14:paraId="186269DF" w14:textId="306437BA" w:rsidR="48C663CC" w:rsidRDefault="24D5CF2E" w:rsidP="48C663CC">
      <w:pPr>
        <w:pStyle w:val="ListParagraph"/>
        <w:numPr>
          <w:ilvl w:val="2"/>
          <w:numId w:val="17"/>
        </w:numPr>
        <w:rPr>
          <w:rFonts w:eastAsia="Calibri" w:cs="Calibri"/>
        </w:rPr>
      </w:pPr>
      <w:r>
        <w:t xml:space="preserve">Log Entry Config </w:t>
      </w:r>
    </w:p>
    <w:p w14:paraId="2DD4589B" w14:textId="688E9826" w:rsidR="48C663CC" w:rsidRDefault="24D5CF2E" w:rsidP="48C663CC">
      <w:pPr>
        <w:pStyle w:val="ListParagraph"/>
        <w:numPr>
          <w:ilvl w:val="2"/>
          <w:numId w:val="17"/>
        </w:numPr>
        <w:rPr>
          <w:rFonts w:ascii="Times New Roman" w:hAnsi="Times New Roman"/>
        </w:rPr>
      </w:pPr>
      <w:r>
        <w:t>Vector Config</w:t>
      </w:r>
    </w:p>
    <w:p w14:paraId="1F455A3B" w14:textId="1A71E1A9" w:rsidR="48C663CC" w:rsidRDefault="24D5CF2E" w:rsidP="48C663CC">
      <w:pPr>
        <w:pStyle w:val="ListParagraph"/>
        <w:numPr>
          <w:ilvl w:val="2"/>
          <w:numId w:val="17"/>
        </w:numPr>
        <w:rPr>
          <w:rFonts w:ascii="Times New Roman" w:hAnsi="Times New Roman"/>
        </w:rPr>
      </w:pPr>
      <w:r>
        <w:t xml:space="preserve">Vector DB </w:t>
      </w:r>
    </w:p>
    <w:p w14:paraId="60B7E1AC" w14:textId="60702572" w:rsidR="48C663CC" w:rsidRDefault="24D5CF2E" w:rsidP="48C663CC">
      <w:pPr>
        <w:pStyle w:val="ListParagraph"/>
        <w:numPr>
          <w:ilvl w:val="2"/>
          <w:numId w:val="17"/>
        </w:numPr>
        <w:rPr>
          <w:rFonts w:ascii="Times New Roman" w:hAnsi="Times New Roman"/>
        </w:rPr>
      </w:pPr>
      <w:r>
        <w:t xml:space="preserve">Relation Config </w:t>
      </w:r>
    </w:p>
    <w:p w14:paraId="20FA997C" w14:textId="1F9BDEC2" w:rsidR="48C663CC" w:rsidRDefault="24D5CF2E" w:rsidP="48C663CC">
      <w:pPr>
        <w:pStyle w:val="ListParagraph"/>
        <w:numPr>
          <w:ilvl w:val="2"/>
          <w:numId w:val="17"/>
        </w:numPr>
        <w:rPr>
          <w:rFonts w:ascii="Times New Roman" w:hAnsi="Times New Roman"/>
        </w:rPr>
      </w:pPr>
      <w:r>
        <w:t xml:space="preserve">Graph View </w:t>
      </w:r>
    </w:p>
    <w:p w14:paraId="77B5825D" w14:textId="48A510AB" w:rsidR="48C663CC" w:rsidRDefault="24D5CF2E" w:rsidP="48C663CC">
      <w:pPr>
        <w:pStyle w:val="ListParagraph"/>
        <w:numPr>
          <w:ilvl w:val="2"/>
          <w:numId w:val="17"/>
        </w:numPr>
        <w:rPr>
          <w:rFonts w:ascii="Times New Roman" w:hAnsi="Times New Roman"/>
        </w:rPr>
      </w:pPr>
      <w:r>
        <w:t>Table View, and</w:t>
      </w:r>
    </w:p>
    <w:p w14:paraId="3635B0F3" w14:textId="6BF20120" w:rsidR="48C663CC" w:rsidRDefault="24D5CF2E" w:rsidP="48C663CC">
      <w:pPr>
        <w:pStyle w:val="ListParagraph"/>
        <w:numPr>
          <w:ilvl w:val="2"/>
          <w:numId w:val="17"/>
        </w:numPr>
        <w:rPr>
          <w:rFonts w:ascii="Times New Roman" w:hAnsi="Times New Roman"/>
        </w:rPr>
      </w:pPr>
      <w:r>
        <w:t>Double View.</w:t>
      </w:r>
    </w:p>
    <w:p w14:paraId="7FDBFEA8" w14:textId="3899650C" w:rsidR="48C663CC" w:rsidRDefault="24D5CF2E" w:rsidP="48C663CC">
      <w:pPr>
        <w:ind w:left="1440"/>
      </w:pPr>
      <w:r>
        <w:t>The user can go back and forth within the tabs in the screen.</w:t>
      </w:r>
    </w:p>
    <w:p w14:paraId="20BC0373" w14:textId="37EB0052" w:rsidR="48C663CC" w:rsidRDefault="24D5CF2E" w:rsidP="48C663CC">
      <w:pPr>
        <w:pStyle w:val="ListParagraph"/>
        <w:numPr>
          <w:ilvl w:val="0"/>
          <w:numId w:val="17"/>
        </w:numPr>
      </w:pPr>
      <w:r>
        <w:t>Log File Configuration</w:t>
      </w:r>
    </w:p>
    <w:p w14:paraId="760B0231" w14:textId="1B4AC8B2" w:rsidR="48C663CC" w:rsidRDefault="24D5CF2E" w:rsidP="48C663CC">
      <w:pPr>
        <w:pStyle w:val="ListParagraph"/>
        <w:numPr>
          <w:ilvl w:val="1"/>
          <w:numId w:val="17"/>
        </w:numPr>
      </w:pPr>
      <w:r>
        <w:t>The user is presented with the files that failed the cleansing process.</w:t>
      </w:r>
    </w:p>
    <w:p w14:paraId="0080901D" w14:textId="1E928642" w:rsidR="48C663CC" w:rsidRDefault="24D5CF2E" w:rsidP="48C663CC">
      <w:pPr>
        <w:pStyle w:val="ListParagraph"/>
        <w:numPr>
          <w:ilvl w:val="1"/>
          <w:numId w:val="17"/>
        </w:numPr>
      </w:pPr>
      <w:r>
        <w:t xml:space="preserve">Selecting a file will provide the user with the option the validate the file, view enforcement report or cancel the selection. </w:t>
      </w:r>
    </w:p>
    <w:p w14:paraId="42C74191" w14:textId="7CB5E5B4" w:rsidR="48C663CC" w:rsidRDefault="24D5CF2E" w:rsidP="48C663CC">
      <w:pPr>
        <w:pStyle w:val="ListParagraph"/>
        <w:numPr>
          <w:ilvl w:val="2"/>
          <w:numId w:val="17"/>
        </w:numPr>
      </w:pPr>
      <w:r>
        <w:t>If the user clicks validate, the log file is validated and passed on as a log entry.</w:t>
      </w:r>
    </w:p>
    <w:p w14:paraId="154B6C4B" w14:textId="512401CF" w:rsidR="48C663CC" w:rsidRDefault="24D5CF2E" w:rsidP="48C663CC">
      <w:pPr>
        <w:pStyle w:val="ListParagraph"/>
        <w:numPr>
          <w:ilvl w:val="2"/>
          <w:numId w:val="17"/>
        </w:numPr>
      </w:pPr>
      <w:r>
        <w:t xml:space="preserve">If the user clicks on view enforcement report, a report is brought up explaining the error message in more detail. </w:t>
      </w:r>
    </w:p>
    <w:p w14:paraId="3E232044" w14:textId="537BAF92" w:rsidR="48C663CC" w:rsidRDefault="24D5CF2E" w:rsidP="48C663CC">
      <w:pPr>
        <w:pStyle w:val="ListParagraph"/>
        <w:numPr>
          <w:ilvl w:val="2"/>
          <w:numId w:val="17"/>
        </w:numPr>
      </w:pPr>
      <w:r>
        <w:t xml:space="preserve">Clicking cancel will cancel the selection of a log file. </w:t>
      </w:r>
    </w:p>
    <w:p w14:paraId="5EEFA822" w14:textId="7A7F39DE" w:rsidR="24D5CF2E" w:rsidRDefault="24D5CF2E" w:rsidP="24D5CF2E">
      <w:pPr>
        <w:jc w:val="center"/>
      </w:pPr>
      <w:r>
        <w:rPr>
          <w:noProof/>
        </w:rPr>
        <w:lastRenderedPageBreak/>
        <w:drawing>
          <wp:inline distT="0" distB="0" distL="0" distR="0" wp14:anchorId="34B680DD" wp14:editId="25233300">
            <wp:extent cx="4572000" cy="2847975"/>
            <wp:effectExtent l="0" t="0" r="0" b="0"/>
            <wp:docPr id="1857195757" name="Picture 1857195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45A1A522" w14:textId="1521B62A" w:rsidR="24D5CF2E" w:rsidRDefault="24D5CF2E" w:rsidP="24D5CF2E">
      <w:pPr>
        <w:jc w:val="center"/>
      </w:pPr>
      <w:r>
        <w:t>Fig 5.11 Log File Config screen after ingesting</w:t>
      </w:r>
    </w:p>
    <w:p w14:paraId="1A8CB471" w14:textId="2F21328D" w:rsidR="24D5CF2E" w:rsidRDefault="24D5CF2E" w:rsidP="24D5CF2E">
      <w:pPr>
        <w:jc w:val="center"/>
      </w:pPr>
    </w:p>
    <w:p w14:paraId="6796996B" w14:textId="33049C63" w:rsidR="48C663CC" w:rsidRDefault="24D5CF2E" w:rsidP="48C663CC">
      <w:pPr>
        <w:pStyle w:val="ListParagraph"/>
        <w:numPr>
          <w:ilvl w:val="0"/>
          <w:numId w:val="17"/>
        </w:numPr>
      </w:pPr>
      <w:r>
        <w:t>Log Entry Configuration</w:t>
      </w:r>
    </w:p>
    <w:p w14:paraId="4E43486A" w14:textId="014A232F" w:rsidR="48C663CC" w:rsidRDefault="24D5CF2E" w:rsidP="48C663CC">
      <w:pPr>
        <w:pStyle w:val="ListParagraph"/>
        <w:numPr>
          <w:ilvl w:val="1"/>
          <w:numId w:val="17"/>
        </w:numPr>
      </w:pPr>
      <w:r>
        <w:t>The user is provided with a list of log entries with the list number, log entry timestamp, log entry event and vector. Clicking any of these sections sorts the list in ascending or descending order.</w:t>
      </w:r>
    </w:p>
    <w:p w14:paraId="05EDB75F" w14:textId="6172DC65" w:rsidR="48C663CC" w:rsidRDefault="24D5CF2E" w:rsidP="48C663CC">
      <w:pPr>
        <w:pStyle w:val="ListParagraph"/>
        <w:numPr>
          <w:ilvl w:val="1"/>
          <w:numId w:val="17"/>
        </w:numPr>
      </w:pPr>
      <w:r>
        <w:t xml:space="preserve">Clicking the Filter button available pops up a window where the user can enter a keyword search or check certain parameters available to filter by creator, event type and/or time. </w:t>
      </w:r>
    </w:p>
    <w:p w14:paraId="3859DC43" w14:textId="5A033CB4" w:rsidR="48C663CC" w:rsidRDefault="24D5CF2E" w:rsidP="48C663CC">
      <w:pPr>
        <w:pStyle w:val="ListParagraph"/>
        <w:numPr>
          <w:ilvl w:val="2"/>
          <w:numId w:val="17"/>
        </w:numPr>
      </w:pPr>
      <w:r>
        <w:t>Clicking ok will alter the list by the selected options.</w:t>
      </w:r>
    </w:p>
    <w:p w14:paraId="67ABAB02" w14:textId="16C54012" w:rsidR="48C663CC" w:rsidRDefault="24D5CF2E" w:rsidP="48C663CC">
      <w:pPr>
        <w:pStyle w:val="ListParagraph"/>
        <w:numPr>
          <w:ilvl w:val="2"/>
          <w:numId w:val="17"/>
        </w:numPr>
      </w:pPr>
      <w:r>
        <w:t xml:space="preserve">Clicking cancel will close the filter configuration pop up and not apply any of the selected options to filter the list. </w:t>
      </w:r>
    </w:p>
    <w:p w14:paraId="05EE63CD" w14:textId="5AEF1365" w:rsidR="24D5CF2E" w:rsidRDefault="24D5CF2E" w:rsidP="24D5CF2E">
      <w:pPr>
        <w:jc w:val="center"/>
      </w:pPr>
      <w:r>
        <w:rPr>
          <w:noProof/>
        </w:rPr>
        <w:drawing>
          <wp:inline distT="0" distB="0" distL="0" distR="0" wp14:anchorId="56AAC6D0" wp14:editId="4FCF3861">
            <wp:extent cx="4324350" cy="2594610"/>
            <wp:effectExtent l="0" t="0" r="0" b="0"/>
            <wp:docPr id="894997299" name="Picture 89499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4350" cy="2594610"/>
                    </a:xfrm>
                    <a:prstGeom prst="rect">
                      <a:avLst/>
                    </a:prstGeom>
                  </pic:spPr>
                </pic:pic>
              </a:graphicData>
            </a:graphic>
          </wp:inline>
        </w:drawing>
      </w:r>
    </w:p>
    <w:p w14:paraId="42B5D898" w14:textId="23123F54" w:rsidR="24D5CF2E" w:rsidRDefault="24D5CF2E" w:rsidP="24D5CF2E">
      <w:pPr>
        <w:jc w:val="center"/>
      </w:pPr>
      <w:r>
        <w:t>Fig 5.12 Log Entry Config with log files</w:t>
      </w:r>
    </w:p>
    <w:p w14:paraId="70042EDE" w14:textId="5C21425E" w:rsidR="24D5CF2E" w:rsidRDefault="24D5CF2E" w:rsidP="24D5CF2E">
      <w:pPr>
        <w:jc w:val="center"/>
      </w:pPr>
    </w:p>
    <w:p w14:paraId="2174E322" w14:textId="16B07883" w:rsidR="24D5CF2E" w:rsidRDefault="24D5CF2E" w:rsidP="24D5CF2E">
      <w:pPr>
        <w:jc w:val="center"/>
      </w:pPr>
      <w:r>
        <w:rPr>
          <w:noProof/>
        </w:rPr>
        <w:lastRenderedPageBreak/>
        <w:drawing>
          <wp:inline distT="0" distB="0" distL="0" distR="0" wp14:anchorId="29AA3540" wp14:editId="65C2EACF">
            <wp:extent cx="4343400" cy="2687479"/>
            <wp:effectExtent l="0" t="0" r="0" b="0"/>
            <wp:docPr id="332059557" name="Picture 33205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43400" cy="2687479"/>
                    </a:xfrm>
                    <a:prstGeom prst="rect">
                      <a:avLst/>
                    </a:prstGeom>
                  </pic:spPr>
                </pic:pic>
              </a:graphicData>
            </a:graphic>
          </wp:inline>
        </w:drawing>
      </w:r>
    </w:p>
    <w:p w14:paraId="4048AA1B" w14:textId="55919F74" w:rsidR="24D5CF2E" w:rsidRDefault="24D5CF2E" w:rsidP="24D5CF2E">
      <w:pPr>
        <w:jc w:val="center"/>
      </w:pPr>
      <w:r>
        <w:t>Fig 5.13 Log Entry Config Filter Configuration option</w:t>
      </w:r>
    </w:p>
    <w:p w14:paraId="19DDC861" w14:textId="6C030869" w:rsidR="24D5CF2E" w:rsidRDefault="24D5CF2E" w:rsidP="24D5CF2E">
      <w:pPr>
        <w:jc w:val="center"/>
      </w:pPr>
    </w:p>
    <w:p w14:paraId="15E5E8B5" w14:textId="66DA0A06" w:rsidR="24D5CF2E" w:rsidRDefault="24D5CF2E" w:rsidP="24D5CF2E">
      <w:pPr>
        <w:jc w:val="center"/>
      </w:pPr>
      <w:r>
        <w:rPr>
          <w:noProof/>
        </w:rPr>
        <w:drawing>
          <wp:inline distT="0" distB="0" distL="0" distR="0" wp14:anchorId="02551A8C" wp14:editId="4D16469D">
            <wp:extent cx="4387273" cy="2714625"/>
            <wp:effectExtent l="0" t="0" r="0" b="0"/>
            <wp:docPr id="225567921" name="Picture 2255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87273" cy="2714625"/>
                    </a:xfrm>
                    <a:prstGeom prst="rect">
                      <a:avLst/>
                    </a:prstGeom>
                  </pic:spPr>
                </pic:pic>
              </a:graphicData>
            </a:graphic>
          </wp:inline>
        </w:drawing>
      </w:r>
    </w:p>
    <w:p w14:paraId="54AF9C31" w14:textId="3AD8E001" w:rsidR="24D5CF2E" w:rsidRDefault="24D5CF2E" w:rsidP="24D5CF2E">
      <w:pPr>
        <w:jc w:val="center"/>
      </w:pPr>
      <w:r>
        <w:t>Fig 5.14 Log Entry Config Filter Configuration selected with results</w:t>
      </w:r>
    </w:p>
    <w:p w14:paraId="36735E6B" w14:textId="1C26F3A4" w:rsidR="24D5CF2E" w:rsidRDefault="24D5CF2E" w:rsidP="24D5CF2E"/>
    <w:p w14:paraId="6A2A1BA5" w14:textId="42C30C1C" w:rsidR="48C663CC" w:rsidRDefault="24D5CF2E" w:rsidP="48C663CC">
      <w:pPr>
        <w:pStyle w:val="ListParagraph"/>
        <w:numPr>
          <w:ilvl w:val="0"/>
          <w:numId w:val="17"/>
        </w:numPr>
      </w:pPr>
      <w:r>
        <w:t>Vector Configuration</w:t>
      </w:r>
    </w:p>
    <w:p w14:paraId="4BFAF480" w14:textId="4A74B3A2" w:rsidR="48C663CC" w:rsidRDefault="24D5CF2E" w:rsidP="48C663CC">
      <w:pPr>
        <w:pStyle w:val="ListParagraph"/>
        <w:numPr>
          <w:ilvl w:val="1"/>
          <w:numId w:val="17"/>
        </w:numPr>
      </w:pPr>
      <w:r>
        <w:t xml:space="preserve">The user is presented with the buttons to add vector, delete vector, and edit vector. </w:t>
      </w:r>
    </w:p>
    <w:p w14:paraId="0A420EB4" w14:textId="20D62E72" w:rsidR="48C663CC" w:rsidRDefault="24D5CF2E" w:rsidP="48C663CC">
      <w:pPr>
        <w:pStyle w:val="ListParagraph"/>
        <w:numPr>
          <w:ilvl w:val="1"/>
          <w:numId w:val="17"/>
        </w:numPr>
      </w:pPr>
      <w:r>
        <w:t>Clicking on add vector will allow the user to add a new vector by name and adding a description.</w:t>
      </w:r>
    </w:p>
    <w:p w14:paraId="3E3254E8" w14:textId="51EABC20" w:rsidR="48C663CC" w:rsidRDefault="24D5CF2E" w:rsidP="48C663CC">
      <w:pPr>
        <w:pStyle w:val="ListParagraph"/>
        <w:numPr>
          <w:ilvl w:val="1"/>
          <w:numId w:val="17"/>
        </w:numPr>
      </w:pPr>
      <w:r>
        <w:t>Clicking on edit vector allows the user to edit a vector previously created.</w:t>
      </w:r>
    </w:p>
    <w:p w14:paraId="5D950059" w14:textId="42A42F76" w:rsidR="48C663CC" w:rsidRDefault="24D5CF2E" w:rsidP="48C663CC">
      <w:pPr>
        <w:pStyle w:val="ListParagraph"/>
        <w:numPr>
          <w:ilvl w:val="1"/>
          <w:numId w:val="17"/>
        </w:numPr>
      </w:pPr>
      <w:r>
        <w:t xml:space="preserve">The delete vector button allows the user to delete a vector in the list. </w:t>
      </w:r>
    </w:p>
    <w:p w14:paraId="5D984274" w14:textId="0D15D3C4" w:rsidR="24D5CF2E" w:rsidRDefault="24D5CF2E" w:rsidP="24D5CF2E">
      <w:pPr>
        <w:jc w:val="center"/>
      </w:pPr>
      <w:r>
        <w:rPr>
          <w:noProof/>
        </w:rPr>
        <w:lastRenderedPageBreak/>
        <w:drawing>
          <wp:inline distT="0" distB="0" distL="0" distR="0" wp14:anchorId="490D1B21" wp14:editId="47D56933">
            <wp:extent cx="5715000" cy="1738313"/>
            <wp:effectExtent l="0" t="0" r="0" b="0"/>
            <wp:docPr id="605482678" name="Picture 60548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15000" cy="1738313"/>
                    </a:xfrm>
                    <a:prstGeom prst="rect">
                      <a:avLst/>
                    </a:prstGeom>
                  </pic:spPr>
                </pic:pic>
              </a:graphicData>
            </a:graphic>
          </wp:inline>
        </w:drawing>
      </w:r>
      <w:r>
        <w:t>Fig5.15 Vector Configuration screen</w:t>
      </w:r>
    </w:p>
    <w:p w14:paraId="0A6050D2" w14:textId="59D052B6" w:rsidR="24D5CF2E" w:rsidRDefault="24D5CF2E" w:rsidP="24D5CF2E"/>
    <w:p w14:paraId="6A96C5DF" w14:textId="1B1F061C" w:rsidR="48C663CC" w:rsidRDefault="24D5CF2E" w:rsidP="48C663CC">
      <w:pPr>
        <w:pStyle w:val="ListParagraph"/>
        <w:numPr>
          <w:ilvl w:val="0"/>
          <w:numId w:val="17"/>
        </w:numPr>
      </w:pPr>
      <w:r>
        <w:t>Vector DB</w:t>
      </w:r>
    </w:p>
    <w:p w14:paraId="1FF5F6DF" w14:textId="3CC0CB79" w:rsidR="48C663CC" w:rsidRDefault="24D5CF2E" w:rsidP="48C663CC">
      <w:pPr>
        <w:pStyle w:val="ListParagraph"/>
        <w:numPr>
          <w:ilvl w:val="1"/>
          <w:numId w:val="17"/>
        </w:numPr>
      </w:pPr>
      <w:r>
        <w:t>Shows the user the Vectors pulled and pushed to the lead.</w:t>
      </w:r>
    </w:p>
    <w:p w14:paraId="7C7CBE16" w14:textId="3F3E4A8A" w:rsidR="48C663CC" w:rsidRDefault="24D5CF2E" w:rsidP="48C663CC">
      <w:pPr>
        <w:pStyle w:val="ListParagraph"/>
        <w:numPr>
          <w:ilvl w:val="1"/>
          <w:numId w:val="17"/>
        </w:numPr>
      </w:pPr>
      <w:r>
        <w:t>The user can check or uncheck vectors from the tables.</w:t>
      </w:r>
    </w:p>
    <w:p w14:paraId="0A094EBC" w14:textId="25DB20E9" w:rsidR="24D5CF2E" w:rsidRDefault="24D5CF2E" w:rsidP="24D5CF2E">
      <w:pPr>
        <w:jc w:val="center"/>
      </w:pPr>
      <w:r>
        <w:rPr>
          <w:noProof/>
        </w:rPr>
        <w:drawing>
          <wp:inline distT="0" distB="0" distL="0" distR="0" wp14:anchorId="08A3E074" wp14:editId="1105C556">
            <wp:extent cx="5825613" cy="2257425"/>
            <wp:effectExtent l="0" t="0" r="0" b="0"/>
            <wp:docPr id="702050044" name="Picture 70205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25613" cy="2257425"/>
                    </a:xfrm>
                    <a:prstGeom prst="rect">
                      <a:avLst/>
                    </a:prstGeom>
                  </pic:spPr>
                </pic:pic>
              </a:graphicData>
            </a:graphic>
          </wp:inline>
        </w:drawing>
      </w:r>
      <w:r>
        <w:t>Figure 5.16 Vector DB screen with Pull and Push information</w:t>
      </w:r>
    </w:p>
    <w:p w14:paraId="3515FACF" w14:textId="76813D4C" w:rsidR="24D5CF2E" w:rsidRDefault="24D5CF2E" w:rsidP="24D5CF2E">
      <w:pPr>
        <w:jc w:val="center"/>
      </w:pPr>
    </w:p>
    <w:p w14:paraId="16E49670" w14:textId="33C9ECAB" w:rsidR="48C663CC" w:rsidRDefault="24D5CF2E" w:rsidP="48C663CC">
      <w:pPr>
        <w:pStyle w:val="ListParagraph"/>
        <w:numPr>
          <w:ilvl w:val="0"/>
          <w:numId w:val="17"/>
        </w:numPr>
      </w:pPr>
      <w:r>
        <w:t>Relation Configuration</w:t>
      </w:r>
    </w:p>
    <w:p w14:paraId="6FF68EB3" w14:textId="08722478" w:rsidR="48C663CC" w:rsidRDefault="24D5CF2E" w:rsidP="48C663CC">
      <w:pPr>
        <w:pStyle w:val="ListParagraph"/>
        <w:numPr>
          <w:ilvl w:val="1"/>
          <w:numId w:val="17"/>
        </w:numPr>
      </w:pPr>
      <w:r>
        <w:t xml:space="preserve">Presents the user with the relationships between two nodes. Its Relation ID, the parent, child, and label. </w:t>
      </w:r>
    </w:p>
    <w:p w14:paraId="49662CB1" w14:textId="7DAEFA4C" w:rsidR="48C663CC" w:rsidRDefault="24D5CF2E" w:rsidP="48C663CC">
      <w:pPr>
        <w:pStyle w:val="ListParagraph"/>
        <w:numPr>
          <w:ilvl w:val="1"/>
          <w:numId w:val="17"/>
        </w:numPr>
      </w:pPr>
      <w:r>
        <w:t>The user can mark or unmark the relationship.</w:t>
      </w:r>
    </w:p>
    <w:p w14:paraId="2A98E844" w14:textId="77A10C9F" w:rsidR="24D5CF2E" w:rsidRDefault="24D5CF2E" w:rsidP="24D5CF2E"/>
    <w:p w14:paraId="699AC722" w14:textId="23B26FFA" w:rsidR="24D5CF2E" w:rsidRDefault="24D5CF2E" w:rsidP="24D5CF2E">
      <w:pPr>
        <w:jc w:val="center"/>
      </w:pPr>
      <w:r>
        <w:rPr>
          <w:noProof/>
        </w:rPr>
        <w:drawing>
          <wp:inline distT="0" distB="0" distL="0" distR="0" wp14:anchorId="2876BCDC" wp14:editId="470A0606">
            <wp:extent cx="5934075" cy="1211540"/>
            <wp:effectExtent l="0" t="0" r="0" b="0"/>
            <wp:docPr id="819074446" name="Picture 81907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4075" cy="1211540"/>
                    </a:xfrm>
                    <a:prstGeom prst="rect">
                      <a:avLst/>
                    </a:prstGeom>
                  </pic:spPr>
                </pic:pic>
              </a:graphicData>
            </a:graphic>
          </wp:inline>
        </w:drawing>
      </w:r>
      <w:r>
        <w:t>Figure 5.17 Relation Configuration clean start</w:t>
      </w:r>
    </w:p>
    <w:p w14:paraId="798CA5C9" w14:textId="09E8084B" w:rsidR="24D5CF2E" w:rsidRDefault="24D5CF2E" w:rsidP="24D5CF2E">
      <w:pPr>
        <w:jc w:val="center"/>
      </w:pPr>
    </w:p>
    <w:p w14:paraId="489F3371" w14:textId="431CA323" w:rsidR="24D5CF2E" w:rsidRDefault="24D5CF2E" w:rsidP="24D5CF2E">
      <w:pPr>
        <w:jc w:val="center"/>
      </w:pPr>
      <w:r>
        <w:rPr>
          <w:noProof/>
        </w:rPr>
        <w:lastRenderedPageBreak/>
        <w:drawing>
          <wp:inline distT="0" distB="0" distL="0" distR="0" wp14:anchorId="17CBC1A0" wp14:editId="2D5AF160">
            <wp:extent cx="5915025" cy="1232297"/>
            <wp:effectExtent l="0" t="0" r="0" b="0"/>
            <wp:docPr id="1722586421" name="Picture 172258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15025" cy="1232297"/>
                    </a:xfrm>
                    <a:prstGeom prst="rect">
                      <a:avLst/>
                    </a:prstGeom>
                  </pic:spPr>
                </pic:pic>
              </a:graphicData>
            </a:graphic>
          </wp:inline>
        </w:drawing>
      </w:r>
      <w:r>
        <w:t>Figure 5.18 Relation Configuration with relationship information for nodes</w:t>
      </w:r>
    </w:p>
    <w:p w14:paraId="64AA6A75" w14:textId="3E639B57" w:rsidR="24D5CF2E" w:rsidRDefault="24D5CF2E" w:rsidP="24D5CF2E">
      <w:pPr>
        <w:jc w:val="center"/>
      </w:pPr>
    </w:p>
    <w:p w14:paraId="0C934223" w14:textId="7109BFBF" w:rsidR="00667CDB" w:rsidRDefault="48C663CC" w:rsidP="00667CDB">
      <w:pPr>
        <w:pStyle w:val="ListParagraph"/>
        <w:numPr>
          <w:ilvl w:val="0"/>
          <w:numId w:val="17"/>
        </w:numPr>
        <w:rPr>
          <w:rFonts w:ascii="Times New Roman" w:hAnsi="Times New Roman"/>
        </w:rPr>
      </w:pPr>
      <w:r>
        <w:t>Graph View</w:t>
      </w:r>
    </w:p>
    <w:p w14:paraId="32DF0546" w14:textId="3F919E3F" w:rsidR="003F6A79" w:rsidRDefault="422B3D02" w:rsidP="00667CDB">
      <w:pPr>
        <w:pStyle w:val="ListParagraph"/>
        <w:numPr>
          <w:ilvl w:val="1"/>
          <w:numId w:val="17"/>
        </w:numPr>
      </w:pPr>
      <w:r>
        <w:t>Dead point in which a node can be moved</w:t>
      </w:r>
    </w:p>
    <w:p w14:paraId="219A152B" w14:textId="131FC046" w:rsidR="27DF764F" w:rsidRDefault="48C663CC" w:rsidP="00667CDB">
      <w:pPr>
        <w:pStyle w:val="ListParagraph"/>
        <w:numPr>
          <w:ilvl w:val="1"/>
          <w:numId w:val="17"/>
        </w:numPr>
      </w:pPr>
      <w:r>
        <w:t>Moving the nodes from graph</w:t>
      </w:r>
    </w:p>
    <w:p w14:paraId="6C57174E" w14:textId="49A47D61" w:rsidR="48C663CC" w:rsidRDefault="24D5CF2E" w:rsidP="48C663CC">
      <w:pPr>
        <w:pStyle w:val="ListParagraph"/>
        <w:numPr>
          <w:ilvl w:val="1"/>
          <w:numId w:val="17"/>
        </w:numPr>
      </w:pPr>
      <w:r>
        <w:t>Adding/Deleting nodes from graph</w:t>
      </w:r>
    </w:p>
    <w:p w14:paraId="20083D33" w14:textId="1F969F9F" w:rsidR="48C663CC" w:rsidRDefault="24D5CF2E" w:rsidP="48C663CC">
      <w:pPr>
        <w:pStyle w:val="ListParagraph"/>
        <w:numPr>
          <w:ilvl w:val="1"/>
          <w:numId w:val="17"/>
        </w:numPr>
      </w:pPr>
      <w:r>
        <w:t>Relationships between nodes</w:t>
      </w:r>
    </w:p>
    <w:p w14:paraId="3600A3D8" w14:textId="5EC3AE37" w:rsidR="24D5CF2E" w:rsidRDefault="24D5CF2E" w:rsidP="24D5CF2E">
      <w:pPr>
        <w:jc w:val="center"/>
      </w:pPr>
      <w:r>
        <w:rPr>
          <w:noProof/>
        </w:rPr>
        <w:drawing>
          <wp:inline distT="0" distB="0" distL="0" distR="0" wp14:anchorId="6578E5C0" wp14:editId="1405A305">
            <wp:extent cx="4202546" cy="2600325"/>
            <wp:effectExtent l="0" t="0" r="0" b="0"/>
            <wp:docPr id="245559836" name="Picture 245559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02546" cy="2600325"/>
                    </a:xfrm>
                    <a:prstGeom prst="rect">
                      <a:avLst/>
                    </a:prstGeom>
                  </pic:spPr>
                </pic:pic>
              </a:graphicData>
            </a:graphic>
          </wp:inline>
        </w:drawing>
      </w:r>
    </w:p>
    <w:p w14:paraId="61CE8667" w14:textId="256978AB" w:rsidR="24D5CF2E" w:rsidRDefault="24D5CF2E" w:rsidP="24D5CF2E">
      <w:pPr>
        <w:jc w:val="center"/>
      </w:pPr>
      <w:r>
        <w:t>Figure 5.19 Graph View</w:t>
      </w:r>
    </w:p>
    <w:p w14:paraId="2DB82EDD" w14:textId="5D62E856" w:rsidR="24D5CF2E" w:rsidRDefault="24D5CF2E" w:rsidP="24D5CF2E">
      <w:pPr>
        <w:jc w:val="center"/>
      </w:pPr>
    </w:p>
    <w:p w14:paraId="795CF62E" w14:textId="06640DFE" w:rsidR="24D5CF2E" w:rsidRDefault="24D5CF2E" w:rsidP="24D5CF2E">
      <w:pPr>
        <w:jc w:val="center"/>
      </w:pPr>
      <w:r>
        <w:rPr>
          <w:noProof/>
        </w:rPr>
        <w:drawing>
          <wp:inline distT="0" distB="0" distL="0" distR="0" wp14:anchorId="2C1A3F4C" wp14:editId="64DEABEF">
            <wp:extent cx="4286250" cy="2634258"/>
            <wp:effectExtent l="0" t="0" r="0" b="0"/>
            <wp:docPr id="685688072" name="Picture 68568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86250" cy="2634258"/>
                    </a:xfrm>
                    <a:prstGeom prst="rect">
                      <a:avLst/>
                    </a:prstGeom>
                  </pic:spPr>
                </pic:pic>
              </a:graphicData>
            </a:graphic>
          </wp:inline>
        </w:drawing>
      </w:r>
    </w:p>
    <w:p w14:paraId="417C4F6D" w14:textId="2032BE42" w:rsidR="24D5CF2E" w:rsidRDefault="24D5CF2E" w:rsidP="24D5CF2E">
      <w:pPr>
        <w:jc w:val="center"/>
      </w:pPr>
      <w:r>
        <w:lastRenderedPageBreak/>
        <w:t>Figure 5.20 Graph View with icon selection tool enabled</w:t>
      </w:r>
    </w:p>
    <w:p w14:paraId="01F1BFF5" w14:textId="679FF796" w:rsidR="24D5CF2E" w:rsidRDefault="24D5CF2E" w:rsidP="24D5CF2E"/>
    <w:p w14:paraId="047CFC9A" w14:textId="61E03941" w:rsidR="48C663CC" w:rsidRDefault="24D5CF2E" w:rsidP="48C663CC">
      <w:pPr>
        <w:pStyle w:val="ListParagraph"/>
        <w:numPr>
          <w:ilvl w:val="0"/>
          <w:numId w:val="17"/>
        </w:numPr>
      </w:pPr>
      <w:r>
        <w:t>Table View</w:t>
      </w:r>
    </w:p>
    <w:p w14:paraId="1F47B49C" w14:textId="71557128" w:rsidR="48C663CC" w:rsidRDefault="24D5CF2E" w:rsidP="48C663CC">
      <w:pPr>
        <w:pStyle w:val="ListParagraph"/>
        <w:numPr>
          <w:ilvl w:val="1"/>
          <w:numId w:val="17"/>
        </w:numPr>
      </w:pPr>
      <w:r>
        <w:t>The user can check or uncheck the node visibility from the graph presented in tabular format.</w:t>
      </w:r>
    </w:p>
    <w:p w14:paraId="5788C3C7" w14:textId="1DBE5847" w:rsidR="24D5CF2E" w:rsidRDefault="24D5CF2E" w:rsidP="24D5CF2E">
      <w:pPr>
        <w:jc w:val="center"/>
      </w:pPr>
      <w:r>
        <w:rPr>
          <w:noProof/>
        </w:rPr>
        <w:drawing>
          <wp:inline distT="0" distB="0" distL="0" distR="0" wp14:anchorId="43076DE9" wp14:editId="26F1DF54">
            <wp:extent cx="5791200" cy="1363345"/>
            <wp:effectExtent l="0" t="0" r="0" b="0"/>
            <wp:docPr id="1704460683" name="Picture 170446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91200" cy="1363345"/>
                    </a:xfrm>
                    <a:prstGeom prst="rect">
                      <a:avLst/>
                    </a:prstGeom>
                  </pic:spPr>
                </pic:pic>
              </a:graphicData>
            </a:graphic>
          </wp:inline>
        </w:drawing>
      </w:r>
      <w:r>
        <w:t>Figure 5.21 Table View</w:t>
      </w:r>
    </w:p>
    <w:p w14:paraId="0AC70634" w14:textId="7EC0689B" w:rsidR="24D5CF2E" w:rsidRDefault="24D5CF2E" w:rsidP="24D5CF2E">
      <w:pPr>
        <w:jc w:val="center"/>
      </w:pPr>
    </w:p>
    <w:p w14:paraId="199B8BCC" w14:textId="7F1E4A53" w:rsidR="24D5CF2E" w:rsidRDefault="24D5CF2E" w:rsidP="24D5CF2E">
      <w:pPr>
        <w:jc w:val="center"/>
      </w:pPr>
      <w:r>
        <w:rPr>
          <w:noProof/>
        </w:rPr>
        <w:drawing>
          <wp:inline distT="0" distB="0" distL="0" distR="0" wp14:anchorId="6B576B88" wp14:editId="7D9E5CFE">
            <wp:extent cx="5819775" cy="1080518"/>
            <wp:effectExtent l="0" t="0" r="0" b="0"/>
            <wp:docPr id="555882940" name="Picture 55588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19775" cy="1080518"/>
                    </a:xfrm>
                    <a:prstGeom prst="rect">
                      <a:avLst/>
                    </a:prstGeom>
                  </pic:spPr>
                </pic:pic>
              </a:graphicData>
            </a:graphic>
          </wp:inline>
        </w:drawing>
      </w:r>
      <w:r>
        <w:t>Figure 5.22 Table View with node information in tabular format</w:t>
      </w:r>
    </w:p>
    <w:p w14:paraId="7B7302FF" w14:textId="2BE0EA4C" w:rsidR="24D5CF2E" w:rsidRDefault="24D5CF2E" w:rsidP="24D5CF2E">
      <w:pPr>
        <w:jc w:val="center"/>
      </w:pPr>
    </w:p>
    <w:p w14:paraId="44CD92B1" w14:textId="08E7892F" w:rsidR="48C663CC" w:rsidRDefault="24D5CF2E" w:rsidP="48C663CC">
      <w:pPr>
        <w:pStyle w:val="ListParagraph"/>
        <w:numPr>
          <w:ilvl w:val="0"/>
          <w:numId w:val="17"/>
        </w:numPr>
      </w:pPr>
      <w:r>
        <w:t>Double View</w:t>
      </w:r>
    </w:p>
    <w:p w14:paraId="5AED2FEB" w14:textId="4CE548B9" w:rsidR="48C663CC" w:rsidRDefault="24D5CF2E" w:rsidP="48C663CC">
      <w:pPr>
        <w:pStyle w:val="ListParagraph"/>
        <w:numPr>
          <w:ilvl w:val="1"/>
          <w:numId w:val="17"/>
        </w:numPr>
      </w:pPr>
      <w:r>
        <w:t>The user will be able to view the nodes in graph view and table view in split screen.</w:t>
      </w:r>
    </w:p>
    <w:p w14:paraId="0F4808B8" w14:textId="396D774E" w:rsidR="24D5CF2E" w:rsidRDefault="24D5CF2E" w:rsidP="24D5CF2E">
      <w:pPr>
        <w:jc w:val="center"/>
      </w:pPr>
      <w:r>
        <w:rPr>
          <w:noProof/>
        </w:rPr>
        <w:drawing>
          <wp:inline distT="0" distB="0" distL="0" distR="0" wp14:anchorId="4CA602FB" wp14:editId="27CBCE40">
            <wp:extent cx="4803529" cy="2311698"/>
            <wp:effectExtent l="0" t="0" r="0" b="0"/>
            <wp:docPr id="662247856" name="Picture 66224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03529" cy="2311698"/>
                    </a:xfrm>
                    <a:prstGeom prst="rect">
                      <a:avLst/>
                    </a:prstGeom>
                  </pic:spPr>
                </pic:pic>
              </a:graphicData>
            </a:graphic>
          </wp:inline>
        </w:drawing>
      </w:r>
    </w:p>
    <w:p w14:paraId="3C50C581" w14:textId="596C80F0" w:rsidR="24D5CF2E" w:rsidRDefault="24D5CF2E" w:rsidP="24D5CF2E">
      <w:pPr>
        <w:jc w:val="center"/>
      </w:pPr>
      <w:r>
        <w:t xml:space="preserve">Figure 5.23 Double View </w:t>
      </w:r>
    </w:p>
    <w:p w14:paraId="2C39CDD8" w14:textId="05EF74C6" w:rsidR="24D5CF2E" w:rsidRDefault="24D5CF2E" w:rsidP="24D5CF2E">
      <w:pPr>
        <w:jc w:val="center"/>
      </w:pPr>
    </w:p>
    <w:p w14:paraId="2D4644A6" w14:textId="5F4AF640" w:rsidR="24D5CF2E" w:rsidRDefault="24D5CF2E" w:rsidP="24D5CF2E">
      <w:pPr>
        <w:jc w:val="center"/>
      </w:pPr>
      <w:r>
        <w:rPr>
          <w:noProof/>
        </w:rPr>
        <w:lastRenderedPageBreak/>
        <w:drawing>
          <wp:inline distT="0" distB="0" distL="0" distR="0" wp14:anchorId="05F18A07" wp14:editId="6669B167">
            <wp:extent cx="4895850" cy="2325529"/>
            <wp:effectExtent l="0" t="0" r="0" b="0"/>
            <wp:docPr id="741637455" name="Picture 74163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95850" cy="2325529"/>
                    </a:xfrm>
                    <a:prstGeom prst="rect">
                      <a:avLst/>
                    </a:prstGeom>
                  </pic:spPr>
                </pic:pic>
              </a:graphicData>
            </a:graphic>
          </wp:inline>
        </w:drawing>
      </w:r>
    </w:p>
    <w:p w14:paraId="154DEA71" w14:textId="4F81AEFA" w:rsidR="24D5CF2E" w:rsidRDefault="24D5CF2E" w:rsidP="24D5CF2E">
      <w:pPr>
        <w:jc w:val="center"/>
      </w:pPr>
      <w:r>
        <w:t>Figure 5.24 Double View with tabular information present</w:t>
      </w:r>
    </w:p>
    <w:p w14:paraId="749D3F28" w14:textId="4B385268" w:rsidR="24D5CF2E" w:rsidRDefault="24D5CF2E" w:rsidP="24D5CF2E">
      <w:pPr>
        <w:jc w:val="center"/>
      </w:pPr>
    </w:p>
    <w:p w14:paraId="112576B4" w14:textId="77777777" w:rsidR="00013402" w:rsidRDefault="00013402" w:rsidP="00013402">
      <w:pPr>
        <w:pStyle w:val="Heading1"/>
      </w:pPr>
      <w:bookmarkStart w:id="62" w:name="_Toc22915482"/>
      <w:bookmarkStart w:id="63" w:name="_Toc38970251"/>
      <w:r>
        <w:lastRenderedPageBreak/>
        <w:t>Test Schedule</w:t>
      </w:r>
      <w:bookmarkEnd w:id="62"/>
      <w:bookmarkEnd w:id="63"/>
    </w:p>
    <w:p w14:paraId="09323914" w14:textId="732A81BA" w:rsidR="422B3D02" w:rsidRDefault="422B3D02" w:rsidP="422B3D02">
      <w:pPr>
        <w:ind w:firstLine="720"/>
      </w:pPr>
      <w:r>
        <w:t>Below you will find the following test schedule that will be used to show who will conduct certain tests and what date they are expected to test.</w:t>
      </w:r>
    </w:p>
    <w:p w14:paraId="30D7AA69" w14:textId="77777777" w:rsidR="004706B7" w:rsidRDefault="004706B7" w:rsidP="00013402"/>
    <w:p w14:paraId="7196D064" w14:textId="77777777" w:rsidR="00E47986" w:rsidRDefault="00E47986" w:rsidP="00E47986"/>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1E0" w:firstRow="1" w:lastRow="1" w:firstColumn="1" w:lastColumn="1" w:noHBand="0" w:noVBand="0"/>
      </w:tblPr>
      <w:tblGrid>
        <w:gridCol w:w="1548"/>
        <w:gridCol w:w="2700"/>
        <w:gridCol w:w="4608"/>
      </w:tblGrid>
      <w:tr w:rsidR="00E47986" w:rsidRPr="004F31AD" w14:paraId="5A65349F" w14:textId="77777777" w:rsidTr="24D5CF2E">
        <w:tc>
          <w:tcPr>
            <w:tcW w:w="1548" w:type="dxa"/>
          </w:tcPr>
          <w:p w14:paraId="1AFEC6FE" w14:textId="77777777" w:rsidR="00E47986" w:rsidRPr="004F31AD" w:rsidRDefault="00E47986" w:rsidP="003D58CD">
            <w:pPr>
              <w:spacing w:line="360" w:lineRule="auto"/>
              <w:rPr>
                <w:b/>
              </w:rPr>
            </w:pPr>
            <w:r w:rsidRPr="004F31AD">
              <w:rPr>
                <w:b/>
              </w:rPr>
              <w:t>Task</w:t>
            </w:r>
            <w:r>
              <w:rPr>
                <w:b/>
              </w:rPr>
              <w:t xml:space="preserve"> and date</w:t>
            </w:r>
          </w:p>
        </w:tc>
        <w:tc>
          <w:tcPr>
            <w:tcW w:w="2700" w:type="dxa"/>
          </w:tcPr>
          <w:p w14:paraId="09F54B5C" w14:textId="77777777" w:rsidR="00E47986" w:rsidRPr="004F31AD" w:rsidRDefault="00E47986" w:rsidP="003D58CD">
            <w:pPr>
              <w:spacing w:line="360" w:lineRule="auto"/>
              <w:rPr>
                <w:b/>
              </w:rPr>
            </w:pPr>
            <w:r w:rsidRPr="004F31AD">
              <w:rPr>
                <w:b/>
              </w:rPr>
              <w:t>People</w:t>
            </w:r>
          </w:p>
        </w:tc>
        <w:tc>
          <w:tcPr>
            <w:tcW w:w="4608" w:type="dxa"/>
          </w:tcPr>
          <w:p w14:paraId="02F99ED9" w14:textId="77777777" w:rsidR="00E47986" w:rsidRPr="004F31AD" w:rsidRDefault="00E47986" w:rsidP="003D58CD">
            <w:pPr>
              <w:spacing w:line="360" w:lineRule="auto"/>
              <w:rPr>
                <w:b/>
              </w:rPr>
            </w:pPr>
            <w:r w:rsidRPr="004F31AD">
              <w:rPr>
                <w:b/>
              </w:rPr>
              <w:t>Description</w:t>
            </w:r>
          </w:p>
        </w:tc>
      </w:tr>
      <w:tr w:rsidR="00E47986" w:rsidRPr="004F31AD" w14:paraId="34FF1C98" w14:textId="77777777" w:rsidTr="24D5CF2E">
        <w:tc>
          <w:tcPr>
            <w:tcW w:w="1548" w:type="dxa"/>
          </w:tcPr>
          <w:p w14:paraId="78CDCFE8" w14:textId="730FE5B8" w:rsidR="00E47986" w:rsidRDefault="1B2DE5EB" w:rsidP="003D58CD">
            <w:pPr>
              <w:spacing w:line="360" w:lineRule="auto"/>
            </w:pPr>
            <w:r>
              <w:t>LFI I1</w:t>
            </w:r>
          </w:p>
          <w:p w14:paraId="6D072C0D" w14:textId="5278C7DC" w:rsidR="00E47986" w:rsidRDefault="1B2DE5EB" w:rsidP="003D58CD">
            <w:pPr>
              <w:spacing w:line="360" w:lineRule="auto"/>
            </w:pPr>
            <w:r>
              <w:t>04/14/2020</w:t>
            </w:r>
          </w:p>
        </w:tc>
        <w:tc>
          <w:tcPr>
            <w:tcW w:w="2700" w:type="dxa"/>
          </w:tcPr>
          <w:p w14:paraId="48A21919" w14:textId="29C045DF" w:rsidR="00E47986" w:rsidRDefault="1B2DE5EB" w:rsidP="003D58CD">
            <w:pPr>
              <w:spacing w:line="360" w:lineRule="auto"/>
            </w:pPr>
            <w:r>
              <w:t>Hector Dozal</w:t>
            </w:r>
          </w:p>
        </w:tc>
        <w:tc>
          <w:tcPr>
            <w:tcW w:w="4608" w:type="dxa"/>
          </w:tcPr>
          <w:p w14:paraId="6BD18F9B" w14:textId="5141CB7C" w:rsidR="00E47986" w:rsidRDefault="1B2DE5EB" w:rsidP="003D58CD">
            <w:pPr>
              <w:spacing w:line="360" w:lineRule="auto"/>
            </w:pPr>
            <w:r>
              <w:t>Created Cleansing script to remove unwanted characters from log files</w:t>
            </w:r>
          </w:p>
        </w:tc>
      </w:tr>
      <w:tr w:rsidR="00E47986" w:rsidRPr="004F31AD" w14:paraId="238601FE" w14:textId="77777777" w:rsidTr="24D5CF2E">
        <w:tc>
          <w:tcPr>
            <w:tcW w:w="1548" w:type="dxa"/>
          </w:tcPr>
          <w:p w14:paraId="0D747B78" w14:textId="5FDEDE04" w:rsidR="00E47986" w:rsidRDefault="62C5E228" w:rsidP="003D58CD">
            <w:pPr>
              <w:spacing w:line="360" w:lineRule="auto"/>
            </w:pPr>
            <w:r>
              <w:t>LFI I2</w:t>
            </w:r>
          </w:p>
          <w:p w14:paraId="0F3CABC7" w14:textId="2924870E" w:rsidR="00E47986" w:rsidRDefault="24D5CF2E" w:rsidP="003D58CD">
            <w:pPr>
              <w:spacing w:line="360" w:lineRule="auto"/>
            </w:pPr>
            <w:r>
              <w:t>04/29/2020</w:t>
            </w:r>
          </w:p>
        </w:tc>
        <w:tc>
          <w:tcPr>
            <w:tcW w:w="2700" w:type="dxa"/>
          </w:tcPr>
          <w:p w14:paraId="5B08B5D1" w14:textId="004BC8AB" w:rsidR="00E47986" w:rsidRDefault="1C130A5A" w:rsidP="003D58CD">
            <w:pPr>
              <w:spacing w:line="360" w:lineRule="auto"/>
            </w:pPr>
            <w:r>
              <w:t>Victor Vargas</w:t>
            </w:r>
          </w:p>
        </w:tc>
        <w:tc>
          <w:tcPr>
            <w:tcW w:w="4608" w:type="dxa"/>
          </w:tcPr>
          <w:p w14:paraId="16DEB4AB" w14:textId="282F801B" w:rsidR="00E47986" w:rsidRDefault="24D5CF2E" w:rsidP="003D58CD">
            <w:pPr>
              <w:spacing w:line="360" w:lineRule="auto"/>
            </w:pPr>
            <w:r w:rsidRPr="24D5CF2E">
              <w:rPr>
                <w:sz w:val="22"/>
                <w:szCs w:val="22"/>
              </w:rPr>
              <w:t>Verify that the system performs the validation of log files before ingesting to Splunk</w:t>
            </w:r>
          </w:p>
        </w:tc>
      </w:tr>
      <w:tr w:rsidR="00E47986" w:rsidRPr="004F31AD" w14:paraId="0AD9C6F4" w14:textId="77777777" w:rsidTr="24D5CF2E">
        <w:tc>
          <w:tcPr>
            <w:tcW w:w="1548" w:type="dxa"/>
          </w:tcPr>
          <w:p w14:paraId="4B6C4107" w14:textId="5F2F9FC9" w:rsidR="00E47986" w:rsidRDefault="3CD64F1C" w:rsidP="003D58CD">
            <w:pPr>
              <w:spacing w:line="360" w:lineRule="auto"/>
            </w:pPr>
            <w:r>
              <w:t xml:space="preserve">LFI </w:t>
            </w:r>
            <w:r w:rsidR="0E7E344C">
              <w:t>I3</w:t>
            </w:r>
          </w:p>
          <w:p w14:paraId="4B1F511A" w14:textId="0DFA9EBE" w:rsidR="00E47986" w:rsidRDefault="24D5CF2E" w:rsidP="003D58CD">
            <w:pPr>
              <w:spacing w:line="360" w:lineRule="auto"/>
            </w:pPr>
            <w:r>
              <w:t>04/15/2020</w:t>
            </w:r>
          </w:p>
        </w:tc>
        <w:tc>
          <w:tcPr>
            <w:tcW w:w="2700" w:type="dxa"/>
          </w:tcPr>
          <w:p w14:paraId="65F9C3DC" w14:textId="5A4A4270" w:rsidR="00E47986" w:rsidRDefault="010D3CC2" w:rsidP="003D58CD">
            <w:pPr>
              <w:spacing w:line="360" w:lineRule="auto"/>
            </w:pPr>
            <w:r>
              <w:t>Victor Vargas</w:t>
            </w:r>
          </w:p>
        </w:tc>
        <w:tc>
          <w:tcPr>
            <w:tcW w:w="4608" w:type="dxa"/>
          </w:tcPr>
          <w:p w14:paraId="5023141B" w14:textId="2187E1B3" w:rsidR="00E47986" w:rsidRDefault="2B7F7BF3" w:rsidP="003D58CD">
            <w:pPr>
              <w:spacing w:line="360" w:lineRule="auto"/>
            </w:pPr>
            <w:r>
              <w:t>Verify that the system performs the ingestion into Splunk properly</w:t>
            </w:r>
          </w:p>
        </w:tc>
      </w:tr>
      <w:tr w:rsidR="00E47986" w:rsidRPr="004F31AD" w14:paraId="1F3B1409" w14:textId="77777777" w:rsidTr="24D5CF2E">
        <w:tc>
          <w:tcPr>
            <w:tcW w:w="1548" w:type="dxa"/>
          </w:tcPr>
          <w:p w14:paraId="222BF9C7" w14:textId="2CA4F4C6" w:rsidR="00E47986" w:rsidRDefault="083E9DC8" w:rsidP="003D58CD">
            <w:pPr>
              <w:spacing w:line="360" w:lineRule="auto"/>
            </w:pPr>
            <w:r>
              <w:t>GI I1</w:t>
            </w:r>
          </w:p>
          <w:p w14:paraId="562C75D1" w14:textId="3F47290D" w:rsidR="00E47986" w:rsidRDefault="24D5CF2E" w:rsidP="003D58CD">
            <w:pPr>
              <w:spacing w:line="360" w:lineRule="auto"/>
            </w:pPr>
            <w:r>
              <w:t>04/27/2020</w:t>
            </w:r>
          </w:p>
        </w:tc>
        <w:tc>
          <w:tcPr>
            <w:tcW w:w="2700" w:type="dxa"/>
          </w:tcPr>
          <w:p w14:paraId="34DEEC56" w14:textId="2921611B" w:rsidR="00E47986" w:rsidRDefault="0149D230" w:rsidP="5D4CDEE1">
            <w:pPr>
              <w:spacing w:line="360" w:lineRule="auto"/>
            </w:pPr>
            <w:r>
              <w:t xml:space="preserve">Irvin </w:t>
            </w:r>
            <w:r w:rsidR="38F2FC75">
              <w:t>Bosquez</w:t>
            </w:r>
          </w:p>
          <w:p w14:paraId="664355AD" w14:textId="2C7148C2" w:rsidR="00E47986" w:rsidRDefault="24D5CF2E" w:rsidP="003D58CD">
            <w:pPr>
              <w:spacing w:line="360" w:lineRule="auto"/>
            </w:pPr>
            <w:r>
              <w:t>Eduardo Lara</w:t>
            </w:r>
          </w:p>
        </w:tc>
        <w:tc>
          <w:tcPr>
            <w:tcW w:w="4608" w:type="dxa"/>
          </w:tcPr>
          <w:p w14:paraId="1A965116" w14:textId="75194A5C" w:rsidR="00E47986" w:rsidRDefault="114A892F" w:rsidP="003D58CD">
            <w:pPr>
              <w:spacing w:line="360" w:lineRule="auto"/>
            </w:pPr>
            <w:r>
              <w:t xml:space="preserve">Verify that it is possible to add nodes </w:t>
            </w:r>
            <w:r w:rsidR="1C130A5A">
              <w:t>to</w:t>
            </w:r>
            <w:r>
              <w:t xml:space="preserve"> the </w:t>
            </w:r>
            <w:r w:rsidR="1C130A5A">
              <w:t>graph from a defined vector</w:t>
            </w:r>
          </w:p>
        </w:tc>
      </w:tr>
      <w:tr w:rsidR="00E47986" w:rsidRPr="004F31AD" w14:paraId="7DF4E37C" w14:textId="77777777" w:rsidTr="24D5CF2E">
        <w:tc>
          <w:tcPr>
            <w:tcW w:w="1548" w:type="dxa"/>
          </w:tcPr>
          <w:p w14:paraId="625A4CA3" w14:textId="3CC5159A" w:rsidR="00E47986" w:rsidRDefault="0ADBBDF6" w:rsidP="003D58CD">
            <w:pPr>
              <w:spacing w:line="360" w:lineRule="auto"/>
            </w:pPr>
            <w:r>
              <w:t>GI I2</w:t>
            </w:r>
          </w:p>
          <w:p w14:paraId="44FB30F8" w14:textId="5A4CDD8F" w:rsidR="00E47986" w:rsidRDefault="24D5CF2E" w:rsidP="003D58CD">
            <w:pPr>
              <w:spacing w:line="360" w:lineRule="auto"/>
            </w:pPr>
            <w:r>
              <w:t>04/20/2020</w:t>
            </w:r>
          </w:p>
        </w:tc>
        <w:tc>
          <w:tcPr>
            <w:tcW w:w="2700" w:type="dxa"/>
          </w:tcPr>
          <w:p w14:paraId="1E3CF87D" w14:textId="30EEB9CF" w:rsidR="00E47986" w:rsidRDefault="25BD8408" w:rsidP="5D4CDEE1">
            <w:pPr>
              <w:spacing w:line="360" w:lineRule="auto"/>
            </w:pPr>
            <w:r>
              <w:t xml:space="preserve">Irvin </w:t>
            </w:r>
            <w:r w:rsidR="3CA6E466">
              <w:t>Bosquez</w:t>
            </w:r>
          </w:p>
          <w:p w14:paraId="1DA6542E" w14:textId="518D33C3" w:rsidR="00E47986" w:rsidRDefault="24D5CF2E" w:rsidP="003D58CD">
            <w:pPr>
              <w:spacing w:line="360" w:lineRule="auto"/>
            </w:pPr>
            <w:r>
              <w:t>Eduardo Lara</w:t>
            </w:r>
          </w:p>
        </w:tc>
        <w:tc>
          <w:tcPr>
            <w:tcW w:w="4608" w:type="dxa"/>
          </w:tcPr>
          <w:p w14:paraId="6E806723" w14:textId="46C3E3E0" w:rsidR="00E47986" w:rsidRDefault="47AE810D" w:rsidP="003D58CD">
            <w:pPr>
              <w:spacing w:line="360" w:lineRule="auto"/>
            </w:pPr>
            <w:r>
              <w:t>Verify</w:t>
            </w:r>
            <w:r w:rsidR="51CC5F5F">
              <w:t xml:space="preserve"> that it is possible to move Nodes</w:t>
            </w:r>
          </w:p>
          <w:p w14:paraId="3041E394" w14:textId="0ED6C882" w:rsidR="00E47986" w:rsidRDefault="00E47986" w:rsidP="003D58CD">
            <w:pPr>
              <w:spacing w:line="360" w:lineRule="auto"/>
            </w:pPr>
          </w:p>
        </w:tc>
      </w:tr>
      <w:tr w:rsidR="1C130A5A" w14:paraId="20F7FFDC" w14:textId="77777777" w:rsidTr="24D5CF2E">
        <w:tc>
          <w:tcPr>
            <w:tcW w:w="1548" w:type="dxa"/>
          </w:tcPr>
          <w:p w14:paraId="20B557E1" w14:textId="04B805EB" w:rsidR="1C130A5A" w:rsidRDefault="24D5CF2E" w:rsidP="1C130A5A">
            <w:pPr>
              <w:spacing w:line="360" w:lineRule="auto"/>
            </w:pPr>
            <w:r>
              <w:t>GI I3</w:t>
            </w:r>
          </w:p>
          <w:p w14:paraId="40C2C328" w14:textId="56B1FDD9" w:rsidR="1C130A5A" w:rsidRDefault="1C130A5A" w:rsidP="1C130A5A">
            <w:pPr>
              <w:spacing w:line="360" w:lineRule="auto"/>
            </w:pPr>
            <w:r>
              <w:t>04</w:t>
            </w:r>
            <w:r w:rsidR="5D4CDEE1">
              <w:t>/30/</w:t>
            </w:r>
            <w:r>
              <w:t>2020</w:t>
            </w:r>
          </w:p>
        </w:tc>
        <w:tc>
          <w:tcPr>
            <w:tcW w:w="2700" w:type="dxa"/>
          </w:tcPr>
          <w:p w14:paraId="05BADDCE" w14:textId="0F28F590" w:rsidR="5D4CDEE1" w:rsidRDefault="5D4CDEE1" w:rsidP="5D4CDEE1">
            <w:pPr>
              <w:spacing w:line="360" w:lineRule="auto"/>
            </w:pPr>
            <w:r>
              <w:t>Irvin Bosquez</w:t>
            </w:r>
          </w:p>
          <w:p w14:paraId="56FF6157" w14:textId="76A56A92" w:rsidR="1C130A5A" w:rsidRDefault="24D5CF2E" w:rsidP="1C130A5A">
            <w:pPr>
              <w:spacing w:line="360" w:lineRule="auto"/>
            </w:pPr>
            <w:r>
              <w:t>Eduardo Lara</w:t>
            </w:r>
          </w:p>
        </w:tc>
        <w:tc>
          <w:tcPr>
            <w:tcW w:w="4608" w:type="dxa"/>
          </w:tcPr>
          <w:p w14:paraId="3C2D3876" w14:textId="22DF1403" w:rsidR="1C130A5A" w:rsidRDefault="24D5CF2E" w:rsidP="1C130A5A">
            <w:r w:rsidRPr="24D5CF2E">
              <w:rPr>
                <w:sz w:val="22"/>
                <w:szCs w:val="22"/>
              </w:rPr>
              <w:t>Verify that it is possible to create relationships between nodes on the graph with the graphing interface</w:t>
            </w:r>
          </w:p>
        </w:tc>
      </w:tr>
      <w:tr w:rsidR="1C130A5A" w14:paraId="1C581C99" w14:textId="77777777" w:rsidTr="24D5CF2E">
        <w:tc>
          <w:tcPr>
            <w:tcW w:w="1548" w:type="dxa"/>
          </w:tcPr>
          <w:p w14:paraId="3C35ADD7" w14:textId="41B730AB" w:rsidR="1C130A5A" w:rsidRDefault="24D5CF2E" w:rsidP="1C130A5A">
            <w:pPr>
              <w:spacing w:line="360" w:lineRule="auto"/>
            </w:pPr>
            <w:r>
              <w:t>GI I4</w:t>
            </w:r>
          </w:p>
          <w:p w14:paraId="473408FD" w14:textId="498D0924" w:rsidR="1C130A5A" w:rsidRDefault="24D5CF2E" w:rsidP="1C130A5A">
            <w:pPr>
              <w:spacing w:line="360" w:lineRule="auto"/>
            </w:pPr>
            <w:r>
              <w:t>04/19/2020</w:t>
            </w:r>
          </w:p>
        </w:tc>
        <w:tc>
          <w:tcPr>
            <w:tcW w:w="2700" w:type="dxa"/>
          </w:tcPr>
          <w:p w14:paraId="30B05D5B" w14:textId="1184AA91" w:rsidR="5D4CDEE1" w:rsidRDefault="1C130A5A" w:rsidP="5D4CDEE1">
            <w:pPr>
              <w:spacing w:line="360" w:lineRule="auto"/>
            </w:pPr>
            <w:r>
              <w:t>Irvin Bosquez</w:t>
            </w:r>
          </w:p>
          <w:p w14:paraId="60546994" w14:textId="5CA7FFDC" w:rsidR="1C130A5A" w:rsidRDefault="24D5CF2E" w:rsidP="1C130A5A">
            <w:pPr>
              <w:spacing w:line="360" w:lineRule="auto"/>
            </w:pPr>
            <w:r>
              <w:t>Eduardo Lara</w:t>
            </w:r>
          </w:p>
        </w:tc>
        <w:tc>
          <w:tcPr>
            <w:tcW w:w="4608" w:type="dxa"/>
          </w:tcPr>
          <w:p w14:paraId="3CFCEA76" w14:textId="6B2F0118" w:rsidR="1C130A5A" w:rsidRDefault="24D5CF2E" w:rsidP="1C130A5A">
            <w:r w:rsidRPr="24D5CF2E">
              <w:rPr>
                <w:sz w:val="22"/>
                <w:szCs w:val="22"/>
              </w:rPr>
              <w:t>Verify that it is possible to add new nodes to the graph with the graphing interface</w:t>
            </w:r>
          </w:p>
        </w:tc>
      </w:tr>
      <w:tr w:rsidR="1C130A5A" w14:paraId="6A17FA2D" w14:textId="77777777" w:rsidTr="24D5CF2E">
        <w:tc>
          <w:tcPr>
            <w:tcW w:w="1548" w:type="dxa"/>
          </w:tcPr>
          <w:p w14:paraId="723C3896" w14:textId="51852088" w:rsidR="1C130A5A" w:rsidRDefault="24D5CF2E" w:rsidP="1C130A5A">
            <w:pPr>
              <w:spacing w:line="360" w:lineRule="auto"/>
            </w:pPr>
            <w:r>
              <w:t>GI I5</w:t>
            </w:r>
          </w:p>
          <w:p w14:paraId="12E946C1" w14:textId="1191FF8C" w:rsidR="1C130A5A" w:rsidRDefault="24D5CF2E" w:rsidP="1C130A5A">
            <w:pPr>
              <w:spacing w:line="360" w:lineRule="auto"/>
            </w:pPr>
            <w:r>
              <w:t>04/27/2020</w:t>
            </w:r>
          </w:p>
        </w:tc>
        <w:tc>
          <w:tcPr>
            <w:tcW w:w="2700" w:type="dxa"/>
          </w:tcPr>
          <w:p w14:paraId="1950EEFC" w14:textId="291E9DD4" w:rsidR="5D4CDEE1" w:rsidRDefault="1C130A5A" w:rsidP="5D4CDEE1">
            <w:pPr>
              <w:spacing w:line="360" w:lineRule="auto"/>
            </w:pPr>
            <w:r>
              <w:t>Irvin Bosquez</w:t>
            </w:r>
          </w:p>
          <w:p w14:paraId="32029541" w14:textId="46135EAF" w:rsidR="1C130A5A" w:rsidRDefault="24D5CF2E" w:rsidP="1C130A5A">
            <w:pPr>
              <w:spacing w:line="360" w:lineRule="auto"/>
            </w:pPr>
            <w:r>
              <w:t>Eduardo Lara</w:t>
            </w:r>
          </w:p>
        </w:tc>
        <w:tc>
          <w:tcPr>
            <w:tcW w:w="4608" w:type="dxa"/>
          </w:tcPr>
          <w:p w14:paraId="5AA82B1E" w14:textId="558E7F5F" w:rsidR="1C130A5A" w:rsidRDefault="24D5CF2E" w:rsidP="1C130A5A">
            <w:r w:rsidRPr="24D5CF2E">
              <w:rPr>
                <w:sz w:val="22"/>
                <w:szCs w:val="22"/>
              </w:rPr>
              <w:t>Verify that it is possible to delete nodes from the graph with the graphing interface</w:t>
            </w:r>
          </w:p>
          <w:p w14:paraId="51AE64FC" w14:textId="5FF03646" w:rsidR="1C130A5A" w:rsidRDefault="1C130A5A" w:rsidP="1C130A5A"/>
        </w:tc>
      </w:tr>
      <w:tr w:rsidR="00E47986" w:rsidRPr="004F31AD" w14:paraId="722B00AE" w14:textId="77777777" w:rsidTr="24D5CF2E">
        <w:tc>
          <w:tcPr>
            <w:tcW w:w="1548" w:type="dxa"/>
          </w:tcPr>
          <w:p w14:paraId="3662CD61" w14:textId="03D1E515" w:rsidR="00E47986" w:rsidRDefault="353EB1F8" w:rsidP="003D58CD">
            <w:pPr>
              <w:spacing w:line="360" w:lineRule="auto"/>
            </w:pPr>
            <w:r>
              <w:t>OSR I1</w:t>
            </w:r>
          </w:p>
          <w:p w14:paraId="42C6D796" w14:textId="489E40CE" w:rsidR="00E47986" w:rsidRDefault="24D5CF2E" w:rsidP="003D58CD">
            <w:pPr>
              <w:spacing w:line="360" w:lineRule="auto"/>
            </w:pPr>
            <w:r>
              <w:t>04/27/2020</w:t>
            </w:r>
          </w:p>
        </w:tc>
        <w:tc>
          <w:tcPr>
            <w:tcW w:w="2700" w:type="dxa"/>
          </w:tcPr>
          <w:p w14:paraId="6E1831B3" w14:textId="4BA12AA7" w:rsidR="00E47986" w:rsidRDefault="082E2C3F" w:rsidP="003D58CD">
            <w:pPr>
              <w:spacing w:line="360" w:lineRule="auto"/>
            </w:pPr>
            <w:r>
              <w:t xml:space="preserve">Gerardo </w:t>
            </w:r>
            <w:r w:rsidR="15BFE69C">
              <w:t>Armenta</w:t>
            </w:r>
          </w:p>
        </w:tc>
        <w:tc>
          <w:tcPr>
            <w:tcW w:w="4608" w:type="dxa"/>
          </w:tcPr>
          <w:p w14:paraId="54E11D2A" w14:textId="5A873E70" w:rsidR="00E47986" w:rsidRDefault="168B2A1C" w:rsidP="003D58CD">
            <w:pPr>
              <w:spacing w:line="360" w:lineRule="auto"/>
            </w:pPr>
            <w:r>
              <w:t>Verify program runs as intended in the operating system Kali.</w:t>
            </w:r>
          </w:p>
        </w:tc>
      </w:tr>
    </w:tbl>
    <w:p w14:paraId="06971CD3" w14:textId="77777777" w:rsidR="00E47986" w:rsidRDefault="00E47986" w:rsidP="00E47986"/>
    <w:p w14:paraId="2A1F701D" w14:textId="77777777" w:rsidR="00E47986" w:rsidRDefault="00E47986" w:rsidP="00E47986"/>
    <w:p w14:paraId="03EFCA41" w14:textId="77777777" w:rsidR="004706B7" w:rsidRDefault="004706B7" w:rsidP="00013402"/>
    <w:p w14:paraId="04509E1D" w14:textId="77777777" w:rsidR="004706B7" w:rsidRDefault="004706B7" w:rsidP="004706B7">
      <w:pPr>
        <w:pStyle w:val="Heading1"/>
      </w:pPr>
      <w:bookmarkStart w:id="64" w:name="_Toc22915483"/>
      <w:bookmarkStart w:id="65" w:name="_Toc38970252"/>
      <w:r>
        <w:lastRenderedPageBreak/>
        <w:t>Other Sections</w:t>
      </w:r>
      <w:bookmarkEnd w:id="64"/>
      <w:bookmarkEnd w:id="65"/>
    </w:p>
    <w:p w14:paraId="4E7A7B6B" w14:textId="77777777" w:rsidR="004706B7" w:rsidRDefault="004706B7" w:rsidP="004706B7">
      <w:r>
        <w:t>&lt;&lt;</w:t>
      </w:r>
      <w:r w:rsidRPr="00013402">
        <w:t xml:space="preserve"> </w:t>
      </w:r>
      <w:r>
        <w:t>Other sections that may appear in a test plan (but not required for this course) are:</w:t>
      </w:r>
    </w:p>
    <w:p w14:paraId="5F96A722" w14:textId="77777777" w:rsidR="004706B7" w:rsidRDefault="004706B7" w:rsidP="004706B7"/>
    <w:p w14:paraId="24F48E3B" w14:textId="77777777" w:rsidR="004706B7" w:rsidRDefault="004706B7" w:rsidP="007957FF">
      <w:pPr>
        <w:pStyle w:val="ListBullet"/>
      </w:pPr>
      <w:r>
        <w:t>Test Management Requirements: how testing is to be managed; a delineation of responsibilities of each project organization involved with testing</w:t>
      </w:r>
    </w:p>
    <w:p w14:paraId="649E5EDF" w14:textId="77777777" w:rsidR="004706B7" w:rsidRDefault="004706B7" w:rsidP="007957FF">
      <w:pPr>
        <w:pStyle w:val="ListBullet"/>
      </w:pPr>
      <w:r>
        <w:t>Staffing and training needs: delineate the responsibilities of those individuals who are to perform the testing, level of skill required, and training to be provided</w:t>
      </w:r>
    </w:p>
    <w:p w14:paraId="6996430B" w14:textId="77777777" w:rsidR="004706B7" w:rsidRDefault="004706B7" w:rsidP="007957FF">
      <w:pPr>
        <w:pStyle w:val="ListBullet"/>
      </w:pPr>
      <w:r>
        <w:t>Environmental Requirements: describe the hardware (including communication and network equipment) needed to support testing; describe configuration of hardware components on which software and database to be tested are to operate.</w:t>
      </w:r>
    </w:p>
    <w:p w14:paraId="45671632" w14:textId="77777777" w:rsidR="004706B7" w:rsidRDefault="004706B7" w:rsidP="007957FF">
      <w:pPr>
        <w:pStyle w:val="ListBullet"/>
      </w:pPr>
      <w:r>
        <w:t>Software Requirements: describe the software needed to support testing; include the software code and databases that are object of the testing. Also include software tools such as compilers, CASE instruments and simulators that are needed to model the user’s operational environment.</w:t>
      </w:r>
    </w:p>
    <w:p w14:paraId="60A84C29" w14:textId="77777777" w:rsidR="004706B7" w:rsidRDefault="004706B7" w:rsidP="007957FF">
      <w:pPr>
        <w:pStyle w:val="ListBullet"/>
      </w:pPr>
      <w:r>
        <w:t>Risk and contingencies</w:t>
      </w:r>
    </w:p>
    <w:p w14:paraId="0FDFDC9B" w14:textId="77777777" w:rsidR="004706B7" w:rsidRDefault="004706B7" w:rsidP="007957FF">
      <w:pPr>
        <w:pStyle w:val="ListBullet"/>
      </w:pPr>
      <w:r>
        <w:t>Cost: include an estimate of costs.</w:t>
      </w:r>
    </w:p>
    <w:p w14:paraId="4A479C61" w14:textId="77777777" w:rsidR="004706B7" w:rsidRDefault="004706B7" w:rsidP="007957FF">
      <w:pPr>
        <w:pStyle w:val="ListBullet"/>
      </w:pPr>
      <w:r>
        <w:t>Approvals</w:t>
      </w:r>
    </w:p>
    <w:p w14:paraId="007690EC" w14:textId="77777777" w:rsidR="004706B7" w:rsidRDefault="004706B7" w:rsidP="007957FF">
      <w:pPr>
        <w:pStyle w:val="ListBullet"/>
      </w:pPr>
      <w:r>
        <w:t>Test Deliverables</w:t>
      </w:r>
    </w:p>
    <w:p w14:paraId="3C2714B2" w14:textId="77777777" w:rsidR="004706B7" w:rsidRDefault="004706B7" w:rsidP="004706B7">
      <w:r>
        <w:t>&gt;&gt;</w:t>
      </w:r>
    </w:p>
    <w:p w14:paraId="5B95CD12" w14:textId="77777777" w:rsidR="004706B7" w:rsidRPr="004706B7" w:rsidRDefault="004706B7" w:rsidP="004706B7"/>
    <w:p w14:paraId="7FF148AA" w14:textId="77777777" w:rsidR="007A4335" w:rsidRDefault="007A4335" w:rsidP="007A4335">
      <w:pPr>
        <w:pStyle w:val="Heading1"/>
      </w:pPr>
      <w:bookmarkStart w:id="66" w:name="_Toc227033596"/>
      <w:bookmarkStart w:id="67" w:name="_Toc22915484"/>
      <w:bookmarkStart w:id="68" w:name="_Toc38970253"/>
      <w:r>
        <w:lastRenderedPageBreak/>
        <w:t>Appendix</w:t>
      </w:r>
      <w:bookmarkEnd w:id="66"/>
      <w:bookmarkEnd w:id="67"/>
      <w:bookmarkEnd w:id="68"/>
    </w:p>
    <w:p w14:paraId="7A463EBC" w14:textId="77777777" w:rsidR="007A4335" w:rsidRDefault="007A4335" w:rsidP="007A4335">
      <w:r>
        <w:t>&lt;&lt; possibly more readable to put the expected output here and refer to it in the previous sections</w:t>
      </w:r>
      <w:r w:rsidR="004706B7">
        <w:t>. Might also provide explicit directions for analysis of output, if it’s easier to read as an appendix or if analysis is post execution.</w:t>
      </w:r>
      <w:r>
        <w:t xml:space="preserve"> &gt;&gt;</w:t>
      </w:r>
    </w:p>
    <w:p w14:paraId="0A793244" w14:textId="77777777" w:rsidR="005B1F9C" w:rsidRDefault="005B1F9C" w:rsidP="007A4335"/>
    <w:p w14:paraId="5C8AA723" w14:textId="69FBE393" w:rsidR="005B1F9C" w:rsidRDefault="005B1F9C" w:rsidP="005B1F9C">
      <w:pPr>
        <w:pStyle w:val="Heading2"/>
        <w:numPr>
          <w:ilvl w:val="1"/>
          <w:numId w:val="2"/>
        </w:numPr>
        <w:ind w:left="720"/>
      </w:pPr>
      <w:bookmarkStart w:id="69" w:name="_Toc38970254"/>
      <w:r>
        <w:t>Analysis of Cleansed Files</w:t>
      </w:r>
      <w:r w:rsidR="0065764C">
        <w:t xml:space="preserve"> for Test </w:t>
      </w:r>
      <w:r w:rsidR="001B3553">
        <w:t>LFI I1</w:t>
      </w:r>
      <w:bookmarkEnd w:id="69"/>
    </w:p>
    <w:p w14:paraId="355CC4A3" w14:textId="40F90CFD" w:rsidR="005B1F9C" w:rsidRDefault="005B1F9C" w:rsidP="006D3A5C">
      <w:pPr>
        <w:ind w:left="720" w:firstLine="720"/>
      </w:pPr>
      <w:r>
        <w:t xml:space="preserve">For the evaluation of the cleansing part of the program, one should look at the contents of the file before the cleansing is done, and after the cleansing is done. The evaluation must be </w:t>
      </w:r>
      <w:r w:rsidR="00F275FF">
        <w:t>directly checking the files since the cleansing is just one step of the process of the program.</w:t>
      </w:r>
    </w:p>
    <w:p w14:paraId="26580AF8" w14:textId="77777777" w:rsidR="006D3A5C" w:rsidRDefault="006D3A5C" w:rsidP="006D3A5C"/>
    <w:p w14:paraId="10C56779" w14:textId="589DDC14" w:rsidR="4206D063" w:rsidRDefault="24D5CF2E" w:rsidP="1FCAE947">
      <w:pPr>
        <w:pStyle w:val="Heading2"/>
        <w:numPr>
          <w:ilvl w:val="1"/>
          <w:numId w:val="2"/>
        </w:numPr>
        <w:ind w:left="720"/>
      </w:pPr>
      <w:bookmarkStart w:id="70" w:name="_Toc38970255"/>
      <w:r>
        <w:t>Analysis of Validation and Ingestion for Tests LFI I2 and I3</w:t>
      </w:r>
      <w:bookmarkEnd w:id="70"/>
    </w:p>
    <w:p w14:paraId="5399ACF4" w14:textId="7E3B549E" w:rsidR="4206D063" w:rsidRDefault="4206D063" w:rsidP="4206D063">
      <w:pPr>
        <w:ind w:left="720" w:firstLine="720"/>
      </w:pPr>
      <w:r>
        <w:t>For the evaluation of the validation and ingestion process the tester shall investigate Splunk to evaluate if the entries were ingested and if they are within the proper event range. Since Splunk will be the tool used for ingestion and storage of the log entries, the evaluation should be done with Splunk and not just the PICK tool.</w:t>
      </w:r>
    </w:p>
    <w:p w14:paraId="2745A274" w14:textId="499B2242" w:rsidR="5308D7E7" w:rsidRDefault="5308D7E7" w:rsidP="4206D063"/>
    <w:p w14:paraId="30DF373C" w14:textId="2756ECFD" w:rsidR="1C130A5A" w:rsidRDefault="24D5CF2E" w:rsidP="1FCAE947">
      <w:pPr>
        <w:pStyle w:val="Heading2"/>
        <w:numPr>
          <w:ilvl w:val="1"/>
          <w:numId w:val="2"/>
        </w:numPr>
        <w:ind w:left="720"/>
      </w:pPr>
      <w:bookmarkStart w:id="71" w:name="_Toc38970256"/>
      <w:r>
        <w:t>Analysis of Adding Nodes for test GI I1</w:t>
      </w:r>
      <w:bookmarkEnd w:id="71"/>
      <w:r>
        <w:t xml:space="preserve"> </w:t>
      </w:r>
    </w:p>
    <w:p w14:paraId="3A63F572" w14:textId="1625BC43" w:rsidR="1C130A5A" w:rsidRDefault="24D5CF2E" w:rsidP="1C130A5A">
      <w:pPr>
        <w:pStyle w:val="Caption"/>
        <w:ind w:left="720" w:firstLine="720"/>
      </w:pPr>
      <w:r>
        <w:rPr>
          <w:b w:val="0"/>
          <w:bCs w:val="0"/>
        </w:rPr>
        <w:t>For the evaluation of being able to add nodes, the tester must look at the graph prior to adding a new node, and noticing if the new node has been added into the graph, thus creating a new graph with the new node being added to it.</w:t>
      </w:r>
    </w:p>
    <w:p w14:paraId="4C9DA21C" w14:textId="20578A5A" w:rsidR="1C130A5A" w:rsidRDefault="1C130A5A" w:rsidP="1C130A5A"/>
    <w:p w14:paraId="7F35A021" w14:textId="119173CE" w:rsidR="1C130A5A" w:rsidRDefault="24D5CF2E" w:rsidP="1FCAE947">
      <w:pPr>
        <w:pStyle w:val="Heading2"/>
        <w:numPr>
          <w:ilvl w:val="1"/>
          <w:numId w:val="2"/>
        </w:numPr>
        <w:ind w:left="720"/>
      </w:pPr>
      <w:bookmarkStart w:id="72" w:name="_Toc38970257"/>
      <w:r>
        <w:t>Analysis of Moving Nodes for test GI I2</w:t>
      </w:r>
      <w:bookmarkEnd w:id="72"/>
      <w:r>
        <w:t xml:space="preserve"> </w:t>
      </w:r>
    </w:p>
    <w:p w14:paraId="3E253350" w14:textId="135B30D0" w:rsidR="1C130A5A" w:rsidRDefault="24D5CF2E" w:rsidP="1C130A5A">
      <w:pPr>
        <w:pStyle w:val="Caption"/>
        <w:ind w:left="720" w:firstLine="720"/>
      </w:pPr>
      <w:r>
        <w:rPr>
          <w:b w:val="0"/>
          <w:bCs w:val="0"/>
        </w:rPr>
        <w:t>For the evaluation of being able to move nodes, one must be able to click a node with the mouse and hold it to drag it into a new position. The node that has been selected must move to the new part of the graph to which the user has let go of the mouse and the node should be in that new position.</w:t>
      </w:r>
    </w:p>
    <w:p w14:paraId="658C53C4" w14:textId="2E45497E" w:rsidR="1C130A5A" w:rsidRDefault="1C130A5A" w:rsidP="1C130A5A"/>
    <w:p w14:paraId="1FF18B1B" w14:textId="2770E848" w:rsidR="1C130A5A" w:rsidRDefault="1C130A5A" w:rsidP="1C130A5A">
      <w:pPr>
        <w:pStyle w:val="Heading2"/>
        <w:numPr>
          <w:ilvl w:val="1"/>
          <w:numId w:val="2"/>
        </w:numPr>
        <w:ind w:left="720"/>
        <w:rPr>
          <w:bCs/>
          <w:szCs w:val="28"/>
        </w:rPr>
      </w:pPr>
      <w:bookmarkStart w:id="73" w:name="_Toc38970258"/>
      <w:r>
        <w:t>Analysis of Creating Relationships between Nodes for Test GI I3</w:t>
      </w:r>
      <w:bookmarkEnd w:id="73"/>
    </w:p>
    <w:p w14:paraId="0FCA24A1" w14:textId="53937FAA" w:rsidR="5D4CDEE1" w:rsidRDefault="24D5CF2E" w:rsidP="5D4CDEE1">
      <w:pPr>
        <w:ind w:left="720" w:firstLine="720"/>
      </w:pPr>
      <w:r>
        <w:t>For the evaluation of being able to create relationships between nodes, one must select a node to be in the relationship, then select the add relationship button, and finally select the second node in the relationship. Once that has been done, an edge representing the relationship will be shown on the graph.</w:t>
      </w:r>
    </w:p>
    <w:p w14:paraId="30ED0470" w14:textId="57E36BCE" w:rsidR="1C130A5A" w:rsidRDefault="24D5CF2E" w:rsidP="1FCAE947">
      <w:pPr>
        <w:pStyle w:val="Heading2"/>
        <w:numPr>
          <w:ilvl w:val="1"/>
          <w:numId w:val="2"/>
        </w:numPr>
        <w:ind w:left="720"/>
      </w:pPr>
      <w:bookmarkStart w:id="74" w:name="_Toc38970259"/>
      <w:r>
        <w:t>Analysis of Adding and Deleting Nodes for Test GI I4 and I5</w:t>
      </w:r>
      <w:bookmarkEnd w:id="74"/>
    </w:p>
    <w:p w14:paraId="350DE9AE" w14:textId="23B32473" w:rsidR="1C130A5A" w:rsidRDefault="24D5CF2E" w:rsidP="1C130A5A">
      <w:pPr>
        <w:pStyle w:val="Caption"/>
        <w:ind w:left="720" w:firstLine="720"/>
      </w:pPr>
      <w:r>
        <w:rPr>
          <w:b w:val="0"/>
          <w:bCs w:val="0"/>
        </w:rPr>
        <w:t>For the evaluation of being able to add nodes, the tester must look at the graph prior to adding a new node and noticing if the new node has been added into the graph, thus creating a new graph with the new node being added to it.</w:t>
      </w:r>
    </w:p>
    <w:p w14:paraId="0A3BCBF3" w14:textId="2E16B958" w:rsidR="1C130A5A" w:rsidRDefault="24D5CF2E" w:rsidP="1C130A5A">
      <w:pPr>
        <w:ind w:left="720" w:firstLine="720"/>
      </w:pPr>
      <w:r>
        <w:t>For the evaluation of being able to delete a node, the tester must look at the graph and select the node which they want to delete. Once node is selected, tester selects delete node button and the node should be deleted from the graph.</w:t>
      </w:r>
    </w:p>
    <w:p w14:paraId="603FB06B" w14:textId="63351C47" w:rsidR="1C130A5A" w:rsidRDefault="1C130A5A" w:rsidP="1C130A5A"/>
    <w:p w14:paraId="51B6AF42" w14:textId="31E5E9F6" w:rsidR="1C130A5A" w:rsidRDefault="1C130A5A" w:rsidP="1C130A5A">
      <w:pPr>
        <w:pStyle w:val="Heading2"/>
        <w:numPr>
          <w:ilvl w:val="1"/>
          <w:numId w:val="2"/>
        </w:numPr>
        <w:ind w:left="720"/>
      </w:pPr>
      <w:bookmarkStart w:id="75" w:name="_Toc38970260"/>
      <w:r>
        <w:t>Analysis of Running PICK on Kali Operating System for test OSR I1</w:t>
      </w:r>
      <w:bookmarkEnd w:id="75"/>
    </w:p>
    <w:p w14:paraId="66B4FB7A" w14:textId="369350DC" w:rsidR="48C663CC" w:rsidRDefault="24D5CF2E" w:rsidP="48C663CC">
      <w:pPr>
        <w:ind w:left="720" w:firstLine="720"/>
      </w:pPr>
      <w:r>
        <w:t xml:space="preserve">For the evaluation of PICK’s usability in Kali OS, one must verify that Splunk is running and that the username and password is the same on the software as on Splunk. MongoDB must be running </w:t>
      </w:r>
      <w:r>
        <w:lastRenderedPageBreak/>
        <w:t>as well so that it can be accessed when running PICK. All of this software runs in conjunction to make PICK work as intended. In evaluating the PICK application in Kali, all other tests where completed to make sure they run as intended in Kali.</w:t>
      </w:r>
    </w:p>
    <w:p w14:paraId="753D97B7" w14:textId="5C56D0DB" w:rsidR="005B4DBB" w:rsidRPr="005B4DBB" w:rsidRDefault="005B4DBB" w:rsidP="1C130A5A">
      <w:pPr>
        <w:ind w:firstLine="720"/>
      </w:pPr>
    </w:p>
    <w:p w14:paraId="6E5F005D" w14:textId="0BE4EC9C" w:rsidR="1541E7EC" w:rsidRDefault="1541E7EC" w:rsidP="1541E7EC">
      <w:pPr>
        <w:ind w:firstLine="720"/>
      </w:pPr>
    </w:p>
    <w:p w14:paraId="3CDA094E" w14:textId="62BC096A" w:rsidR="1541E7EC" w:rsidRDefault="1541E7EC" w:rsidP="1541E7EC">
      <w:pPr>
        <w:ind w:firstLine="720"/>
      </w:pPr>
    </w:p>
    <w:p w14:paraId="26EA821D" w14:textId="7F07C887" w:rsidR="1541E7EC" w:rsidRDefault="1541E7EC" w:rsidP="1541E7EC">
      <w:pPr>
        <w:ind w:firstLine="720"/>
        <w:rPr>
          <w:sz w:val="40"/>
          <w:szCs w:val="40"/>
        </w:rPr>
      </w:pPr>
      <w:r w:rsidRPr="1541E7EC">
        <w:rPr>
          <w:sz w:val="36"/>
          <w:szCs w:val="36"/>
        </w:rPr>
        <w:t>&amp;</w:t>
      </w:r>
    </w:p>
    <w:sectPr w:rsidR="1541E7EC">
      <w:type w:val="continuous"/>
      <w:pgSz w:w="12240" w:h="15840" w:code="1"/>
      <w:pgMar w:top="1440" w:right="144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4F1635" w14:textId="77777777" w:rsidR="003A1974" w:rsidRDefault="003A1974">
      <w:r>
        <w:separator/>
      </w:r>
    </w:p>
  </w:endnote>
  <w:endnote w:type="continuationSeparator" w:id="0">
    <w:p w14:paraId="74166F63" w14:textId="77777777" w:rsidR="003A1974" w:rsidRDefault="003A1974">
      <w:r>
        <w:continuationSeparator/>
      </w:r>
    </w:p>
  </w:endnote>
  <w:endnote w:type="continuationNotice" w:id="1">
    <w:p w14:paraId="1C72E925" w14:textId="77777777" w:rsidR="003A1974" w:rsidRDefault="003A19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ook w:val="0000" w:firstRow="0" w:lastRow="0" w:firstColumn="0" w:lastColumn="0" w:noHBand="0" w:noVBand="0"/>
    </w:tblPr>
    <w:tblGrid>
      <w:gridCol w:w="4428"/>
      <w:gridCol w:w="4428"/>
    </w:tblGrid>
    <w:tr w:rsidR="00EE01B4" w14:paraId="66AF4021" w14:textId="77777777">
      <w:tc>
        <w:tcPr>
          <w:tcW w:w="4428" w:type="dxa"/>
        </w:tcPr>
        <w:p w14:paraId="4B727461" w14:textId="1414F0D0" w:rsidR="00EE01B4" w:rsidRDefault="00EE01B4">
          <w:pPr>
            <w:pStyle w:val="Footer"/>
            <w:tabs>
              <w:tab w:val="clear" w:pos="4320"/>
              <w:tab w:val="clear" w:pos="8640"/>
              <w:tab w:val="center" w:pos="3499"/>
              <w:tab w:val="right" w:pos="6998"/>
            </w:tabs>
          </w:pPr>
          <w:r>
            <w:rPr>
              <w:rFonts w:ascii="Symbol" w:eastAsia="Symbol" w:hAnsi="Symbol" w:cs="Symbol"/>
              <w:color w:val="000000"/>
            </w:rPr>
            <w:t>Ó</w:t>
          </w:r>
          <w:r>
            <w:rPr>
              <w:color w:val="000000"/>
            </w:rPr>
            <w:t xml:space="preserve"> 2019 </w:t>
          </w:r>
          <w:fldSimple w:instr="DOCPROPERTY &quot;Company&quot;  \* MERGEFORMAT">
            <w:r w:rsidR="00523FAE">
              <w:t>&lt;Enter team name here&gt;</w:t>
            </w:r>
          </w:fldSimple>
        </w:p>
      </w:tc>
      <w:tc>
        <w:tcPr>
          <w:tcW w:w="4428" w:type="dxa"/>
        </w:tcPr>
        <w:p w14:paraId="5339BF65" w14:textId="77777777" w:rsidR="00EE01B4" w:rsidRDefault="00EE01B4">
          <w:pPr>
            <w:pStyle w:val="Footer"/>
            <w:tabs>
              <w:tab w:val="clear" w:pos="4320"/>
              <w:tab w:val="clear" w:pos="8640"/>
              <w:tab w:val="center" w:pos="3499"/>
              <w:tab w:val="right" w:pos="6998"/>
            </w:tabs>
            <w:jc w:val="right"/>
          </w:pPr>
          <w:r>
            <w:t>&lt;Drive:\Directory\Filename.ext&gt;</w:t>
          </w:r>
        </w:p>
      </w:tc>
    </w:tr>
  </w:tbl>
  <w:p w14:paraId="5220BBB2" w14:textId="77777777" w:rsidR="00EE01B4" w:rsidRDefault="00EE01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Ind w:w="108"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3060"/>
      <w:gridCol w:w="2880"/>
      <w:gridCol w:w="1980"/>
      <w:gridCol w:w="1080"/>
    </w:tblGrid>
    <w:tr w:rsidR="00EE01B4" w14:paraId="10954B6B" w14:textId="77777777">
      <w:trPr>
        <w:trHeight w:hRule="exact" w:val="552"/>
      </w:trPr>
      <w:tc>
        <w:tcPr>
          <w:tcW w:w="3060" w:type="dxa"/>
        </w:tcPr>
        <w:p w14:paraId="617BD73E" w14:textId="77777777" w:rsidR="00EE01B4" w:rsidRDefault="00EE01B4">
          <w:pPr>
            <w:pStyle w:val="Footer"/>
            <w:tabs>
              <w:tab w:val="clear" w:pos="4320"/>
              <w:tab w:val="clear" w:pos="8640"/>
              <w:tab w:val="center" w:pos="3499"/>
              <w:tab w:val="right" w:pos="6998"/>
            </w:tabs>
            <w:spacing w:before="64"/>
            <w:rPr>
              <w:bCs/>
            </w:rPr>
          </w:pPr>
          <w:r>
            <w:t>Test Plan</w:t>
          </w:r>
        </w:p>
        <w:p w14:paraId="187F57B8" w14:textId="77777777" w:rsidR="00EE01B4" w:rsidRDefault="00EE01B4">
          <w:pPr>
            <w:pStyle w:val="Footer"/>
            <w:tabs>
              <w:tab w:val="clear" w:pos="4320"/>
              <w:tab w:val="clear" w:pos="8640"/>
              <w:tab w:val="center" w:pos="3499"/>
              <w:tab w:val="right" w:pos="6998"/>
            </w:tabs>
            <w:spacing w:before="64"/>
          </w:pPr>
        </w:p>
        <w:p w14:paraId="54738AF4" w14:textId="77777777" w:rsidR="00EE01B4" w:rsidRDefault="00EE01B4">
          <w:pPr>
            <w:pStyle w:val="Footer"/>
            <w:tabs>
              <w:tab w:val="clear" w:pos="4320"/>
              <w:tab w:val="clear" w:pos="8640"/>
              <w:tab w:val="center" w:pos="3499"/>
              <w:tab w:val="right" w:pos="6998"/>
            </w:tabs>
            <w:spacing w:before="64"/>
          </w:pPr>
        </w:p>
      </w:tc>
      <w:tc>
        <w:tcPr>
          <w:tcW w:w="2880" w:type="dxa"/>
        </w:tcPr>
        <w:p w14:paraId="7AC98986" w14:textId="3A5DB8F2" w:rsidR="00EE01B4" w:rsidRDefault="00CE1E88">
          <w:pPr>
            <w:pStyle w:val="Footer"/>
            <w:tabs>
              <w:tab w:val="clear" w:pos="4320"/>
              <w:tab w:val="clear" w:pos="8640"/>
              <w:tab w:val="center" w:pos="3499"/>
              <w:tab w:val="right" w:pos="6998"/>
            </w:tabs>
            <w:spacing w:before="64"/>
            <w:rPr>
              <w:bCs/>
            </w:rPr>
          </w:pPr>
          <w:r>
            <w:t>The Bombs</w:t>
          </w:r>
        </w:p>
      </w:tc>
      <w:tc>
        <w:tcPr>
          <w:tcW w:w="1980" w:type="dxa"/>
        </w:tcPr>
        <w:p w14:paraId="5F3F821A" w14:textId="77777777" w:rsidR="00EE01B4" w:rsidRDefault="00EE01B4">
          <w:pPr>
            <w:pStyle w:val="Footer"/>
            <w:tabs>
              <w:tab w:val="clear" w:pos="4320"/>
              <w:tab w:val="clear" w:pos="8640"/>
              <w:tab w:val="center" w:pos="3499"/>
              <w:tab w:val="right" w:pos="6998"/>
            </w:tabs>
            <w:spacing w:before="64"/>
            <w:rPr>
              <w:bCs/>
            </w:rPr>
          </w:pPr>
          <w:r>
            <w:rPr>
              <w:bCs/>
            </w:rPr>
            <w:t>Date</w:t>
          </w:r>
        </w:p>
        <w:p w14:paraId="23354B18" w14:textId="4C7D0112" w:rsidR="00EE01B4" w:rsidRDefault="00EE01B4">
          <w:pPr>
            <w:pStyle w:val="Footer"/>
            <w:tabs>
              <w:tab w:val="clear" w:pos="4320"/>
              <w:tab w:val="clear" w:pos="8640"/>
              <w:tab w:val="center" w:pos="3499"/>
              <w:tab w:val="right" w:pos="6998"/>
            </w:tabs>
            <w:spacing w:before="64"/>
            <w:rPr>
              <w:b w:val="0"/>
              <w:bCs/>
            </w:rPr>
          </w:pPr>
          <w:r>
            <w:rPr>
              <w:b w:val="0"/>
              <w:bCs/>
            </w:rPr>
            <w:fldChar w:fldCharType="begin"/>
          </w:r>
          <w:r>
            <w:rPr>
              <w:b w:val="0"/>
              <w:bCs/>
            </w:rPr>
            <w:instrText xml:space="preserve"> DATE \@ "M/d/yyyy" </w:instrText>
          </w:r>
          <w:r>
            <w:rPr>
              <w:b w:val="0"/>
              <w:bCs/>
            </w:rPr>
            <w:fldChar w:fldCharType="separate"/>
          </w:r>
          <w:r w:rsidR="008027BA">
            <w:rPr>
              <w:b w:val="0"/>
              <w:bCs/>
              <w:noProof/>
            </w:rPr>
            <w:t>4/28/2020</w:t>
          </w:r>
          <w:r>
            <w:rPr>
              <w:b w:val="0"/>
              <w:bCs/>
            </w:rPr>
            <w:fldChar w:fldCharType="end"/>
          </w:r>
          <w:r>
            <w:rPr>
              <w:b w:val="0"/>
              <w:bCs/>
            </w:rPr>
            <w:t xml:space="preserve">   </w:t>
          </w:r>
          <w:r>
            <w:rPr>
              <w:b w:val="0"/>
              <w:bCs/>
            </w:rPr>
            <w:fldChar w:fldCharType="begin"/>
          </w:r>
          <w:r>
            <w:rPr>
              <w:b w:val="0"/>
              <w:bCs/>
            </w:rPr>
            <w:instrText xml:space="preserve"> TIME \@ "h:mm AM/PM" </w:instrText>
          </w:r>
          <w:r>
            <w:rPr>
              <w:b w:val="0"/>
              <w:bCs/>
            </w:rPr>
            <w:fldChar w:fldCharType="separate"/>
          </w:r>
          <w:r w:rsidR="008027BA">
            <w:rPr>
              <w:b w:val="0"/>
              <w:bCs/>
              <w:noProof/>
            </w:rPr>
            <w:t>12:43 PM</w:t>
          </w:r>
          <w:r>
            <w:rPr>
              <w:b w:val="0"/>
              <w:bCs/>
            </w:rPr>
            <w:fldChar w:fldCharType="end"/>
          </w:r>
        </w:p>
      </w:tc>
      <w:tc>
        <w:tcPr>
          <w:tcW w:w="1080" w:type="dxa"/>
        </w:tcPr>
        <w:p w14:paraId="20458F8E" w14:textId="77777777" w:rsidR="00EE01B4" w:rsidRDefault="00EE01B4">
          <w:pPr>
            <w:pStyle w:val="Footer"/>
            <w:tabs>
              <w:tab w:val="clear" w:pos="4320"/>
              <w:tab w:val="clear" w:pos="8640"/>
              <w:tab w:val="center" w:pos="3499"/>
              <w:tab w:val="right" w:pos="6998"/>
            </w:tabs>
            <w:spacing w:before="64"/>
            <w:rPr>
              <w:bCs/>
            </w:rPr>
          </w:pPr>
          <w:r>
            <w:rPr>
              <w:bCs/>
            </w:rPr>
            <w:t>Page</w:t>
          </w:r>
        </w:p>
        <w:p w14:paraId="24E8048A" w14:textId="77777777" w:rsidR="00EE01B4" w:rsidRDefault="00EE01B4">
          <w:pPr>
            <w:pStyle w:val="Footer"/>
            <w:tabs>
              <w:tab w:val="clear" w:pos="4320"/>
              <w:tab w:val="clear" w:pos="8640"/>
              <w:tab w:val="center" w:pos="3499"/>
              <w:tab w:val="right" w:pos="6998"/>
            </w:tabs>
            <w:spacing w:before="64"/>
          </w:pPr>
          <w:r>
            <w:rPr>
              <w:b w:val="0"/>
              <w:bCs/>
            </w:rPr>
            <w:fldChar w:fldCharType="begin"/>
          </w:r>
          <w:r>
            <w:rPr>
              <w:b w:val="0"/>
              <w:bCs/>
            </w:rPr>
            <w:instrText xml:space="preserve">page </w:instrText>
          </w:r>
          <w:r>
            <w:rPr>
              <w:b w:val="0"/>
              <w:bCs/>
            </w:rPr>
            <w:fldChar w:fldCharType="separate"/>
          </w:r>
          <w:r>
            <w:rPr>
              <w:b w:val="0"/>
              <w:bCs/>
              <w:noProof/>
            </w:rPr>
            <w:t>ii</w:t>
          </w:r>
          <w:r>
            <w:rPr>
              <w:b w:val="0"/>
              <w:bCs/>
            </w:rPr>
            <w:fldChar w:fldCharType="end"/>
          </w:r>
          <w:r>
            <w:t xml:space="preserve"> </w:t>
          </w:r>
        </w:p>
        <w:p w14:paraId="46ABBD8F" w14:textId="77777777" w:rsidR="00EE01B4" w:rsidRDefault="00EE01B4">
          <w:pPr>
            <w:pStyle w:val="Footer"/>
            <w:tabs>
              <w:tab w:val="clear" w:pos="4320"/>
              <w:tab w:val="clear" w:pos="8640"/>
              <w:tab w:val="center" w:pos="3499"/>
              <w:tab w:val="right" w:pos="6998"/>
            </w:tabs>
            <w:spacing w:before="64"/>
          </w:pPr>
        </w:p>
        <w:p w14:paraId="06BBA33E" w14:textId="77777777" w:rsidR="00EE01B4" w:rsidRDefault="00EE01B4">
          <w:pPr>
            <w:pStyle w:val="Footer"/>
            <w:tabs>
              <w:tab w:val="clear" w:pos="4320"/>
              <w:tab w:val="clear" w:pos="8640"/>
              <w:tab w:val="center" w:pos="3499"/>
              <w:tab w:val="right" w:pos="6998"/>
            </w:tabs>
            <w:spacing w:before="64"/>
          </w:pPr>
        </w:p>
      </w:tc>
    </w:tr>
  </w:tbl>
  <w:p w14:paraId="464FCBC1" w14:textId="77777777" w:rsidR="00EE01B4" w:rsidRDefault="00EE01B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240"/>
      <w:gridCol w:w="2880"/>
      <w:gridCol w:w="1980"/>
      <w:gridCol w:w="900"/>
    </w:tblGrid>
    <w:tr w:rsidR="00EE01B4" w14:paraId="7398D2B8" w14:textId="77777777">
      <w:tc>
        <w:tcPr>
          <w:tcW w:w="3240" w:type="dxa"/>
        </w:tcPr>
        <w:p w14:paraId="5A5A7C3C" w14:textId="77777777" w:rsidR="00EE01B4" w:rsidRDefault="00EE01B4">
          <w:pPr>
            <w:pStyle w:val="Footer"/>
            <w:tabs>
              <w:tab w:val="clear" w:pos="4320"/>
              <w:tab w:val="clear" w:pos="8640"/>
              <w:tab w:val="center" w:pos="3499"/>
              <w:tab w:val="right" w:pos="6998"/>
            </w:tabs>
            <w:rPr>
              <w:b w:val="0"/>
              <w:bCs/>
            </w:rPr>
          </w:pPr>
          <w:r>
            <w:rPr>
              <w:b w:val="0"/>
              <w:bCs/>
            </w:rPr>
            <w:t>Test Plan</w:t>
          </w:r>
        </w:p>
      </w:tc>
      <w:tc>
        <w:tcPr>
          <w:tcW w:w="2880" w:type="dxa"/>
        </w:tcPr>
        <w:p w14:paraId="658D39A1" w14:textId="19F115A7" w:rsidR="00EE01B4" w:rsidRDefault="003F6A79">
          <w:pPr>
            <w:pStyle w:val="Footer"/>
            <w:tabs>
              <w:tab w:val="clear" w:pos="4320"/>
              <w:tab w:val="clear" w:pos="8640"/>
              <w:tab w:val="center" w:pos="3499"/>
              <w:tab w:val="right" w:pos="6998"/>
            </w:tabs>
            <w:rPr>
              <w:b w:val="0"/>
              <w:bCs/>
            </w:rPr>
          </w:pPr>
          <w:r>
            <w:t>The Bombs</w:t>
          </w:r>
        </w:p>
      </w:tc>
      <w:tc>
        <w:tcPr>
          <w:tcW w:w="1980" w:type="dxa"/>
        </w:tcPr>
        <w:p w14:paraId="394EB1E7" w14:textId="08716317" w:rsidR="00EE01B4" w:rsidRDefault="0000489D">
          <w:pPr>
            <w:pStyle w:val="Footer"/>
            <w:tabs>
              <w:tab w:val="clear" w:pos="4320"/>
              <w:tab w:val="clear" w:pos="8640"/>
              <w:tab w:val="center" w:pos="3499"/>
              <w:tab w:val="right" w:pos="6998"/>
            </w:tabs>
          </w:pPr>
          <w:r>
            <w:t>4/26/20</w:t>
          </w:r>
        </w:p>
      </w:tc>
      <w:tc>
        <w:tcPr>
          <w:tcW w:w="900" w:type="dxa"/>
        </w:tcPr>
        <w:p w14:paraId="6D74EAC0" w14:textId="77777777" w:rsidR="00EE01B4" w:rsidRDefault="00EE01B4">
          <w:pPr>
            <w:pStyle w:val="Footer"/>
            <w:tabs>
              <w:tab w:val="clear" w:pos="4320"/>
              <w:tab w:val="clear" w:pos="8640"/>
              <w:tab w:val="center" w:pos="3499"/>
              <w:tab w:val="right" w:pos="6998"/>
            </w:tabs>
            <w:rPr>
              <w:b w:val="0"/>
              <w:bCs/>
            </w:rPr>
          </w:pPr>
          <w:r>
            <w:rPr>
              <w:b w:val="0"/>
              <w:bCs/>
            </w:rPr>
            <w:t>Page</w:t>
          </w:r>
        </w:p>
        <w:p w14:paraId="4590CB77" w14:textId="77777777" w:rsidR="00EE01B4" w:rsidRDefault="00EE01B4">
          <w:pPr>
            <w:pStyle w:val="Footer"/>
            <w:tabs>
              <w:tab w:val="clear" w:pos="4320"/>
              <w:tab w:val="clear" w:pos="8640"/>
              <w:tab w:val="center" w:pos="3499"/>
              <w:tab w:val="right" w:pos="6998"/>
            </w:tabs>
            <w:rPr>
              <w:b w:val="0"/>
              <w:bCs/>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tc>
    </w:tr>
  </w:tbl>
  <w:p w14:paraId="1FE2DD96" w14:textId="77777777" w:rsidR="00EE01B4" w:rsidRDefault="00EE01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C52EBE" w14:textId="77777777" w:rsidR="003A1974" w:rsidRDefault="003A1974">
      <w:r>
        <w:separator/>
      </w:r>
    </w:p>
  </w:footnote>
  <w:footnote w:type="continuationSeparator" w:id="0">
    <w:p w14:paraId="6DF58301" w14:textId="77777777" w:rsidR="003A1974" w:rsidRDefault="003A1974">
      <w:r>
        <w:continuationSeparator/>
      </w:r>
    </w:p>
  </w:footnote>
  <w:footnote w:type="continuationNotice" w:id="1">
    <w:p w14:paraId="34A6D0D7" w14:textId="77777777" w:rsidR="003A1974" w:rsidRDefault="003A197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CB595B" w14:textId="77777777" w:rsidR="00EE01B4" w:rsidRDefault="00EE01B4">
    <w:pPr>
      <w:rPr>
        <w:sz w:val="24"/>
      </w:rPr>
    </w:pPr>
  </w:p>
  <w:p w14:paraId="6D9C8D39" w14:textId="77777777" w:rsidR="00EE01B4" w:rsidRDefault="00EE01B4">
    <w:pPr>
      <w:pBdr>
        <w:top w:val="single" w:sz="6" w:space="1" w:color="auto"/>
      </w:pBdr>
      <w:rPr>
        <w:sz w:val="24"/>
      </w:rPr>
    </w:pPr>
  </w:p>
  <w:p w14:paraId="55E39A38" w14:textId="77777777" w:rsidR="00D6118E" w:rsidRDefault="00D6118E" w:rsidP="00D7467F">
    <w:pPr>
      <w:pStyle w:val="Title"/>
    </w:pPr>
    <w:r>
      <w:t>Team 13 The Bombs</w:t>
    </w:r>
  </w:p>
  <w:p w14:paraId="675E05EE" w14:textId="77777777" w:rsidR="00EE01B4" w:rsidRDefault="00EE01B4">
    <w:pPr>
      <w:pBdr>
        <w:bottom w:val="single" w:sz="6" w:space="1" w:color="auto"/>
      </w:pBdr>
      <w:jc w:val="right"/>
      <w:rPr>
        <w:sz w:val="24"/>
      </w:rPr>
    </w:pPr>
  </w:p>
  <w:p w14:paraId="2FC17F8B" w14:textId="77777777" w:rsidR="00EE01B4" w:rsidRDefault="00EE01B4">
    <w:pPr>
      <w:pStyle w:val="Title"/>
    </w:pPr>
  </w:p>
  <w:p w14:paraId="0A4F7224" w14:textId="77777777" w:rsidR="00EE01B4" w:rsidRDefault="00EE01B4">
    <w:pPr>
      <w:pStyle w:val="Title"/>
    </w:pPr>
  </w:p>
  <w:p w14:paraId="5AE48A43" w14:textId="77777777" w:rsidR="00EE01B4" w:rsidRDefault="00EE01B4">
    <w:pPr>
      <w:pStyle w:val="Title"/>
    </w:pPr>
  </w:p>
  <w:p w14:paraId="50F40DEB" w14:textId="77777777" w:rsidR="00EE01B4" w:rsidRDefault="00EE01B4">
    <w:pPr>
      <w:pStyle w:val="Title"/>
    </w:pPr>
  </w:p>
  <w:p w14:paraId="77A52294" w14:textId="77777777" w:rsidR="00EE01B4" w:rsidRDefault="00EE01B4">
    <w:pPr>
      <w:pStyle w:val="Title"/>
    </w:pPr>
  </w:p>
  <w:p w14:paraId="007DCDA8" w14:textId="77777777" w:rsidR="00EE01B4" w:rsidRDefault="00EE01B4">
    <w:pPr>
      <w:pStyle w:val="Title"/>
    </w:pPr>
  </w:p>
  <w:p w14:paraId="450EA2D7" w14:textId="77777777" w:rsidR="00EE01B4" w:rsidRDefault="00EE01B4">
    <w:pPr>
      <w:pStyle w:val="Title"/>
    </w:pPr>
  </w:p>
  <w:p w14:paraId="3DD355C9" w14:textId="77777777" w:rsidR="00EE01B4" w:rsidRDefault="00EE01B4">
    <w:pPr>
      <w:pStyle w:val="Title"/>
    </w:pPr>
  </w:p>
  <w:p w14:paraId="1A81F0B1" w14:textId="77777777" w:rsidR="00EE01B4" w:rsidRDefault="00EE01B4">
    <w:pPr>
      <w:pStyle w:val="Title"/>
    </w:pPr>
  </w:p>
  <w:p w14:paraId="717AAFBA" w14:textId="77777777" w:rsidR="00EE01B4" w:rsidRDefault="00EE01B4">
    <w:pPr>
      <w:pStyle w:val="Title"/>
    </w:pPr>
  </w:p>
  <w:p w14:paraId="56EE48EE" w14:textId="77777777" w:rsidR="00EE01B4" w:rsidRDefault="00EE01B4"/>
  <w:p w14:paraId="2908EB2C" w14:textId="77777777" w:rsidR="00EE01B4" w:rsidRDefault="00EE01B4"/>
  <w:p w14:paraId="121FD38A" w14:textId="77777777" w:rsidR="00EE01B4" w:rsidRDefault="00EE01B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0E6DD5" w14:textId="77777777" w:rsidR="00EE01B4" w:rsidRDefault="00EE01B4">
    <w:pPr>
      <w:pStyle w:val="Header"/>
    </w:pPr>
    <w:r>
      <w:t>Test Plan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C6A3EE" w14:textId="77777777" w:rsidR="00EE01B4" w:rsidRDefault="00EE01B4">
    <w:pPr>
      <w:pStyle w:val="Header"/>
    </w:pPr>
    <w:r>
      <w:t>Test Plan</w:t>
    </w:r>
    <w:r>
      <w:tab/>
    </w:r>
    <w:r>
      <w:tab/>
    </w:r>
  </w:p>
  <w:p w14:paraId="4BDB5498" w14:textId="77777777" w:rsidR="00EE01B4" w:rsidRDefault="00EE01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5E60E51E"/>
    <w:lvl w:ilvl="0">
      <w:start w:val="1"/>
      <w:numFmt w:val="decimal"/>
      <w:pStyle w:val="Heading1"/>
      <w:lvlText w:val="%1."/>
      <w:legacy w:legacy="1" w:legacySpace="0" w:legacyIndent="720"/>
      <w:lvlJc w:val="left"/>
      <w:pPr>
        <w:ind w:left="720" w:hanging="720"/>
      </w:pPr>
    </w:lvl>
    <w:lvl w:ilvl="1">
      <w:start w:val="1"/>
      <w:numFmt w:val="decimal"/>
      <w:pStyle w:val="Heading2"/>
      <w:lvlText w:val="%1.%2."/>
      <w:legacy w:legacy="1" w:legacySpace="0" w:legacyIndent="720"/>
      <w:lvlJc w:val="left"/>
      <w:pPr>
        <w:ind w:left="1440" w:hanging="720"/>
      </w:pPr>
    </w:lvl>
    <w:lvl w:ilvl="2">
      <w:start w:val="1"/>
      <w:numFmt w:val="decimal"/>
      <w:pStyle w:val="Heading3"/>
      <w:lvlText w:val="%1.%2.%3."/>
      <w:legacy w:legacy="1" w:legacySpace="0" w:legacyIndent="720"/>
      <w:lvlJc w:val="left"/>
      <w:pPr>
        <w:ind w:left="2160" w:hanging="720"/>
      </w:pPr>
    </w:lvl>
    <w:lvl w:ilvl="3">
      <w:start w:val="1"/>
      <w:numFmt w:val="decimal"/>
      <w:pStyle w:val="Heading4"/>
      <w:lvlText w:val="%1.%2.%3.%4."/>
      <w:legacy w:legacy="1" w:legacySpace="0" w:legacyIndent="720"/>
      <w:lvlJc w:val="left"/>
      <w:pPr>
        <w:ind w:left="2880" w:hanging="720"/>
      </w:pPr>
    </w:lvl>
    <w:lvl w:ilvl="4">
      <w:start w:val="1"/>
      <w:numFmt w:val="decimal"/>
      <w:pStyle w:val="Heading5"/>
      <w:lvlText w:val="%1.%2.%3.%4.%5."/>
      <w:legacy w:legacy="1" w:legacySpace="0" w:legacyIndent="720"/>
      <w:lvlJc w:val="left"/>
      <w:pPr>
        <w:ind w:left="3600" w:hanging="720"/>
      </w:pPr>
    </w:lvl>
    <w:lvl w:ilvl="5">
      <w:start w:val="1"/>
      <w:numFmt w:val="decimal"/>
      <w:pStyle w:val="Heading6"/>
      <w:lvlText w:val="%1.%2.%3.%4.%5.%6."/>
      <w:legacy w:legacy="1" w:legacySpace="0" w:legacyIndent="720"/>
      <w:lvlJc w:val="left"/>
      <w:pPr>
        <w:ind w:left="4320" w:hanging="720"/>
      </w:pPr>
    </w:lvl>
    <w:lvl w:ilvl="6">
      <w:start w:val="1"/>
      <w:numFmt w:val="decimal"/>
      <w:pStyle w:val="Heading7"/>
      <w:lvlText w:val="%1.%2.%3.%4.%5.%6.%7."/>
      <w:legacy w:legacy="1" w:legacySpace="0" w:legacyIndent="720"/>
      <w:lvlJc w:val="left"/>
      <w:pPr>
        <w:ind w:left="5040" w:hanging="720"/>
      </w:pPr>
    </w:lvl>
    <w:lvl w:ilvl="7">
      <w:start w:val="1"/>
      <w:numFmt w:val="decimal"/>
      <w:pStyle w:val="Heading8"/>
      <w:lvlText w:val="%1.%2.%3.%4.%5.%6.%7.%8."/>
      <w:legacy w:legacy="1" w:legacySpace="0" w:legacyIndent="720"/>
      <w:lvlJc w:val="left"/>
      <w:pPr>
        <w:ind w:left="5760" w:hanging="720"/>
      </w:pPr>
    </w:lvl>
    <w:lvl w:ilvl="8">
      <w:start w:val="1"/>
      <w:numFmt w:val="decimal"/>
      <w:pStyle w:val="Heading9"/>
      <w:lvlText w:val="%1.%2.%3.%4.%5.%6.%7.%8.%9."/>
      <w:legacy w:legacy="1" w:legacySpace="0" w:legacyIndent="720"/>
      <w:lvlJc w:val="left"/>
      <w:pPr>
        <w:ind w:left="6480" w:hanging="720"/>
      </w:pPr>
    </w:lvl>
  </w:abstractNum>
  <w:abstractNum w:abstractNumId="1" w15:restartNumberingAfterBreak="0">
    <w:nsid w:val="0000000B"/>
    <w:multiLevelType w:val="singleLevel"/>
    <w:tmpl w:val="0000000B"/>
    <w:name w:val="WW8Num8"/>
    <w:lvl w:ilvl="0">
      <w:start w:val="1"/>
      <w:numFmt w:val="bullet"/>
      <w:lvlText w:val=""/>
      <w:lvlJc w:val="left"/>
      <w:pPr>
        <w:tabs>
          <w:tab w:val="num" w:pos="1080"/>
        </w:tabs>
        <w:ind w:left="1080" w:hanging="360"/>
      </w:pPr>
      <w:rPr>
        <w:rFonts w:ascii="Symbol" w:hAnsi="Symbol"/>
      </w:rPr>
    </w:lvl>
  </w:abstractNum>
  <w:abstractNum w:abstractNumId="2" w15:restartNumberingAfterBreak="0">
    <w:nsid w:val="01A96073"/>
    <w:multiLevelType w:val="multilevel"/>
    <w:tmpl w:val="E21A7D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D161F7"/>
    <w:multiLevelType w:val="hybridMultilevel"/>
    <w:tmpl w:val="2E6EBEB4"/>
    <w:lvl w:ilvl="0" w:tplc="7A28B8E2">
      <w:start w:val="1"/>
      <w:numFmt w:val="bullet"/>
      <w:lvlText w:val=""/>
      <w:lvlJc w:val="left"/>
      <w:pPr>
        <w:ind w:left="720" w:hanging="360"/>
      </w:pPr>
      <w:rPr>
        <w:rFonts w:ascii="Symbol" w:hAnsi="Symbol" w:hint="default"/>
      </w:rPr>
    </w:lvl>
    <w:lvl w:ilvl="1" w:tplc="6F5A3A66">
      <w:start w:val="1"/>
      <w:numFmt w:val="bullet"/>
      <w:lvlText w:val="o"/>
      <w:lvlJc w:val="left"/>
      <w:pPr>
        <w:ind w:left="1440" w:hanging="360"/>
      </w:pPr>
      <w:rPr>
        <w:rFonts w:ascii="Courier New" w:hAnsi="Courier New" w:hint="default"/>
      </w:rPr>
    </w:lvl>
    <w:lvl w:ilvl="2" w:tplc="D5E67388">
      <w:start w:val="1"/>
      <w:numFmt w:val="bullet"/>
      <w:lvlText w:val=""/>
      <w:lvlJc w:val="left"/>
      <w:pPr>
        <w:ind w:left="2160" w:hanging="360"/>
      </w:pPr>
      <w:rPr>
        <w:rFonts w:ascii="Wingdings" w:hAnsi="Wingdings" w:hint="default"/>
      </w:rPr>
    </w:lvl>
    <w:lvl w:ilvl="3" w:tplc="9CB43E48">
      <w:start w:val="1"/>
      <w:numFmt w:val="bullet"/>
      <w:lvlText w:val=""/>
      <w:lvlJc w:val="left"/>
      <w:pPr>
        <w:ind w:left="2880" w:hanging="360"/>
      </w:pPr>
      <w:rPr>
        <w:rFonts w:ascii="Symbol" w:hAnsi="Symbol" w:hint="default"/>
      </w:rPr>
    </w:lvl>
    <w:lvl w:ilvl="4" w:tplc="BF2A1DA8">
      <w:start w:val="1"/>
      <w:numFmt w:val="bullet"/>
      <w:lvlText w:val="o"/>
      <w:lvlJc w:val="left"/>
      <w:pPr>
        <w:ind w:left="3600" w:hanging="360"/>
      </w:pPr>
      <w:rPr>
        <w:rFonts w:ascii="Courier New" w:hAnsi="Courier New" w:hint="default"/>
      </w:rPr>
    </w:lvl>
    <w:lvl w:ilvl="5" w:tplc="33049EF0">
      <w:start w:val="1"/>
      <w:numFmt w:val="bullet"/>
      <w:lvlText w:val=""/>
      <w:lvlJc w:val="left"/>
      <w:pPr>
        <w:ind w:left="4320" w:hanging="360"/>
      </w:pPr>
      <w:rPr>
        <w:rFonts w:ascii="Wingdings" w:hAnsi="Wingdings" w:hint="default"/>
      </w:rPr>
    </w:lvl>
    <w:lvl w:ilvl="6" w:tplc="0896D252">
      <w:start w:val="1"/>
      <w:numFmt w:val="bullet"/>
      <w:lvlText w:val=""/>
      <w:lvlJc w:val="left"/>
      <w:pPr>
        <w:ind w:left="5040" w:hanging="360"/>
      </w:pPr>
      <w:rPr>
        <w:rFonts w:ascii="Symbol" w:hAnsi="Symbol" w:hint="default"/>
      </w:rPr>
    </w:lvl>
    <w:lvl w:ilvl="7" w:tplc="3AB46D44">
      <w:start w:val="1"/>
      <w:numFmt w:val="bullet"/>
      <w:lvlText w:val="o"/>
      <w:lvlJc w:val="left"/>
      <w:pPr>
        <w:ind w:left="5760" w:hanging="360"/>
      </w:pPr>
      <w:rPr>
        <w:rFonts w:ascii="Courier New" w:hAnsi="Courier New" w:hint="default"/>
      </w:rPr>
    </w:lvl>
    <w:lvl w:ilvl="8" w:tplc="602293A4">
      <w:start w:val="1"/>
      <w:numFmt w:val="bullet"/>
      <w:lvlText w:val=""/>
      <w:lvlJc w:val="left"/>
      <w:pPr>
        <w:ind w:left="6480" w:hanging="360"/>
      </w:pPr>
      <w:rPr>
        <w:rFonts w:ascii="Wingdings" w:hAnsi="Wingdings" w:hint="default"/>
      </w:rPr>
    </w:lvl>
  </w:abstractNum>
  <w:abstractNum w:abstractNumId="4" w15:restartNumberingAfterBreak="0">
    <w:nsid w:val="234715A8"/>
    <w:multiLevelType w:val="hybridMultilevel"/>
    <w:tmpl w:val="22A8DD72"/>
    <w:lvl w:ilvl="0" w:tplc="C5284D12">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2B2C2C"/>
    <w:multiLevelType w:val="hybridMultilevel"/>
    <w:tmpl w:val="83BA122C"/>
    <w:lvl w:ilvl="0" w:tplc="8A7E8E16">
      <w:start w:val="1"/>
      <w:numFmt w:val="bullet"/>
      <w:lvlText w:val=""/>
      <w:lvlJc w:val="left"/>
      <w:pPr>
        <w:ind w:left="720" w:hanging="360"/>
      </w:pPr>
      <w:rPr>
        <w:rFonts w:ascii="Symbol" w:hAnsi="Symbol" w:hint="default"/>
      </w:rPr>
    </w:lvl>
    <w:lvl w:ilvl="1" w:tplc="62A25E7E">
      <w:start w:val="1"/>
      <w:numFmt w:val="bullet"/>
      <w:lvlText w:val="o"/>
      <w:lvlJc w:val="left"/>
      <w:pPr>
        <w:ind w:left="1440" w:hanging="360"/>
      </w:pPr>
      <w:rPr>
        <w:rFonts w:ascii="Courier New" w:hAnsi="Courier New" w:hint="default"/>
      </w:rPr>
    </w:lvl>
    <w:lvl w:ilvl="2" w:tplc="5D1C8EF2">
      <w:start w:val="1"/>
      <w:numFmt w:val="bullet"/>
      <w:lvlText w:val=""/>
      <w:lvlJc w:val="left"/>
      <w:pPr>
        <w:ind w:left="2160" w:hanging="360"/>
      </w:pPr>
      <w:rPr>
        <w:rFonts w:ascii="Wingdings" w:hAnsi="Wingdings" w:hint="default"/>
      </w:rPr>
    </w:lvl>
    <w:lvl w:ilvl="3" w:tplc="51545CE2">
      <w:start w:val="1"/>
      <w:numFmt w:val="bullet"/>
      <w:lvlText w:val=""/>
      <w:lvlJc w:val="left"/>
      <w:pPr>
        <w:ind w:left="2880" w:hanging="360"/>
      </w:pPr>
      <w:rPr>
        <w:rFonts w:ascii="Symbol" w:hAnsi="Symbol" w:hint="default"/>
      </w:rPr>
    </w:lvl>
    <w:lvl w:ilvl="4" w:tplc="D6669F6C">
      <w:start w:val="1"/>
      <w:numFmt w:val="bullet"/>
      <w:lvlText w:val="o"/>
      <w:lvlJc w:val="left"/>
      <w:pPr>
        <w:ind w:left="3600" w:hanging="360"/>
      </w:pPr>
      <w:rPr>
        <w:rFonts w:ascii="Courier New" w:hAnsi="Courier New" w:hint="default"/>
      </w:rPr>
    </w:lvl>
    <w:lvl w:ilvl="5" w:tplc="6B2616C6">
      <w:start w:val="1"/>
      <w:numFmt w:val="bullet"/>
      <w:lvlText w:val=""/>
      <w:lvlJc w:val="left"/>
      <w:pPr>
        <w:ind w:left="4320" w:hanging="360"/>
      </w:pPr>
      <w:rPr>
        <w:rFonts w:ascii="Wingdings" w:hAnsi="Wingdings" w:hint="default"/>
      </w:rPr>
    </w:lvl>
    <w:lvl w:ilvl="6" w:tplc="E806C0F0">
      <w:start w:val="1"/>
      <w:numFmt w:val="bullet"/>
      <w:lvlText w:val=""/>
      <w:lvlJc w:val="left"/>
      <w:pPr>
        <w:ind w:left="5040" w:hanging="360"/>
      </w:pPr>
      <w:rPr>
        <w:rFonts w:ascii="Symbol" w:hAnsi="Symbol" w:hint="default"/>
      </w:rPr>
    </w:lvl>
    <w:lvl w:ilvl="7" w:tplc="66E6045C">
      <w:start w:val="1"/>
      <w:numFmt w:val="bullet"/>
      <w:lvlText w:val="o"/>
      <w:lvlJc w:val="left"/>
      <w:pPr>
        <w:ind w:left="5760" w:hanging="360"/>
      </w:pPr>
      <w:rPr>
        <w:rFonts w:ascii="Courier New" w:hAnsi="Courier New" w:hint="default"/>
      </w:rPr>
    </w:lvl>
    <w:lvl w:ilvl="8" w:tplc="A42CD788">
      <w:start w:val="1"/>
      <w:numFmt w:val="bullet"/>
      <w:lvlText w:val=""/>
      <w:lvlJc w:val="left"/>
      <w:pPr>
        <w:ind w:left="6480" w:hanging="360"/>
      </w:pPr>
      <w:rPr>
        <w:rFonts w:ascii="Wingdings" w:hAnsi="Wingdings" w:hint="default"/>
      </w:rPr>
    </w:lvl>
  </w:abstractNum>
  <w:abstractNum w:abstractNumId="6" w15:restartNumberingAfterBreak="0">
    <w:nsid w:val="37B735B3"/>
    <w:multiLevelType w:val="hybridMultilevel"/>
    <w:tmpl w:val="E6EECEE2"/>
    <w:lvl w:ilvl="0" w:tplc="87600450">
      <w:start w:val="1"/>
      <w:numFmt w:val="lowerLetter"/>
      <w:pStyle w:val="ListAlpa"/>
      <w:lvlText w:val="%1)"/>
      <w:lvlJc w:val="left"/>
      <w:pPr>
        <w:tabs>
          <w:tab w:val="num" w:pos="720"/>
        </w:tabs>
        <w:ind w:left="72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7" w15:restartNumberingAfterBreak="0">
    <w:nsid w:val="48052EC8"/>
    <w:multiLevelType w:val="hybridMultilevel"/>
    <w:tmpl w:val="E6980FD4"/>
    <w:lvl w:ilvl="0" w:tplc="D714AE4E">
      <w:start w:val="1"/>
      <w:numFmt w:val="decimal"/>
      <w:pStyle w:val="SubListNumber"/>
      <w:lvlText w:val="%1)"/>
      <w:lvlJc w:val="left"/>
      <w:pPr>
        <w:tabs>
          <w:tab w:val="num" w:pos="3672"/>
        </w:tabs>
        <w:ind w:left="3672" w:hanging="360"/>
      </w:pPr>
      <w:rPr>
        <w:rFonts w:hint="default"/>
      </w:rPr>
    </w:lvl>
    <w:lvl w:ilvl="1" w:tplc="04090019" w:tentative="1">
      <w:start w:val="1"/>
      <w:numFmt w:val="lowerLetter"/>
      <w:lvlText w:val="%2."/>
      <w:lvlJc w:val="left"/>
      <w:pPr>
        <w:tabs>
          <w:tab w:val="num" w:pos="4032"/>
        </w:tabs>
        <w:ind w:left="4032" w:hanging="360"/>
      </w:pPr>
    </w:lvl>
    <w:lvl w:ilvl="2" w:tplc="0409001B" w:tentative="1">
      <w:start w:val="1"/>
      <w:numFmt w:val="lowerRoman"/>
      <w:lvlText w:val="%3."/>
      <w:lvlJc w:val="right"/>
      <w:pPr>
        <w:tabs>
          <w:tab w:val="num" w:pos="4752"/>
        </w:tabs>
        <w:ind w:left="4752" w:hanging="180"/>
      </w:pPr>
    </w:lvl>
    <w:lvl w:ilvl="3" w:tplc="0409000F" w:tentative="1">
      <w:start w:val="1"/>
      <w:numFmt w:val="decimal"/>
      <w:lvlText w:val="%4."/>
      <w:lvlJc w:val="left"/>
      <w:pPr>
        <w:tabs>
          <w:tab w:val="num" w:pos="5472"/>
        </w:tabs>
        <w:ind w:left="5472" w:hanging="360"/>
      </w:pPr>
    </w:lvl>
    <w:lvl w:ilvl="4" w:tplc="04090019" w:tentative="1">
      <w:start w:val="1"/>
      <w:numFmt w:val="lowerLetter"/>
      <w:lvlText w:val="%5."/>
      <w:lvlJc w:val="left"/>
      <w:pPr>
        <w:tabs>
          <w:tab w:val="num" w:pos="6192"/>
        </w:tabs>
        <w:ind w:left="6192" w:hanging="360"/>
      </w:pPr>
    </w:lvl>
    <w:lvl w:ilvl="5" w:tplc="0409001B" w:tentative="1">
      <w:start w:val="1"/>
      <w:numFmt w:val="lowerRoman"/>
      <w:lvlText w:val="%6."/>
      <w:lvlJc w:val="right"/>
      <w:pPr>
        <w:tabs>
          <w:tab w:val="num" w:pos="6912"/>
        </w:tabs>
        <w:ind w:left="6912" w:hanging="180"/>
      </w:pPr>
    </w:lvl>
    <w:lvl w:ilvl="6" w:tplc="0409000F" w:tentative="1">
      <w:start w:val="1"/>
      <w:numFmt w:val="decimal"/>
      <w:lvlText w:val="%7."/>
      <w:lvlJc w:val="left"/>
      <w:pPr>
        <w:tabs>
          <w:tab w:val="num" w:pos="7632"/>
        </w:tabs>
        <w:ind w:left="7632" w:hanging="360"/>
      </w:pPr>
    </w:lvl>
    <w:lvl w:ilvl="7" w:tplc="04090019" w:tentative="1">
      <w:start w:val="1"/>
      <w:numFmt w:val="lowerLetter"/>
      <w:lvlText w:val="%8."/>
      <w:lvlJc w:val="left"/>
      <w:pPr>
        <w:tabs>
          <w:tab w:val="num" w:pos="8352"/>
        </w:tabs>
        <w:ind w:left="8352" w:hanging="360"/>
      </w:pPr>
    </w:lvl>
    <w:lvl w:ilvl="8" w:tplc="0409001B" w:tentative="1">
      <w:start w:val="1"/>
      <w:numFmt w:val="lowerRoman"/>
      <w:lvlText w:val="%9."/>
      <w:lvlJc w:val="right"/>
      <w:pPr>
        <w:tabs>
          <w:tab w:val="num" w:pos="9072"/>
        </w:tabs>
        <w:ind w:left="9072" w:hanging="180"/>
      </w:pPr>
    </w:lvl>
  </w:abstractNum>
  <w:abstractNum w:abstractNumId="8" w15:restartNumberingAfterBreak="0">
    <w:nsid w:val="4D730B25"/>
    <w:multiLevelType w:val="hybridMultilevel"/>
    <w:tmpl w:val="5B6CD4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6273184D"/>
    <w:multiLevelType w:val="hybridMultilevel"/>
    <w:tmpl w:val="FFFFFFFF"/>
    <w:lvl w:ilvl="0" w:tplc="DE389FAE">
      <w:start w:val="1"/>
      <w:numFmt w:val="bullet"/>
      <w:lvlText w:val=""/>
      <w:lvlJc w:val="left"/>
      <w:pPr>
        <w:ind w:left="720" w:hanging="360"/>
      </w:pPr>
      <w:rPr>
        <w:rFonts w:ascii="Symbol" w:hAnsi="Symbol" w:hint="default"/>
      </w:rPr>
    </w:lvl>
    <w:lvl w:ilvl="1" w:tplc="4E741D94">
      <w:start w:val="1"/>
      <w:numFmt w:val="bullet"/>
      <w:lvlText w:val="o"/>
      <w:lvlJc w:val="left"/>
      <w:pPr>
        <w:ind w:left="1440" w:hanging="360"/>
      </w:pPr>
      <w:rPr>
        <w:rFonts w:ascii="Courier New" w:hAnsi="Courier New" w:hint="default"/>
      </w:rPr>
    </w:lvl>
    <w:lvl w:ilvl="2" w:tplc="281051FC">
      <w:start w:val="1"/>
      <w:numFmt w:val="bullet"/>
      <w:lvlText w:val=""/>
      <w:lvlJc w:val="left"/>
      <w:pPr>
        <w:ind w:left="2160" w:hanging="360"/>
      </w:pPr>
      <w:rPr>
        <w:rFonts w:ascii="Wingdings" w:hAnsi="Wingdings" w:hint="default"/>
      </w:rPr>
    </w:lvl>
    <w:lvl w:ilvl="3" w:tplc="B0486DD6">
      <w:start w:val="1"/>
      <w:numFmt w:val="bullet"/>
      <w:lvlText w:val=""/>
      <w:lvlJc w:val="left"/>
      <w:pPr>
        <w:ind w:left="2880" w:hanging="360"/>
      </w:pPr>
      <w:rPr>
        <w:rFonts w:ascii="Symbol" w:hAnsi="Symbol" w:hint="default"/>
      </w:rPr>
    </w:lvl>
    <w:lvl w:ilvl="4" w:tplc="4332282A">
      <w:start w:val="1"/>
      <w:numFmt w:val="bullet"/>
      <w:lvlText w:val="o"/>
      <w:lvlJc w:val="left"/>
      <w:pPr>
        <w:ind w:left="3600" w:hanging="360"/>
      </w:pPr>
      <w:rPr>
        <w:rFonts w:ascii="Courier New" w:hAnsi="Courier New" w:hint="default"/>
      </w:rPr>
    </w:lvl>
    <w:lvl w:ilvl="5" w:tplc="157699D4">
      <w:start w:val="1"/>
      <w:numFmt w:val="bullet"/>
      <w:lvlText w:val=""/>
      <w:lvlJc w:val="left"/>
      <w:pPr>
        <w:ind w:left="4320" w:hanging="360"/>
      </w:pPr>
      <w:rPr>
        <w:rFonts w:ascii="Wingdings" w:hAnsi="Wingdings" w:hint="default"/>
      </w:rPr>
    </w:lvl>
    <w:lvl w:ilvl="6" w:tplc="E47287E6">
      <w:start w:val="1"/>
      <w:numFmt w:val="bullet"/>
      <w:lvlText w:val=""/>
      <w:lvlJc w:val="left"/>
      <w:pPr>
        <w:ind w:left="5040" w:hanging="360"/>
      </w:pPr>
      <w:rPr>
        <w:rFonts w:ascii="Symbol" w:hAnsi="Symbol" w:hint="default"/>
      </w:rPr>
    </w:lvl>
    <w:lvl w:ilvl="7" w:tplc="0EAC3B34">
      <w:start w:val="1"/>
      <w:numFmt w:val="bullet"/>
      <w:lvlText w:val="o"/>
      <w:lvlJc w:val="left"/>
      <w:pPr>
        <w:ind w:left="5760" w:hanging="360"/>
      </w:pPr>
      <w:rPr>
        <w:rFonts w:ascii="Courier New" w:hAnsi="Courier New" w:hint="default"/>
      </w:rPr>
    </w:lvl>
    <w:lvl w:ilvl="8" w:tplc="95A2E62A">
      <w:start w:val="1"/>
      <w:numFmt w:val="bullet"/>
      <w:lvlText w:val=""/>
      <w:lvlJc w:val="left"/>
      <w:pPr>
        <w:ind w:left="6480" w:hanging="360"/>
      </w:pPr>
      <w:rPr>
        <w:rFonts w:ascii="Wingdings" w:hAnsi="Wingdings" w:hint="default"/>
      </w:rPr>
    </w:lvl>
  </w:abstractNum>
  <w:abstractNum w:abstractNumId="10" w15:restartNumberingAfterBreak="0">
    <w:nsid w:val="645B55DC"/>
    <w:multiLevelType w:val="hybridMultilevel"/>
    <w:tmpl w:val="FFFFFFFF"/>
    <w:lvl w:ilvl="0" w:tplc="50DEA4D0">
      <w:start w:val="1"/>
      <w:numFmt w:val="bullet"/>
      <w:lvlText w:val=""/>
      <w:lvlJc w:val="left"/>
      <w:pPr>
        <w:ind w:left="720" w:hanging="360"/>
      </w:pPr>
      <w:rPr>
        <w:rFonts w:ascii="Symbol" w:hAnsi="Symbol" w:hint="default"/>
      </w:rPr>
    </w:lvl>
    <w:lvl w:ilvl="1" w:tplc="5832F720">
      <w:start w:val="1"/>
      <w:numFmt w:val="bullet"/>
      <w:lvlText w:val="o"/>
      <w:lvlJc w:val="left"/>
      <w:pPr>
        <w:ind w:left="1440" w:hanging="360"/>
      </w:pPr>
      <w:rPr>
        <w:rFonts w:ascii="Courier New" w:hAnsi="Courier New" w:hint="default"/>
      </w:rPr>
    </w:lvl>
    <w:lvl w:ilvl="2" w:tplc="46E096BE">
      <w:start w:val="1"/>
      <w:numFmt w:val="bullet"/>
      <w:lvlText w:val=""/>
      <w:lvlJc w:val="left"/>
      <w:pPr>
        <w:ind w:left="2160" w:hanging="360"/>
      </w:pPr>
      <w:rPr>
        <w:rFonts w:ascii="Wingdings" w:hAnsi="Wingdings" w:hint="default"/>
      </w:rPr>
    </w:lvl>
    <w:lvl w:ilvl="3" w:tplc="A214762E">
      <w:start w:val="1"/>
      <w:numFmt w:val="bullet"/>
      <w:lvlText w:val=""/>
      <w:lvlJc w:val="left"/>
      <w:pPr>
        <w:ind w:left="2880" w:hanging="360"/>
      </w:pPr>
      <w:rPr>
        <w:rFonts w:ascii="Symbol" w:hAnsi="Symbol" w:hint="default"/>
      </w:rPr>
    </w:lvl>
    <w:lvl w:ilvl="4" w:tplc="3446DEA0">
      <w:start w:val="1"/>
      <w:numFmt w:val="bullet"/>
      <w:lvlText w:val="o"/>
      <w:lvlJc w:val="left"/>
      <w:pPr>
        <w:ind w:left="3600" w:hanging="360"/>
      </w:pPr>
      <w:rPr>
        <w:rFonts w:ascii="Courier New" w:hAnsi="Courier New" w:hint="default"/>
      </w:rPr>
    </w:lvl>
    <w:lvl w:ilvl="5" w:tplc="633C9506">
      <w:start w:val="1"/>
      <w:numFmt w:val="bullet"/>
      <w:lvlText w:val=""/>
      <w:lvlJc w:val="left"/>
      <w:pPr>
        <w:ind w:left="4320" w:hanging="360"/>
      </w:pPr>
      <w:rPr>
        <w:rFonts w:ascii="Wingdings" w:hAnsi="Wingdings" w:hint="default"/>
      </w:rPr>
    </w:lvl>
    <w:lvl w:ilvl="6" w:tplc="7F601878">
      <w:start w:val="1"/>
      <w:numFmt w:val="bullet"/>
      <w:lvlText w:val=""/>
      <w:lvlJc w:val="left"/>
      <w:pPr>
        <w:ind w:left="5040" w:hanging="360"/>
      </w:pPr>
      <w:rPr>
        <w:rFonts w:ascii="Symbol" w:hAnsi="Symbol" w:hint="default"/>
      </w:rPr>
    </w:lvl>
    <w:lvl w:ilvl="7" w:tplc="FBDAA1BA">
      <w:start w:val="1"/>
      <w:numFmt w:val="bullet"/>
      <w:lvlText w:val="o"/>
      <w:lvlJc w:val="left"/>
      <w:pPr>
        <w:ind w:left="5760" w:hanging="360"/>
      </w:pPr>
      <w:rPr>
        <w:rFonts w:ascii="Courier New" w:hAnsi="Courier New" w:hint="default"/>
      </w:rPr>
    </w:lvl>
    <w:lvl w:ilvl="8" w:tplc="05FE2048">
      <w:start w:val="1"/>
      <w:numFmt w:val="bullet"/>
      <w:lvlText w:val=""/>
      <w:lvlJc w:val="left"/>
      <w:pPr>
        <w:ind w:left="6480" w:hanging="360"/>
      </w:pPr>
      <w:rPr>
        <w:rFonts w:ascii="Wingdings" w:hAnsi="Wingdings" w:hint="default"/>
      </w:rPr>
    </w:lvl>
  </w:abstractNum>
  <w:abstractNum w:abstractNumId="11" w15:restartNumberingAfterBreak="0">
    <w:nsid w:val="6C084906"/>
    <w:multiLevelType w:val="hybridMultilevel"/>
    <w:tmpl w:val="F4ECCA4A"/>
    <w:lvl w:ilvl="0" w:tplc="16D08158">
      <w:start w:val="1"/>
      <w:numFmt w:val="bullet"/>
      <w:lvlText w:val=""/>
      <w:lvlJc w:val="left"/>
      <w:pPr>
        <w:tabs>
          <w:tab w:val="num" w:pos="576"/>
        </w:tabs>
        <w:ind w:left="576" w:hanging="36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6"/>
  </w:num>
  <w:num w:numId="12">
    <w:abstractNumId w:val="7"/>
  </w:num>
  <w:num w:numId="13">
    <w:abstractNumId w:val="4"/>
  </w:num>
  <w:num w:numId="14">
    <w:abstractNumId w:val="11"/>
  </w:num>
  <w:num w:numId="15">
    <w:abstractNumId w:val="2"/>
  </w:num>
  <w:num w:numId="16">
    <w:abstractNumId w:val="8"/>
  </w:num>
  <w:num w:numId="17">
    <w:abstractNumId w:val="5"/>
  </w:num>
  <w:num w:numId="18">
    <w:abstractNumId w:val="9"/>
  </w:num>
  <w:num w:numId="19">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AF8"/>
    <w:rsid w:val="0000489D"/>
    <w:rsid w:val="00011408"/>
    <w:rsid w:val="00011C74"/>
    <w:rsid w:val="00013402"/>
    <w:rsid w:val="00017CDD"/>
    <w:rsid w:val="0002212F"/>
    <w:rsid w:val="000306FE"/>
    <w:rsid w:val="00031695"/>
    <w:rsid w:val="00043224"/>
    <w:rsid w:val="00045F23"/>
    <w:rsid w:val="0006622E"/>
    <w:rsid w:val="000675B4"/>
    <w:rsid w:val="00074A0B"/>
    <w:rsid w:val="000927B9"/>
    <w:rsid w:val="00097E3E"/>
    <w:rsid w:val="000C6ADB"/>
    <w:rsid w:val="000D0304"/>
    <w:rsid w:val="000D393D"/>
    <w:rsid w:val="000D6913"/>
    <w:rsid w:val="000E0A35"/>
    <w:rsid w:val="000E2473"/>
    <w:rsid w:val="000F0755"/>
    <w:rsid w:val="000F49DD"/>
    <w:rsid w:val="00105E0F"/>
    <w:rsid w:val="00107CA4"/>
    <w:rsid w:val="00121F81"/>
    <w:rsid w:val="00125DDE"/>
    <w:rsid w:val="0013173F"/>
    <w:rsid w:val="00132991"/>
    <w:rsid w:val="00141730"/>
    <w:rsid w:val="00142F77"/>
    <w:rsid w:val="0014367D"/>
    <w:rsid w:val="00144F88"/>
    <w:rsid w:val="00150787"/>
    <w:rsid w:val="001519D5"/>
    <w:rsid w:val="0015699E"/>
    <w:rsid w:val="0016598B"/>
    <w:rsid w:val="001769F7"/>
    <w:rsid w:val="001825DB"/>
    <w:rsid w:val="0018265D"/>
    <w:rsid w:val="00182A7C"/>
    <w:rsid w:val="0018736E"/>
    <w:rsid w:val="001A546E"/>
    <w:rsid w:val="001B224B"/>
    <w:rsid w:val="001B3553"/>
    <w:rsid w:val="001C46DF"/>
    <w:rsid w:val="00203722"/>
    <w:rsid w:val="00222D5F"/>
    <w:rsid w:val="0023082E"/>
    <w:rsid w:val="00237A32"/>
    <w:rsid w:val="002505C4"/>
    <w:rsid w:val="002615D9"/>
    <w:rsid w:val="00270044"/>
    <w:rsid w:val="002A5D57"/>
    <w:rsid w:val="002A78E4"/>
    <w:rsid w:val="002A7C31"/>
    <w:rsid w:val="002B4A6E"/>
    <w:rsid w:val="002C3373"/>
    <w:rsid w:val="002D2098"/>
    <w:rsid w:val="002D4AD1"/>
    <w:rsid w:val="002D6AEA"/>
    <w:rsid w:val="002D7742"/>
    <w:rsid w:val="00307C03"/>
    <w:rsid w:val="00326759"/>
    <w:rsid w:val="00331073"/>
    <w:rsid w:val="00352AC2"/>
    <w:rsid w:val="00357BB1"/>
    <w:rsid w:val="003606FE"/>
    <w:rsid w:val="0038067A"/>
    <w:rsid w:val="00385FCB"/>
    <w:rsid w:val="003A1974"/>
    <w:rsid w:val="003A1AF6"/>
    <w:rsid w:val="003A3293"/>
    <w:rsid w:val="003B6F4A"/>
    <w:rsid w:val="003C2977"/>
    <w:rsid w:val="003C2E2C"/>
    <w:rsid w:val="003C508C"/>
    <w:rsid w:val="003C5811"/>
    <w:rsid w:val="003D58CD"/>
    <w:rsid w:val="003D7307"/>
    <w:rsid w:val="003D7449"/>
    <w:rsid w:val="003F034E"/>
    <w:rsid w:val="003F0A63"/>
    <w:rsid w:val="003F3D2F"/>
    <w:rsid w:val="003F6A79"/>
    <w:rsid w:val="00403158"/>
    <w:rsid w:val="004261D0"/>
    <w:rsid w:val="00435564"/>
    <w:rsid w:val="00436C18"/>
    <w:rsid w:val="00453A42"/>
    <w:rsid w:val="00457D84"/>
    <w:rsid w:val="004706B7"/>
    <w:rsid w:val="00476A60"/>
    <w:rsid w:val="004906D8"/>
    <w:rsid w:val="0049549D"/>
    <w:rsid w:val="004958C7"/>
    <w:rsid w:val="004A1401"/>
    <w:rsid w:val="004B3AE5"/>
    <w:rsid w:val="004B48F9"/>
    <w:rsid w:val="004C22F0"/>
    <w:rsid w:val="004D33CC"/>
    <w:rsid w:val="004E1AFC"/>
    <w:rsid w:val="004E42DF"/>
    <w:rsid w:val="004F1165"/>
    <w:rsid w:val="004F2E41"/>
    <w:rsid w:val="004F5811"/>
    <w:rsid w:val="00520403"/>
    <w:rsid w:val="00523FAE"/>
    <w:rsid w:val="00540A10"/>
    <w:rsid w:val="0055460A"/>
    <w:rsid w:val="0056280E"/>
    <w:rsid w:val="005731F3"/>
    <w:rsid w:val="0058390F"/>
    <w:rsid w:val="00591EA6"/>
    <w:rsid w:val="005948CB"/>
    <w:rsid w:val="00594FC6"/>
    <w:rsid w:val="005A4483"/>
    <w:rsid w:val="005A4DF0"/>
    <w:rsid w:val="005B1F9C"/>
    <w:rsid w:val="005B4DBB"/>
    <w:rsid w:val="005D6B13"/>
    <w:rsid w:val="005E6CDF"/>
    <w:rsid w:val="00602381"/>
    <w:rsid w:val="006037A4"/>
    <w:rsid w:val="00604D0E"/>
    <w:rsid w:val="00605F5D"/>
    <w:rsid w:val="00614B19"/>
    <w:rsid w:val="006158FF"/>
    <w:rsid w:val="00627C93"/>
    <w:rsid w:val="00631DAC"/>
    <w:rsid w:val="006371F6"/>
    <w:rsid w:val="0064328F"/>
    <w:rsid w:val="0065756C"/>
    <w:rsid w:val="0065764C"/>
    <w:rsid w:val="00667CDB"/>
    <w:rsid w:val="0067276D"/>
    <w:rsid w:val="00674667"/>
    <w:rsid w:val="006822C8"/>
    <w:rsid w:val="006824BF"/>
    <w:rsid w:val="0068588B"/>
    <w:rsid w:val="006A1B76"/>
    <w:rsid w:val="006A6342"/>
    <w:rsid w:val="006B4BD8"/>
    <w:rsid w:val="006B5F65"/>
    <w:rsid w:val="006C1533"/>
    <w:rsid w:val="006D3A5C"/>
    <w:rsid w:val="006E2E49"/>
    <w:rsid w:val="006F2B48"/>
    <w:rsid w:val="006F4FDD"/>
    <w:rsid w:val="00714F03"/>
    <w:rsid w:val="007178EC"/>
    <w:rsid w:val="0072155E"/>
    <w:rsid w:val="0072439E"/>
    <w:rsid w:val="00740BE6"/>
    <w:rsid w:val="00753AA7"/>
    <w:rsid w:val="00755E24"/>
    <w:rsid w:val="00760C59"/>
    <w:rsid w:val="0076434F"/>
    <w:rsid w:val="00781089"/>
    <w:rsid w:val="00790ACB"/>
    <w:rsid w:val="007957FF"/>
    <w:rsid w:val="007A4335"/>
    <w:rsid w:val="007B7FA5"/>
    <w:rsid w:val="007C7F7F"/>
    <w:rsid w:val="007D11F8"/>
    <w:rsid w:val="007D1C7E"/>
    <w:rsid w:val="007E0AF8"/>
    <w:rsid w:val="007E397C"/>
    <w:rsid w:val="00801499"/>
    <w:rsid w:val="008027BA"/>
    <w:rsid w:val="00807E8D"/>
    <w:rsid w:val="0081279B"/>
    <w:rsid w:val="0081687D"/>
    <w:rsid w:val="00820CDF"/>
    <w:rsid w:val="00824478"/>
    <w:rsid w:val="008357BF"/>
    <w:rsid w:val="00836EAE"/>
    <w:rsid w:val="00842DC1"/>
    <w:rsid w:val="00845924"/>
    <w:rsid w:val="0086406D"/>
    <w:rsid w:val="00867D5E"/>
    <w:rsid w:val="00877146"/>
    <w:rsid w:val="00893088"/>
    <w:rsid w:val="00894DD3"/>
    <w:rsid w:val="008975CF"/>
    <w:rsid w:val="008A1BCF"/>
    <w:rsid w:val="008C39E5"/>
    <w:rsid w:val="008D538C"/>
    <w:rsid w:val="008E099A"/>
    <w:rsid w:val="008E1BFD"/>
    <w:rsid w:val="008E7DAB"/>
    <w:rsid w:val="008F178A"/>
    <w:rsid w:val="009069AE"/>
    <w:rsid w:val="0090798A"/>
    <w:rsid w:val="00916060"/>
    <w:rsid w:val="009162F5"/>
    <w:rsid w:val="00941D93"/>
    <w:rsid w:val="0094216D"/>
    <w:rsid w:val="0094227B"/>
    <w:rsid w:val="0095142A"/>
    <w:rsid w:val="00970F53"/>
    <w:rsid w:val="009764C2"/>
    <w:rsid w:val="00992393"/>
    <w:rsid w:val="0099706B"/>
    <w:rsid w:val="009A1095"/>
    <w:rsid w:val="009A1DB3"/>
    <w:rsid w:val="009C3FF6"/>
    <w:rsid w:val="009D0EE3"/>
    <w:rsid w:val="009D37E5"/>
    <w:rsid w:val="009D3EA5"/>
    <w:rsid w:val="009D573F"/>
    <w:rsid w:val="009D6072"/>
    <w:rsid w:val="009E053B"/>
    <w:rsid w:val="009E1576"/>
    <w:rsid w:val="00A25806"/>
    <w:rsid w:val="00A31987"/>
    <w:rsid w:val="00A33AB0"/>
    <w:rsid w:val="00A37301"/>
    <w:rsid w:val="00A4261E"/>
    <w:rsid w:val="00A444E5"/>
    <w:rsid w:val="00A501E0"/>
    <w:rsid w:val="00A55C57"/>
    <w:rsid w:val="00A64C9D"/>
    <w:rsid w:val="00A6548C"/>
    <w:rsid w:val="00A72070"/>
    <w:rsid w:val="00A77CC9"/>
    <w:rsid w:val="00A85C22"/>
    <w:rsid w:val="00A906F1"/>
    <w:rsid w:val="00AA7E48"/>
    <w:rsid w:val="00AB2680"/>
    <w:rsid w:val="00AB35A7"/>
    <w:rsid w:val="00AD1EA0"/>
    <w:rsid w:val="00AD62FA"/>
    <w:rsid w:val="00B105B2"/>
    <w:rsid w:val="00B12602"/>
    <w:rsid w:val="00B1429C"/>
    <w:rsid w:val="00B16187"/>
    <w:rsid w:val="00B167A4"/>
    <w:rsid w:val="00B22D3B"/>
    <w:rsid w:val="00B27491"/>
    <w:rsid w:val="00B34944"/>
    <w:rsid w:val="00B36702"/>
    <w:rsid w:val="00B43D21"/>
    <w:rsid w:val="00B47759"/>
    <w:rsid w:val="00B55DA3"/>
    <w:rsid w:val="00B60C77"/>
    <w:rsid w:val="00B700DF"/>
    <w:rsid w:val="00B766B3"/>
    <w:rsid w:val="00B9350F"/>
    <w:rsid w:val="00BA71A2"/>
    <w:rsid w:val="00BF470E"/>
    <w:rsid w:val="00C02B2D"/>
    <w:rsid w:val="00C54D83"/>
    <w:rsid w:val="00C56BE9"/>
    <w:rsid w:val="00C56E0D"/>
    <w:rsid w:val="00C615EB"/>
    <w:rsid w:val="00C6278C"/>
    <w:rsid w:val="00C62A3E"/>
    <w:rsid w:val="00C63415"/>
    <w:rsid w:val="00C8222D"/>
    <w:rsid w:val="00C82F8D"/>
    <w:rsid w:val="00C86720"/>
    <w:rsid w:val="00C957E7"/>
    <w:rsid w:val="00C95C3D"/>
    <w:rsid w:val="00CA0160"/>
    <w:rsid w:val="00CA09D3"/>
    <w:rsid w:val="00CA521E"/>
    <w:rsid w:val="00CB458A"/>
    <w:rsid w:val="00CB4BAA"/>
    <w:rsid w:val="00CC0C23"/>
    <w:rsid w:val="00CC385F"/>
    <w:rsid w:val="00CC7677"/>
    <w:rsid w:val="00CD418E"/>
    <w:rsid w:val="00CD46BC"/>
    <w:rsid w:val="00CD4933"/>
    <w:rsid w:val="00CE1E88"/>
    <w:rsid w:val="00CF05B1"/>
    <w:rsid w:val="00CF182B"/>
    <w:rsid w:val="00D05D04"/>
    <w:rsid w:val="00D12405"/>
    <w:rsid w:val="00D16C0C"/>
    <w:rsid w:val="00D17943"/>
    <w:rsid w:val="00D362FC"/>
    <w:rsid w:val="00D37AB4"/>
    <w:rsid w:val="00D42150"/>
    <w:rsid w:val="00D574CC"/>
    <w:rsid w:val="00D6118E"/>
    <w:rsid w:val="00D7467F"/>
    <w:rsid w:val="00D82160"/>
    <w:rsid w:val="00D83BE5"/>
    <w:rsid w:val="00D84182"/>
    <w:rsid w:val="00DA0E30"/>
    <w:rsid w:val="00DB2152"/>
    <w:rsid w:val="00DC1F5F"/>
    <w:rsid w:val="00DC26DA"/>
    <w:rsid w:val="00DC5994"/>
    <w:rsid w:val="00DD1A6D"/>
    <w:rsid w:val="00DD3BB1"/>
    <w:rsid w:val="00DD70A4"/>
    <w:rsid w:val="00DF68E9"/>
    <w:rsid w:val="00DF7AF1"/>
    <w:rsid w:val="00E03DE5"/>
    <w:rsid w:val="00E040F3"/>
    <w:rsid w:val="00E05CF5"/>
    <w:rsid w:val="00E168D8"/>
    <w:rsid w:val="00E2196D"/>
    <w:rsid w:val="00E47986"/>
    <w:rsid w:val="00E5559D"/>
    <w:rsid w:val="00E577B4"/>
    <w:rsid w:val="00E62358"/>
    <w:rsid w:val="00E76646"/>
    <w:rsid w:val="00EB16E6"/>
    <w:rsid w:val="00ED555D"/>
    <w:rsid w:val="00EE01B4"/>
    <w:rsid w:val="00EE0A54"/>
    <w:rsid w:val="00EE0E88"/>
    <w:rsid w:val="00EF52F9"/>
    <w:rsid w:val="00F01E2F"/>
    <w:rsid w:val="00F02E98"/>
    <w:rsid w:val="00F073AB"/>
    <w:rsid w:val="00F131D8"/>
    <w:rsid w:val="00F207A4"/>
    <w:rsid w:val="00F2393A"/>
    <w:rsid w:val="00F24C93"/>
    <w:rsid w:val="00F275FF"/>
    <w:rsid w:val="00F33D13"/>
    <w:rsid w:val="00F37D46"/>
    <w:rsid w:val="00F456FD"/>
    <w:rsid w:val="00F717A9"/>
    <w:rsid w:val="00F71D1B"/>
    <w:rsid w:val="00F750F2"/>
    <w:rsid w:val="00F7586E"/>
    <w:rsid w:val="00FB35C6"/>
    <w:rsid w:val="00FB750B"/>
    <w:rsid w:val="00FC5B34"/>
    <w:rsid w:val="00FE573D"/>
    <w:rsid w:val="010D3CC2"/>
    <w:rsid w:val="0149D230"/>
    <w:rsid w:val="02D9B0C2"/>
    <w:rsid w:val="051A01DF"/>
    <w:rsid w:val="082E2C3F"/>
    <w:rsid w:val="083E9DC8"/>
    <w:rsid w:val="09D1AD17"/>
    <w:rsid w:val="0ADBBDF6"/>
    <w:rsid w:val="0ADE90F1"/>
    <w:rsid w:val="0BB8DECA"/>
    <w:rsid w:val="0D4D825F"/>
    <w:rsid w:val="0DD99EB9"/>
    <w:rsid w:val="0E7E344C"/>
    <w:rsid w:val="0FB4E776"/>
    <w:rsid w:val="114A892F"/>
    <w:rsid w:val="13AA0A7E"/>
    <w:rsid w:val="15142552"/>
    <w:rsid w:val="1541E7EC"/>
    <w:rsid w:val="15BFE69C"/>
    <w:rsid w:val="168B2A1C"/>
    <w:rsid w:val="17633A57"/>
    <w:rsid w:val="18BA9314"/>
    <w:rsid w:val="19077BB4"/>
    <w:rsid w:val="19C5A07C"/>
    <w:rsid w:val="1B2DE5EB"/>
    <w:rsid w:val="1C130A5A"/>
    <w:rsid w:val="1FCAE947"/>
    <w:rsid w:val="20D5C90D"/>
    <w:rsid w:val="21345798"/>
    <w:rsid w:val="232C9708"/>
    <w:rsid w:val="24D5CF2E"/>
    <w:rsid w:val="2575DA85"/>
    <w:rsid w:val="25BD8408"/>
    <w:rsid w:val="2708D14D"/>
    <w:rsid w:val="27DF764F"/>
    <w:rsid w:val="29761FE4"/>
    <w:rsid w:val="2B7F7BF3"/>
    <w:rsid w:val="2D2F5BE7"/>
    <w:rsid w:val="2F11D996"/>
    <w:rsid w:val="31978AD6"/>
    <w:rsid w:val="353EB1F8"/>
    <w:rsid w:val="36BEC5E6"/>
    <w:rsid w:val="377935BE"/>
    <w:rsid w:val="37C8A9E9"/>
    <w:rsid w:val="37C990BF"/>
    <w:rsid w:val="38F2FC75"/>
    <w:rsid w:val="3AC26B0C"/>
    <w:rsid w:val="3C431133"/>
    <w:rsid w:val="3CA6E466"/>
    <w:rsid w:val="3CD64F1C"/>
    <w:rsid w:val="3F0947AA"/>
    <w:rsid w:val="3F568857"/>
    <w:rsid w:val="4069B14A"/>
    <w:rsid w:val="4206D063"/>
    <w:rsid w:val="422B3D02"/>
    <w:rsid w:val="42BA6F16"/>
    <w:rsid w:val="43BF3E71"/>
    <w:rsid w:val="46245FDA"/>
    <w:rsid w:val="466CB541"/>
    <w:rsid w:val="46D5E58C"/>
    <w:rsid w:val="47AE810D"/>
    <w:rsid w:val="47E78F1F"/>
    <w:rsid w:val="48C663CC"/>
    <w:rsid w:val="49970312"/>
    <w:rsid w:val="4A451B54"/>
    <w:rsid w:val="4AE81190"/>
    <w:rsid w:val="4CF65E86"/>
    <w:rsid w:val="51CC5F5F"/>
    <w:rsid w:val="52078298"/>
    <w:rsid w:val="52263E9F"/>
    <w:rsid w:val="529FF6C5"/>
    <w:rsid w:val="5308D7E7"/>
    <w:rsid w:val="53644C7D"/>
    <w:rsid w:val="55B554AA"/>
    <w:rsid w:val="560B0523"/>
    <w:rsid w:val="56678423"/>
    <w:rsid w:val="567A5F44"/>
    <w:rsid w:val="58FAA482"/>
    <w:rsid w:val="5B9805C6"/>
    <w:rsid w:val="5D4CDEE1"/>
    <w:rsid w:val="5DCFA0EC"/>
    <w:rsid w:val="60675359"/>
    <w:rsid w:val="621C42E2"/>
    <w:rsid w:val="62C5E228"/>
    <w:rsid w:val="635DE9CE"/>
    <w:rsid w:val="65995A64"/>
    <w:rsid w:val="66BFF1E1"/>
    <w:rsid w:val="68E3FDE1"/>
    <w:rsid w:val="6B1A35CA"/>
    <w:rsid w:val="6F04460C"/>
    <w:rsid w:val="70440D5C"/>
    <w:rsid w:val="70CD9CB2"/>
    <w:rsid w:val="72B4D4E0"/>
    <w:rsid w:val="744E087C"/>
    <w:rsid w:val="74887E12"/>
    <w:rsid w:val="771EA3BF"/>
    <w:rsid w:val="77C3F725"/>
    <w:rsid w:val="7ACBAC3E"/>
    <w:rsid w:val="7FB3E70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3B857CF"/>
  <w15:chartTrackingRefBased/>
  <w15:docId w15:val="{578FBB8C-1B4D-4E3F-BE15-9762DA622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overflowPunct w:val="0"/>
      <w:autoSpaceDE w:val="0"/>
      <w:autoSpaceDN w:val="0"/>
      <w:adjustRightInd w:val="0"/>
      <w:textAlignment w:val="baseline"/>
    </w:pPr>
    <w:rPr>
      <w:lang w:eastAsia="en-US"/>
    </w:rPr>
  </w:style>
  <w:style w:type="paragraph" w:styleId="Heading1">
    <w:name w:val="heading 1"/>
    <w:basedOn w:val="Normal"/>
    <w:next w:val="Normal"/>
    <w:link w:val="Heading1Char"/>
    <w:qFormat/>
    <w:pPr>
      <w:keepNext/>
      <w:pageBreakBefore/>
      <w:numPr>
        <w:numId w:val="2"/>
      </w:numPr>
      <w:pBdr>
        <w:top w:val="single" w:sz="12" w:space="1" w:color="auto"/>
        <w:left w:val="single" w:sz="12" w:space="1" w:color="auto"/>
        <w:bottom w:val="single" w:sz="12" w:space="1" w:color="auto"/>
        <w:right w:val="single" w:sz="12" w:space="1" w:color="auto"/>
      </w:pBdr>
      <w:spacing w:before="240" w:after="60"/>
      <w:outlineLvl w:val="0"/>
    </w:pPr>
    <w:rPr>
      <w:b/>
      <w:kern w:val="28"/>
      <w:sz w:val="36"/>
    </w:rPr>
  </w:style>
  <w:style w:type="paragraph" w:styleId="Heading2">
    <w:name w:val="heading 2"/>
    <w:basedOn w:val="Normal"/>
    <w:next w:val="Normal"/>
    <w:link w:val="Heading2Char"/>
    <w:qFormat/>
    <w:pPr>
      <w:keepNext/>
      <w:numPr>
        <w:ilvl w:val="1"/>
        <w:numId w:val="3"/>
      </w:numPr>
      <w:spacing w:before="240" w:after="60"/>
      <w:ind w:left="720"/>
      <w:outlineLvl w:val="1"/>
    </w:pPr>
    <w:rPr>
      <w:b/>
      <w:sz w:val="28"/>
    </w:rPr>
  </w:style>
  <w:style w:type="paragraph" w:styleId="Heading3">
    <w:name w:val="heading 3"/>
    <w:aliases w:val="Heading 3 Char"/>
    <w:basedOn w:val="Normal"/>
    <w:next w:val="Normal"/>
    <w:link w:val="Heading3Char1"/>
    <w:qFormat/>
    <w:pPr>
      <w:keepNext/>
      <w:numPr>
        <w:ilvl w:val="2"/>
        <w:numId w:val="4"/>
      </w:numPr>
      <w:spacing w:before="240" w:after="60"/>
      <w:ind w:left="720"/>
      <w:outlineLvl w:val="2"/>
    </w:pPr>
    <w:rPr>
      <w:b/>
      <w:sz w:val="24"/>
    </w:rPr>
  </w:style>
  <w:style w:type="paragraph" w:styleId="Heading4">
    <w:name w:val="heading 4"/>
    <w:aliases w:val="Heading 4 Char Char"/>
    <w:basedOn w:val="Heading3"/>
    <w:next w:val="Normal"/>
    <w:link w:val="Heading4Char"/>
    <w:qFormat/>
    <w:pPr>
      <w:numPr>
        <w:ilvl w:val="3"/>
        <w:numId w:val="5"/>
      </w:numPr>
      <w:ind w:left="864" w:hanging="864"/>
      <w:outlineLvl w:val="3"/>
    </w:pPr>
  </w:style>
  <w:style w:type="paragraph" w:styleId="Heading5">
    <w:name w:val="heading 5"/>
    <w:basedOn w:val="Normal"/>
    <w:next w:val="Normal"/>
    <w:link w:val="Heading5Char"/>
    <w:qFormat/>
    <w:pPr>
      <w:numPr>
        <w:ilvl w:val="4"/>
        <w:numId w:val="6"/>
      </w:numPr>
      <w:spacing w:before="240" w:after="60"/>
      <w:ind w:left="864" w:hanging="864"/>
      <w:outlineLvl w:val="4"/>
    </w:pPr>
    <w:rPr>
      <w:b/>
    </w:rPr>
  </w:style>
  <w:style w:type="paragraph" w:styleId="Heading6">
    <w:name w:val="heading 6"/>
    <w:basedOn w:val="Normal"/>
    <w:next w:val="Normal"/>
    <w:link w:val="Heading6Char"/>
    <w:qFormat/>
    <w:pPr>
      <w:numPr>
        <w:ilvl w:val="5"/>
        <w:numId w:val="7"/>
      </w:numPr>
      <w:spacing w:before="240" w:after="60"/>
      <w:ind w:left="864" w:hanging="864"/>
      <w:outlineLvl w:val="5"/>
    </w:pPr>
    <w:rPr>
      <w:i/>
    </w:rPr>
  </w:style>
  <w:style w:type="paragraph" w:styleId="Heading7">
    <w:name w:val="heading 7"/>
    <w:basedOn w:val="Normal"/>
    <w:next w:val="Normal"/>
    <w:link w:val="Heading7Char"/>
    <w:qFormat/>
    <w:pPr>
      <w:numPr>
        <w:ilvl w:val="6"/>
        <w:numId w:val="8"/>
      </w:numPr>
      <w:spacing w:before="240" w:after="60"/>
      <w:ind w:left="864" w:hanging="864"/>
      <w:outlineLvl w:val="6"/>
    </w:pPr>
  </w:style>
  <w:style w:type="paragraph" w:styleId="Heading8">
    <w:name w:val="heading 8"/>
    <w:basedOn w:val="Normal"/>
    <w:next w:val="Normal"/>
    <w:link w:val="Heading8Char"/>
    <w:qFormat/>
    <w:pPr>
      <w:numPr>
        <w:ilvl w:val="7"/>
        <w:numId w:val="9"/>
      </w:numPr>
      <w:spacing w:before="240" w:after="60"/>
      <w:ind w:left="864" w:hanging="864"/>
      <w:outlineLvl w:val="7"/>
    </w:pPr>
    <w:rPr>
      <w:i/>
    </w:rPr>
  </w:style>
  <w:style w:type="paragraph" w:styleId="Heading9">
    <w:name w:val="heading 9"/>
    <w:basedOn w:val="Normal"/>
    <w:next w:val="Normal"/>
    <w:link w:val="Heading9Char"/>
    <w:qFormat/>
    <w:pPr>
      <w:numPr>
        <w:ilvl w:val="8"/>
        <w:numId w:val="10"/>
      </w:numPr>
      <w:spacing w:before="240" w:after="60"/>
      <w:ind w:left="864" w:hanging="864"/>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9069AE"/>
    <w:rPr>
      <w:b/>
      <w:kern w:val="28"/>
      <w:sz w:val="36"/>
      <w:lang w:val="en-US" w:eastAsia="en-US" w:bidi="ar-SA"/>
    </w:rPr>
  </w:style>
  <w:style w:type="character" w:customStyle="1" w:styleId="Heading2Char">
    <w:name w:val="Heading 2 Char"/>
    <w:link w:val="Heading2"/>
    <w:locked/>
    <w:rsid w:val="009069AE"/>
    <w:rPr>
      <w:b/>
      <w:sz w:val="28"/>
      <w:lang w:val="en-US" w:eastAsia="en-US" w:bidi="ar-SA"/>
    </w:rPr>
  </w:style>
  <w:style w:type="character" w:customStyle="1" w:styleId="Heading3Char1">
    <w:name w:val="Heading 3 Char1"/>
    <w:aliases w:val="Heading 3 Char Char"/>
    <w:link w:val="Heading3"/>
    <w:semiHidden/>
    <w:locked/>
    <w:rsid w:val="009069AE"/>
    <w:rPr>
      <w:b/>
      <w:sz w:val="24"/>
      <w:lang w:val="en-US" w:eastAsia="en-US" w:bidi="ar-SA"/>
    </w:rPr>
  </w:style>
  <w:style w:type="character" w:customStyle="1" w:styleId="Heading4Char">
    <w:name w:val="Heading 4 Char"/>
    <w:aliases w:val="Heading 4 Char Char Char"/>
    <w:link w:val="Heading4"/>
    <w:locked/>
    <w:rsid w:val="009069AE"/>
    <w:rPr>
      <w:b/>
      <w:sz w:val="24"/>
      <w:lang w:val="en-US" w:eastAsia="en-US" w:bidi="ar-SA"/>
    </w:rPr>
  </w:style>
  <w:style w:type="character" w:customStyle="1" w:styleId="Heading5Char">
    <w:name w:val="Heading 5 Char"/>
    <w:link w:val="Heading5"/>
    <w:locked/>
    <w:rsid w:val="009069AE"/>
    <w:rPr>
      <w:b/>
      <w:lang w:val="en-US" w:eastAsia="en-US" w:bidi="ar-SA"/>
    </w:rPr>
  </w:style>
  <w:style w:type="character" w:customStyle="1" w:styleId="Heading6Char">
    <w:name w:val="Heading 6 Char"/>
    <w:link w:val="Heading6"/>
    <w:locked/>
    <w:rsid w:val="009069AE"/>
    <w:rPr>
      <w:i/>
      <w:lang w:val="en-US" w:eastAsia="en-US" w:bidi="ar-SA"/>
    </w:rPr>
  </w:style>
  <w:style w:type="character" w:customStyle="1" w:styleId="Heading7Char">
    <w:name w:val="Heading 7 Char"/>
    <w:link w:val="Heading7"/>
    <w:locked/>
    <w:rsid w:val="009069AE"/>
    <w:rPr>
      <w:lang w:val="en-US" w:eastAsia="en-US" w:bidi="ar-SA"/>
    </w:rPr>
  </w:style>
  <w:style w:type="character" w:customStyle="1" w:styleId="Heading8Char">
    <w:name w:val="Heading 8 Char"/>
    <w:link w:val="Heading8"/>
    <w:locked/>
    <w:rsid w:val="009069AE"/>
    <w:rPr>
      <w:i/>
      <w:lang w:val="en-US" w:eastAsia="en-US" w:bidi="ar-SA"/>
    </w:rPr>
  </w:style>
  <w:style w:type="character" w:customStyle="1" w:styleId="Heading9Char">
    <w:name w:val="Heading 9 Char"/>
    <w:link w:val="Heading9"/>
    <w:locked/>
    <w:rsid w:val="009069AE"/>
    <w:rPr>
      <w:i/>
      <w:sz w:val="18"/>
      <w:lang w:val="en-US" w:eastAsia="en-US" w:bidi="ar-SA"/>
    </w:rPr>
  </w:style>
  <w:style w:type="paragraph" w:styleId="Footer">
    <w:name w:val="footer"/>
    <w:basedOn w:val="Normal"/>
    <w:link w:val="FooterChar"/>
    <w:pPr>
      <w:tabs>
        <w:tab w:val="center" w:pos="4320"/>
        <w:tab w:val="right" w:pos="8640"/>
      </w:tabs>
    </w:pPr>
    <w:rPr>
      <w:b/>
      <w:sz w:val="16"/>
    </w:rPr>
  </w:style>
  <w:style w:type="character" w:customStyle="1" w:styleId="FooterChar">
    <w:name w:val="Footer Char"/>
    <w:link w:val="Footer"/>
    <w:locked/>
    <w:rsid w:val="009069AE"/>
    <w:rPr>
      <w:b/>
      <w:sz w:val="16"/>
      <w:lang w:val="en-US" w:eastAsia="en-US" w:bidi="ar-SA"/>
    </w:rPr>
  </w:style>
  <w:style w:type="paragraph" w:styleId="Header">
    <w:name w:val="header"/>
    <w:basedOn w:val="Normal"/>
    <w:link w:val="HeaderChar"/>
    <w:pPr>
      <w:tabs>
        <w:tab w:val="center" w:pos="4320"/>
        <w:tab w:val="right" w:pos="8640"/>
      </w:tabs>
    </w:pPr>
    <w:rPr>
      <w:b/>
      <w:sz w:val="16"/>
    </w:rPr>
  </w:style>
  <w:style w:type="character" w:customStyle="1" w:styleId="HeaderChar">
    <w:name w:val="Header Char"/>
    <w:link w:val="Header"/>
    <w:locked/>
    <w:rsid w:val="009069AE"/>
    <w:rPr>
      <w:b/>
      <w:sz w:val="16"/>
      <w:lang w:val="en-US" w:eastAsia="en-US" w:bidi="ar-SA"/>
    </w:rPr>
  </w:style>
  <w:style w:type="character" w:styleId="Hyperlink">
    <w:name w:val="Hyperlink"/>
    <w:uiPriority w:val="99"/>
    <w:rPr>
      <w:color w:val="0000FF"/>
      <w:u w:val="single"/>
    </w:rPr>
  </w:style>
  <w:style w:type="character" w:styleId="PageNumber">
    <w:name w:val="page number"/>
    <w:basedOn w:val="DefaultParagraphFont"/>
  </w:style>
  <w:style w:type="paragraph" w:styleId="Subtitle">
    <w:name w:val="Subtitle"/>
    <w:basedOn w:val="Normal"/>
    <w:link w:val="SubtitleChar"/>
    <w:qFormat/>
    <w:pPr>
      <w:widowControl w:val="0"/>
      <w:jc w:val="right"/>
    </w:pPr>
    <w:rPr>
      <w:rFonts w:ascii="Arial" w:hAnsi="Arial"/>
      <w:b/>
      <w:sz w:val="28"/>
    </w:rPr>
  </w:style>
  <w:style w:type="character" w:customStyle="1" w:styleId="SubtitleChar">
    <w:name w:val="Subtitle Char"/>
    <w:link w:val="Subtitle"/>
    <w:locked/>
    <w:rsid w:val="009069AE"/>
    <w:rPr>
      <w:rFonts w:ascii="Arial" w:hAnsi="Arial"/>
      <w:b/>
      <w:sz w:val="28"/>
      <w:lang w:val="en-US" w:eastAsia="en-US" w:bidi="ar-SA"/>
    </w:rPr>
  </w:style>
  <w:style w:type="paragraph" w:customStyle="1" w:styleId="TableofContents">
    <w:name w:val="Table of Contents"/>
    <w:basedOn w:val="Normal"/>
    <w:pPr>
      <w:pageBreakBefore/>
      <w:spacing w:after="360"/>
      <w:jc w:val="center"/>
    </w:pPr>
    <w:rPr>
      <w:sz w:val="36"/>
    </w:rPr>
  </w:style>
  <w:style w:type="paragraph" w:customStyle="1" w:styleId="TableText">
    <w:name w:val="Table Text"/>
    <w:pPr>
      <w:widowControl w:val="0"/>
      <w:overflowPunct w:val="0"/>
      <w:autoSpaceDE w:val="0"/>
      <w:autoSpaceDN w:val="0"/>
      <w:adjustRightInd w:val="0"/>
      <w:spacing w:before="40" w:after="40"/>
      <w:textAlignment w:val="baseline"/>
    </w:pPr>
    <w:rPr>
      <w:lang w:eastAsia="en-US"/>
    </w:rPr>
  </w:style>
  <w:style w:type="paragraph" w:styleId="Title">
    <w:name w:val="Title"/>
    <w:basedOn w:val="Normal"/>
    <w:next w:val="Normal"/>
    <w:link w:val="TitleChar"/>
    <w:qFormat/>
    <w:pPr>
      <w:widowControl w:val="0"/>
      <w:overflowPunct/>
      <w:autoSpaceDE/>
      <w:autoSpaceDN/>
      <w:adjustRightInd/>
      <w:jc w:val="right"/>
      <w:textAlignment w:val="auto"/>
    </w:pPr>
    <w:rPr>
      <w:rFonts w:ascii="Arial" w:hAnsi="Arial"/>
      <w:b/>
      <w:sz w:val="36"/>
    </w:rPr>
  </w:style>
  <w:style w:type="character" w:customStyle="1" w:styleId="TitleChar">
    <w:name w:val="Title Char"/>
    <w:link w:val="Title"/>
    <w:locked/>
    <w:rsid w:val="009069AE"/>
    <w:rPr>
      <w:rFonts w:ascii="Arial" w:hAnsi="Arial"/>
      <w:b/>
      <w:sz w:val="36"/>
      <w:lang w:val="en-US" w:eastAsia="en-US" w:bidi="ar-SA"/>
    </w:rPr>
  </w:style>
  <w:style w:type="paragraph" w:styleId="TOC1">
    <w:name w:val="toc 1"/>
    <w:basedOn w:val="Normal"/>
    <w:next w:val="Normal"/>
    <w:autoRedefine/>
    <w:uiPriority w:val="39"/>
    <w:pPr>
      <w:tabs>
        <w:tab w:val="right" w:leader="dot" w:pos="8640"/>
      </w:tabs>
      <w:spacing w:before="120" w:after="120"/>
    </w:pPr>
    <w:rPr>
      <w:b/>
      <w:caps/>
    </w:rPr>
  </w:style>
  <w:style w:type="paragraph" w:styleId="TOC2">
    <w:name w:val="toc 2"/>
    <w:basedOn w:val="Normal"/>
    <w:next w:val="Normal"/>
    <w:autoRedefine/>
    <w:uiPriority w:val="39"/>
    <w:pPr>
      <w:tabs>
        <w:tab w:val="left" w:pos="800"/>
        <w:tab w:val="right" w:leader="dot" w:pos="8640"/>
      </w:tabs>
      <w:ind w:left="200"/>
      <w:jc w:val="center"/>
    </w:pPr>
    <w:rPr>
      <w:b/>
      <w:bCs/>
      <w:smallCaps/>
    </w:rPr>
  </w:style>
  <w:style w:type="paragraph" w:styleId="TOC3">
    <w:name w:val="toc 3"/>
    <w:basedOn w:val="Normal"/>
    <w:next w:val="Normal"/>
    <w:autoRedefine/>
    <w:semiHidden/>
    <w:pPr>
      <w:tabs>
        <w:tab w:val="right" w:leader="dot" w:pos="8640"/>
      </w:tabs>
      <w:ind w:left="400"/>
    </w:pPr>
    <w:rPr>
      <w:i/>
    </w:rPr>
  </w:style>
  <w:style w:type="paragraph" w:styleId="TOC4">
    <w:name w:val="toc 4"/>
    <w:basedOn w:val="Normal"/>
    <w:next w:val="Normal"/>
    <w:autoRedefine/>
    <w:semiHidden/>
    <w:pPr>
      <w:tabs>
        <w:tab w:val="right" w:leader="dot" w:pos="8640"/>
      </w:tabs>
      <w:ind w:left="600"/>
    </w:pPr>
    <w:rPr>
      <w:sz w:val="18"/>
    </w:rPr>
  </w:style>
  <w:style w:type="paragraph" w:styleId="TOC5">
    <w:name w:val="toc 5"/>
    <w:basedOn w:val="Normal"/>
    <w:next w:val="Normal"/>
    <w:autoRedefine/>
    <w:semiHidden/>
    <w:pPr>
      <w:tabs>
        <w:tab w:val="right" w:leader="dot" w:pos="8640"/>
      </w:tabs>
      <w:ind w:left="800"/>
    </w:pPr>
    <w:rPr>
      <w:sz w:val="18"/>
    </w:rPr>
  </w:style>
  <w:style w:type="paragraph" w:styleId="TOC6">
    <w:name w:val="toc 6"/>
    <w:basedOn w:val="Normal"/>
    <w:next w:val="Normal"/>
    <w:autoRedefine/>
    <w:semiHidden/>
    <w:pPr>
      <w:tabs>
        <w:tab w:val="right" w:leader="dot" w:pos="8640"/>
      </w:tabs>
      <w:ind w:left="1000"/>
    </w:pPr>
    <w:rPr>
      <w:sz w:val="18"/>
    </w:rPr>
  </w:style>
  <w:style w:type="paragraph" w:styleId="TOC7">
    <w:name w:val="toc 7"/>
    <w:basedOn w:val="Normal"/>
    <w:next w:val="Normal"/>
    <w:autoRedefine/>
    <w:semiHidden/>
    <w:pPr>
      <w:tabs>
        <w:tab w:val="right" w:leader="dot" w:pos="8640"/>
      </w:tabs>
      <w:ind w:left="1200"/>
    </w:pPr>
    <w:rPr>
      <w:sz w:val="18"/>
    </w:rPr>
  </w:style>
  <w:style w:type="paragraph" w:styleId="TOC8">
    <w:name w:val="toc 8"/>
    <w:basedOn w:val="Normal"/>
    <w:next w:val="Normal"/>
    <w:autoRedefine/>
    <w:semiHidden/>
    <w:pPr>
      <w:tabs>
        <w:tab w:val="right" w:leader="dot" w:pos="8640"/>
      </w:tabs>
      <w:ind w:left="1400"/>
    </w:pPr>
    <w:rPr>
      <w:sz w:val="18"/>
    </w:rPr>
  </w:style>
  <w:style w:type="paragraph" w:styleId="TOC9">
    <w:name w:val="toc 9"/>
    <w:basedOn w:val="Normal"/>
    <w:next w:val="Normal"/>
    <w:autoRedefine/>
    <w:semiHidden/>
    <w:pPr>
      <w:tabs>
        <w:tab w:val="right" w:leader="dot" w:pos="8640"/>
      </w:tabs>
      <w:ind w:left="1600"/>
    </w:pPr>
    <w:rPr>
      <w:sz w:val="18"/>
    </w:rPr>
  </w:style>
  <w:style w:type="paragraph" w:styleId="BodyTextIndent">
    <w:name w:val="Body Text Indent"/>
    <w:basedOn w:val="Normal"/>
    <w:link w:val="BodyTextIndentChar"/>
    <w:pPr>
      <w:overflowPunct/>
      <w:autoSpaceDE/>
      <w:autoSpaceDN/>
      <w:adjustRightInd/>
      <w:ind w:left="144"/>
      <w:textAlignment w:val="auto"/>
    </w:pPr>
    <w:rPr>
      <w:sz w:val="22"/>
      <w:szCs w:val="24"/>
    </w:rPr>
  </w:style>
  <w:style w:type="character" w:customStyle="1" w:styleId="BodyTextIndentChar">
    <w:name w:val="Body Text Indent Char"/>
    <w:link w:val="BodyTextIndent"/>
    <w:semiHidden/>
    <w:locked/>
    <w:rsid w:val="009069AE"/>
    <w:rPr>
      <w:sz w:val="22"/>
      <w:szCs w:val="24"/>
      <w:lang w:val="en-US" w:eastAsia="en-US" w:bidi="ar-SA"/>
    </w:rPr>
  </w:style>
  <w:style w:type="paragraph" w:customStyle="1" w:styleId="DocControlHeading">
    <w:name w:val="DocControlHeading"/>
    <w:basedOn w:val="Heading1"/>
    <w:pPr>
      <w:numPr>
        <w:numId w:val="0"/>
      </w:numPr>
      <w:ind w:left="-360"/>
    </w:pPr>
  </w:style>
  <w:style w:type="paragraph" w:customStyle="1" w:styleId="DocControlHeading2">
    <w:name w:val="DocControlHeading2"/>
    <w:basedOn w:val="Heading2"/>
    <w:pPr>
      <w:numPr>
        <w:ilvl w:val="0"/>
        <w:numId w:val="0"/>
      </w:numPr>
      <w:spacing w:after="120"/>
      <w:ind w:left="-360"/>
    </w:pPr>
  </w:style>
  <w:style w:type="paragraph" w:customStyle="1" w:styleId="Paragraph">
    <w:name w:val="Paragraph"/>
    <w:basedOn w:val="Normal"/>
    <w:link w:val="ParagraphChar"/>
    <w:pPr>
      <w:spacing w:before="80"/>
      <w:jc w:val="both"/>
    </w:pPr>
  </w:style>
  <w:style w:type="character" w:customStyle="1" w:styleId="ParagraphChar">
    <w:name w:val="Paragraph Char"/>
    <w:link w:val="Paragraph"/>
    <w:locked/>
    <w:rsid w:val="009069AE"/>
    <w:rPr>
      <w:lang w:val="en-US" w:eastAsia="en-US" w:bidi="ar-SA"/>
    </w:rPr>
  </w:style>
  <w:style w:type="paragraph" w:customStyle="1" w:styleId="ListAlpa">
    <w:name w:val="List Alpa"/>
    <w:basedOn w:val="Paragraph"/>
    <w:pPr>
      <w:numPr>
        <w:numId w:val="11"/>
      </w:numPr>
    </w:pPr>
  </w:style>
  <w:style w:type="paragraph" w:customStyle="1" w:styleId="SubListNumber">
    <w:name w:val="Sub List Number"/>
    <w:basedOn w:val="ListAlpa"/>
    <w:pPr>
      <w:numPr>
        <w:numId w:val="12"/>
      </w:numPr>
      <w:tabs>
        <w:tab w:val="num" w:pos="72"/>
      </w:tabs>
      <w:ind w:left="72" w:hanging="432"/>
    </w:pPr>
  </w:style>
  <w:style w:type="paragraph" w:styleId="ListBullet">
    <w:name w:val="List Bullet"/>
    <w:basedOn w:val="Normal"/>
    <w:autoRedefine/>
    <w:rsid w:val="007957FF"/>
    <w:pPr>
      <w:jc w:val="center"/>
    </w:pPr>
    <w:rPr>
      <w:b/>
      <w:bCs/>
    </w:rPr>
  </w:style>
  <w:style w:type="character" w:customStyle="1" w:styleId="Heading1Char1">
    <w:name w:val="Heading 1 Char1"/>
    <w:locked/>
    <w:rsid w:val="009069AE"/>
    <w:rPr>
      <w:rFonts w:cs="Times New Roman"/>
      <w:b/>
      <w:kern w:val="28"/>
      <w:sz w:val="36"/>
    </w:rPr>
  </w:style>
  <w:style w:type="character" w:customStyle="1" w:styleId="Heading2Char1">
    <w:name w:val="Heading 2 Char1"/>
    <w:locked/>
    <w:rsid w:val="009069AE"/>
    <w:rPr>
      <w:rFonts w:cs="Times New Roman"/>
      <w:b/>
      <w:sz w:val="28"/>
    </w:rPr>
  </w:style>
  <w:style w:type="character" w:customStyle="1" w:styleId="Heading4Char1">
    <w:name w:val="Heading 4 Char1"/>
    <w:aliases w:val="Heading 4 Char Char Char1"/>
    <w:locked/>
    <w:rsid w:val="009069AE"/>
    <w:rPr>
      <w:rFonts w:cs="Times New Roman"/>
      <w:b/>
      <w:sz w:val="24"/>
    </w:rPr>
  </w:style>
  <w:style w:type="character" w:customStyle="1" w:styleId="Heading5Char1">
    <w:name w:val="Heading 5 Char1"/>
    <w:locked/>
    <w:rsid w:val="009069AE"/>
    <w:rPr>
      <w:rFonts w:cs="Times New Roman"/>
      <w:b/>
    </w:rPr>
  </w:style>
  <w:style w:type="character" w:customStyle="1" w:styleId="Heading6Char1">
    <w:name w:val="Heading 6 Char1"/>
    <w:locked/>
    <w:rsid w:val="009069AE"/>
    <w:rPr>
      <w:rFonts w:cs="Times New Roman"/>
      <w:i/>
    </w:rPr>
  </w:style>
  <w:style w:type="character" w:customStyle="1" w:styleId="Heading7Char1">
    <w:name w:val="Heading 7 Char1"/>
    <w:locked/>
    <w:rsid w:val="009069AE"/>
    <w:rPr>
      <w:rFonts w:cs="Times New Roman"/>
    </w:rPr>
  </w:style>
  <w:style w:type="character" w:customStyle="1" w:styleId="Heading8Char1">
    <w:name w:val="Heading 8 Char1"/>
    <w:locked/>
    <w:rsid w:val="009069AE"/>
    <w:rPr>
      <w:rFonts w:cs="Times New Roman"/>
      <w:i/>
    </w:rPr>
  </w:style>
  <w:style w:type="character" w:customStyle="1" w:styleId="Heading9Char1">
    <w:name w:val="Heading 9 Char1"/>
    <w:locked/>
    <w:rsid w:val="009069AE"/>
    <w:rPr>
      <w:rFonts w:cs="Times New Roman"/>
      <w:i/>
      <w:sz w:val="18"/>
    </w:rPr>
  </w:style>
  <w:style w:type="character" w:customStyle="1" w:styleId="FooterChar1">
    <w:name w:val="Footer Char1"/>
    <w:locked/>
    <w:rsid w:val="009069AE"/>
    <w:rPr>
      <w:rFonts w:cs="Times New Roman"/>
      <w:b/>
      <w:sz w:val="16"/>
      <w:lang w:val="en-US" w:eastAsia="en-US" w:bidi="ar-SA"/>
    </w:rPr>
  </w:style>
  <w:style w:type="character" w:customStyle="1" w:styleId="HeaderChar1">
    <w:name w:val="Header Char1"/>
    <w:locked/>
    <w:rsid w:val="009069AE"/>
    <w:rPr>
      <w:rFonts w:cs="Times New Roman"/>
      <w:b/>
      <w:sz w:val="16"/>
      <w:lang w:val="en-US" w:eastAsia="en-US" w:bidi="ar-SA"/>
    </w:rPr>
  </w:style>
  <w:style w:type="character" w:customStyle="1" w:styleId="TitleChar1">
    <w:name w:val="Title Char1"/>
    <w:locked/>
    <w:rsid w:val="009069AE"/>
    <w:rPr>
      <w:rFonts w:ascii="Arial" w:hAnsi="Arial" w:cs="Times New Roman"/>
      <w:b/>
      <w:sz w:val="36"/>
      <w:lang w:val="en-US" w:eastAsia="en-US" w:bidi="ar-SA"/>
    </w:rPr>
  </w:style>
  <w:style w:type="table" w:styleId="TableGrid">
    <w:name w:val="Table Grid"/>
    <w:basedOn w:val="TableNormal"/>
    <w:rsid w:val="009069AE"/>
    <w:pPr>
      <w:overflowPunct w:val="0"/>
      <w:autoSpaceDE w:val="0"/>
      <w:autoSpaceDN w:val="0"/>
      <w:adjustRightInd w:val="0"/>
      <w:textAlignment w:val="baseline"/>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069AE"/>
    <w:rPr>
      <w:b/>
      <w:bCs/>
    </w:rPr>
  </w:style>
  <w:style w:type="paragraph" w:styleId="BalloonText">
    <w:name w:val="Balloon Text"/>
    <w:basedOn w:val="Normal"/>
    <w:link w:val="BalloonTextChar"/>
    <w:semiHidden/>
    <w:rsid w:val="009069AE"/>
    <w:rPr>
      <w:rFonts w:ascii="Tahoma" w:hAnsi="Tahoma" w:cs="Tahoma"/>
      <w:sz w:val="16"/>
      <w:szCs w:val="16"/>
    </w:rPr>
  </w:style>
  <w:style w:type="character" w:customStyle="1" w:styleId="BalloonTextChar">
    <w:name w:val="Balloon Text Char"/>
    <w:link w:val="BalloonText"/>
    <w:semiHidden/>
    <w:locked/>
    <w:rsid w:val="009069AE"/>
    <w:rPr>
      <w:rFonts w:ascii="Tahoma" w:hAnsi="Tahoma" w:cs="Tahoma"/>
      <w:sz w:val="16"/>
      <w:szCs w:val="16"/>
      <w:lang w:val="en-US" w:eastAsia="en-US" w:bidi="ar-SA"/>
    </w:rPr>
  </w:style>
  <w:style w:type="paragraph" w:styleId="CommentText">
    <w:name w:val="annotation text"/>
    <w:basedOn w:val="Normal"/>
    <w:link w:val="CommentTextChar"/>
    <w:semiHidden/>
    <w:rsid w:val="009069AE"/>
  </w:style>
  <w:style w:type="character" w:customStyle="1" w:styleId="CommentTextChar">
    <w:name w:val="Comment Text Char"/>
    <w:link w:val="CommentText"/>
    <w:semiHidden/>
    <w:locked/>
    <w:rsid w:val="009069AE"/>
    <w:rPr>
      <w:lang w:val="en-US" w:eastAsia="en-US" w:bidi="ar-SA"/>
    </w:rPr>
  </w:style>
  <w:style w:type="paragraph" w:styleId="CommentSubject">
    <w:name w:val="annotation subject"/>
    <w:basedOn w:val="CommentText"/>
    <w:next w:val="CommentText"/>
    <w:link w:val="CommentSubjectChar"/>
    <w:semiHidden/>
    <w:rsid w:val="009069AE"/>
    <w:rPr>
      <w:b/>
      <w:bCs/>
    </w:rPr>
  </w:style>
  <w:style w:type="character" w:customStyle="1" w:styleId="CommentSubjectChar">
    <w:name w:val="Comment Subject Char"/>
    <w:link w:val="CommentSubject"/>
    <w:semiHidden/>
    <w:locked/>
    <w:rsid w:val="009069AE"/>
    <w:rPr>
      <w:b/>
      <w:bCs/>
      <w:lang w:val="en-US" w:eastAsia="en-US" w:bidi="ar-SA"/>
    </w:rPr>
  </w:style>
  <w:style w:type="paragraph" w:styleId="FootnoteText">
    <w:name w:val="footnote text"/>
    <w:basedOn w:val="Normal"/>
    <w:link w:val="FootnoteTextChar"/>
    <w:semiHidden/>
    <w:rsid w:val="009069AE"/>
  </w:style>
  <w:style w:type="character" w:customStyle="1" w:styleId="FootnoteTextChar">
    <w:name w:val="Footnote Text Char"/>
    <w:link w:val="FootnoteText"/>
    <w:semiHidden/>
    <w:locked/>
    <w:rsid w:val="009069AE"/>
    <w:rPr>
      <w:lang w:val="en-US" w:eastAsia="en-US" w:bidi="ar-SA"/>
    </w:rPr>
  </w:style>
  <w:style w:type="character" w:styleId="FootnoteReference">
    <w:name w:val="footnote reference"/>
    <w:semiHidden/>
    <w:rsid w:val="009069AE"/>
    <w:rPr>
      <w:rFonts w:cs="Times New Roman"/>
      <w:vertAlign w:val="superscript"/>
    </w:rPr>
  </w:style>
  <w:style w:type="character" w:customStyle="1" w:styleId="style5">
    <w:name w:val="style5"/>
    <w:rsid w:val="009069AE"/>
    <w:rPr>
      <w:rFonts w:cs="Times New Roman"/>
    </w:rPr>
  </w:style>
  <w:style w:type="paragraph" w:styleId="ListParagraph">
    <w:name w:val="List Paragraph"/>
    <w:basedOn w:val="Normal"/>
    <w:qFormat/>
    <w:rsid w:val="009069AE"/>
    <w:pPr>
      <w:overflowPunct/>
      <w:autoSpaceDE/>
      <w:autoSpaceDN/>
      <w:adjustRightInd/>
      <w:spacing w:after="200" w:line="276" w:lineRule="auto"/>
      <w:ind w:left="720"/>
      <w:contextualSpacing/>
      <w:textAlignment w:val="auto"/>
    </w:pPr>
    <w:rPr>
      <w:rFonts w:ascii="Calibri" w:hAnsi="Calibri"/>
      <w:sz w:val="22"/>
      <w:szCs w:val="22"/>
    </w:rPr>
  </w:style>
  <w:style w:type="character" w:customStyle="1" w:styleId="style21">
    <w:name w:val="style21"/>
    <w:rsid w:val="009069AE"/>
    <w:rPr>
      <w:rFonts w:ascii="Arial" w:hAnsi="Arial" w:cs="Arial"/>
    </w:rPr>
  </w:style>
  <w:style w:type="character" w:styleId="CommentReference">
    <w:name w:val="annotation reference"/>
    <w:semiHidden/>
    <w:rsid w:val="002A78E4"/>
    <w:rPr>
      <w:sz w:val="16"/>
      <w:szCs w:val="16"/>
    </w:rPr>
  </w:style>
  <w:style w:type="paragraph" w:styleId="TOCHeading">
    <w:name w:val="TOC Heading"/>
    <w:basedOn w:val="Heading1"/>
    <w:next w:val="Normal"/>
    <w:uiPriority w:val="39"/>
    <w:unhideWhenUsed/>
    <w:qFormat/>
    <w:rsid w:val="00674667"/>
    <w:pPr>
      <w:keepLines/>
      <w:pageBreakBefore w:val="0"/>
      <w:numPr>
        <w:numId w:val="0"/>
      </w:numPr>
      <w:pBdr>
        <w:top w:val="none" w:sz="0" w:space="0" w:color="auto"/>
        <w:left w:val="none" w:sz="0" w:space="0" w:color="auto"/>
        <w:bottom w:val="none" w:sz="0" w:space="0" w:color="auto"/>
        <w:right w:val="none" w:sz="0" w:space="0" w:color="auto"/>
      </w:pBdr>
      <w:overflowPunct/>
      <w:autoSpaceDE/>
      <w:autoSpaceDN/>
      <w:adjustRightInd/>
      <w:spacing w:after="0" w:line="259" w:lineRule="auto"/>
      <w:textAlignment w:val="auto"/>
      <w:outlineLvl w:val="9"/>
    </w:pPr>
    <w:rPr>
      <w:rFonts w:asciiTheme="majorHAnsi" w:eastAsiaTheme="majorEastAsia" w:hAnsiTheme="majorHAnsi" w:cstheme="majorBidi"/>
      <w:b w:val="0"/>
      <w:color w:val="2F5496" w:themeColor="accent1" w:themeShade="BF"/>
      <w:kern w:val="0"/>
      <w:sz w:val="32"/>
      <w:szCs w:val="32"/>
    </w:rPr>
  </w:style>
  <w:style w:type="paragraph" w:styleId="Revision">
    <w:name w:val="Revision"/>
    <w:hidden/>
    <w:uiPriority w:val="99"/>
    <w:semiHidden/>
    <w:rsid w:val="000675B4"/>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header" Target="header1.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CS4311-spring-2020/pick-tool-team06-team-404/blob/master/doc/SRSv7.pdf"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footer" Target="footer1.xml"/><Relationship Id="rId3"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S:\Course%20Documents\Rational%20RequisitePro\ReqProFall01\SR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SRS</Template>
  <TotalTime>0</TotalTime>
  <Pages>54</Pages>
  <Words>6717</Words>
  <Characters>38292</Characters>
  <Application>Microsoft Office Word</Application>
  <DocSecurity>0</DocSecurity>
  <Lines>319</Lines>
  <Paragraphs>89</Paragraphs>
  <ScaleCrop>false</ScaleCrop>
  <Company>&lt;Enter team name here&gt;</Company>
  <LinksUpToDate>false</LinksUpToDate>
  <CharactersWithSpaces>44920</CharactersWithSpaces>
  <SharedDoc>false</SharedDoc>
  <HLinks>
    <vt:vector size="216" baseType="variant">
      <vt:variant>
        <vt:i4>2031683</vt:i4>
      </vt:variant>
      <vt:variant>
        <vt:i4>213</vt:i4>
      </vt:variant>
      <vt:variant>
        <vt:i4>0</vt:i4>
      </vt:variant>
      <vt:variant>
        <vt:i4>5</vt:i4>
      </vt:variant>
      <vt:variant>
        <vt:lpwstr>https://github.com/CS4311-spring-2020/pick-tool-team06-team-404/blob/master/doc/SRSv7.pdf</vt:lpwstr>
      </vt:variant>
      <vt:variant>
        <vt:lpwstr/>
      </vt:variant>
      <vt:variant>
        <vt:i4>1703996</vt:i4>
      </vt:variant>
      <vt:variant>
        <vt:i4>206</vt:i4>
      </vt:variant>
      <vt:variant>
        <vt:i4>0</vt:i4>
      </vt:variant>
      <vt:variant>
        <vt:i4>5</vt:i4>
      </vt:variant>
      <vt:variant>
        <vt:lpwstr/>
      </vt:variant>
      <vt:variant>
        <vt:lpwstr>_Toc38970260</vt:lpwstr>
      </vt:variant>
      <vt:variant>
        <vt:i4>1245247</vt:i4>
      </vt:variant>
      <vt:variant>
        <vt:i4>200</vt:i4>
      </vt:variant>
      <vt:variant>
        <vt:i4>0</vt:i4>
      </vt:variant>
      <vt:variant>
        <vt:i4>5</vt:i4>
      </vt:variant>
      <vt:variant>
        <vt:lpwstr/>
      </vt:variant>
      <vt:variant>
        <vt:lpwstr>_Toc38970259</vt:lpwstr>
      </vt:variant>
      <vt:variant>
        <vt:i4>1179711</vt:i4>
      </vt:variant>
      <vt:variant>
        <vt:i4>194</vt:i4>
      </vt:variant>
      <vt:variant>
        <vt:i4>0</vt:i4>
      </vt:variant>
      <vt:variant>
        <vt:i4>5</vt:i4>
      </vt:variant>
      <vt:variant>
        <vt:lpwstr/>
      </vt:variant>
      <vt:variant>
        <vt:lpwstr>_Toc38970258</vt:lpwstr>
      </vt:variant>
      <vt:variant>
        <vt:i4>1900607</vt:i4>
      </vt:variant>
      <vt:variant>
        <vt:i4>188</vt:i4>
      </vt:variant>
      <vt:variant>
        <vt:i4>0</vt:i4>
      </vt:variant>
      <vt:variant>
        <vt:i4>5</vt:i4>
      </vt:variant>
      <vt:variant>
        <vt:lpwstr/>
      </vt:variant>
      <vt:variant>
        <vt:lpwstr>_Toc38970257</vt:lpwstr>
      </vt:variant>
      <vt:variant>
        <vt:i4>1835071</vt:i4>
      </vt:variant>
      <vt:variant>
        <vt:i4>182</vt:i4>
      </vt:variant>
      <vt:variant>
        <vt:i4>0</vt:i4>
      </vt:variant>
      <vt:variant>
        <vt:i4>5</vt:i4>
      </vt:variant>
      <vt:variant>
        <vt:lpwstr/>
      </vt:variant>
      <vt:variant>
        <vt:lpwstr>_Toc38970256</vt:lpwstr>
      </vt:variant>
      <vt:variant>
        <vt:i4>2031679</vt:i4>
      </vt:variant>
      <vt:variant>
        <vt:i4>176</vt:i4>
      </vt:variant>
      <vt:variant>
        <vt:i4>0</vt:i4>
      </vt:variant>
      <vt:variant>
        <vt:i4>5</vt:i4>
      </vt:variant>
      <vt:variant>
        <vt:lpwstr/>
      </vt:variant>
      <vt:variant>
        <vt:lpwstr>_Toc38970255</vt:lpwstr>
      </vt:variant>
      <vt:variant>
        <vt:i4>1966143</vt:i4>
      </vt:variant>
      <vt:variant>
        <vt:i4>170</vt:i4>
      </vt:variant>
      <vt:variant>
        <vt:i4>0</vt:i4>
      </vt:variant>
      <vt:variant>
        <vt:i4>5</vt:i4>
      </vt:variant>
      <vt:variant>
        <vt:lpwstr/>
      </vt:variant>
      <vt:variant>
        <vt:lpwstr>_Toc38970254</vt:lpwstr>
      </vt:variant>
      <vt:variant>
        <vt:i4>1638463</vt:i4>
      </vt:variant>
      <vt:variant>
        <vt:i4>164</vt:i4>
      </vt:variant>
      <vt:variant>
        <vt:i4>0</vt:i4>
      </vt:variant>
      <vt:variant>
        <vt:i4>5</vt:i4>
      </vt:variant>
      <vt:variant>
        <vt:lpwstr/>
      </vt:variant>
      <vt:variant>
        <vt:lpwstr>_Toc38970253</vt:lpwstr>
      </vt:variant>
      <vt:variant>
        <vt:i4>1572927</vt:i4>
      </vt:variant>
      <vt:variant>
        <vt:i4>158</vt:i4>
      </vt:variant>
      <vt:variant>
        <vt:i4>0</vt:i4>
      </vt:variant>
      <vt:variant>
        <vt:i4>5</vt:i4>
      </vt:variant>
      <vt:variant>
        <vt:lpwstr/>
      </vt:variant>
      <vt:variant>
        <vt:lpwstr>_Toc38970252</vt:lpwstr>
      </vt:variant>
      <vt:variant>
        <vt:i4>1769535</vt:i4>
      </vt:variant>
      <vt:variant>
        <vt:i4>152</vt:i4>
      </vt:variant>
      <vt:variant>
        <vt:i4>0</vt:i4>
      </vt:variant>
      <vt:variant>
        <vt:i4>5</vt:i4>
      </vt:variant>
      <vt:variant>
        <vt:lpwstr/>
      </vt:variant>
      <vt:variant>
        <vt:lpwstr>_Toc38970251</vt:lpwstr>
      </vt:variant>
      <vt:variant>
        <vt:i4>1703999</vt:i4>
      </vt:variant>
      <vt:variant>
        <vt:i4>146</vt:i4>
      </vt:variant>
      <vt:variant>
        <vt:i4>0</vt:i4>
      </vt:variant>
      <vt:variant>
        <vt:i4>5</vt:i4>
      </vt:variant>
      <vt:variant>
        <vt:lpwstr/>
      </vt:variant>
      <vt:variant>
        <vt:lpwstr>_Toc38970250</vt:lpwstr>
      </vt:variant>
      <vt:variant>
        <vt:i4>1245246</vt:i4>
      </vt:variant>
      <vt:variant>
        <vt:i4>140</vt:i4>
      </vt:variant>
      <vt:variant>
        <vt:i4>0</vt:i4>
      </vt:variant>
      <vt:variant>
        <vt:i4>5</vt:i4>
      </vt:variant>
      <vt:variant>
        <vt:lpwstr/>
      </vt:variant>
      <vt:variant>
        <vt:lpwstr>_Toc38970249</vt:lpwstr>
      </vt:variant>
      <vt:variant>
        <vt:i4>1179710</vt:i4>
      </vt:variant>
      <vt:variant>
        <vt:i4>134</vt:i4>
      </vt:variant>
      <vt:variant>
        <vt:i4>0</vt:i4>
      </vt:variant>
      <vt:variant>
        <vt:i4>5</vt:i4>
      </vt:variant>
      <vt:variant>
        <vt:lpwstr/>
      </vt:variant>
      <vt:variant>
        <vt:lpwstr>_Toc38970248</vt:lpwstr>
      </vt:variant>
      <vt:variant>
        <vt:i4>1900606</vt:i4>
      </vt:variant>
      <vt:variant>
        <vt:i4>128</vt:i4>
      </vt:variant>
      <vt:variant>
        <vt:i4>0</vt:i4>
      </vt:variant>
      <vt:variant>
        <vt:i4>5</vt:i4>
      </vt:variant>
      <vt:variant>
        <vt:lpwstr/>
      </vt:variant>
      <vt:variant>
        <vt:lpwstr>_Toc38970247</vt:lpwstr>
      </vt:variant>
      <vt:variant>
        <vt:i4>1835070</vt:i4>
      </vt:variant>
      <vt:variant>
        <vt:i4>122</vt:i4>
      </vt:variant>
      <vt:variant>
        <vt:i4>0</vt:i4>
      </vt:variant>
      <vt:variant>
        <vt:i4>5</vt:i4>
      </vt:variant>
      <vt:variant>
        <vt:lpwstr/>
      </vt:variant>
      <vt:variant>
        <vt:lpwstr>_Toc38970246</vt:lpwstr>
      </vt:variant>
      <vt:variant>
        <vt:i4>2031678</vt:i4>
      </vt:variant>
      <vt:variant>
        <vt:i4>116</vt:i4>
      </vt:variant>
      <vt:variant>
        <vt:i4>0</vt:i4>
      </vt:variant>
      <vt:variant>
        <vt:i4>5</vt:i4>
      </vt:variant>
      <vt:variant>
        <vt:lpwstr/>
      </vt:variant>
      <vt:variant>
        <vt:lpwstr>_Toc38970245</vt:lpwstr>
      </vt:variant>
      <vt:variant>
        <vt:i4>1966142</vt:i4>
      </vt:variant>
      <vt:variant>
        <vt:i4>110</vt:i4>
      </vt:variant>
      <vt:variant>
        <vt:i4>0</vt:i4>
      </vt:variant>
      <vt:variant>
        <vt:i4>5</vt:i4>
      </vt:variant>
      <vt:variant>
        <vt:lpwstr/>
      </vt:variant>
      <vt:variant>
        <vt:lpwstr>_Toc38970244</vt:lpwstr>
      </vt:variant>
      <vt:variant>
        <vt:i4>1638462</vt:i4>
      </vt:variant>
      <vt:variant>
        <vt:i4>104</vt:i4>
      </vt:variant>
      <vt:variant>
        <vt:i4>0</vt:i4>
      </vt:variant>
      <vt:variant>
        <vt:i4>5</vt:i4>
      </vt:variant>
      <vt:variant>
        <vt:lpwstr/>
      </vt:variant>
      <vt:variant>
        <vt:lpwstr>_Toc38970243</vt:lpwstr>
      </vt:variant>
      <vt:variant>
        <vt:i4>1572926</vt:i4>
      </vt:variant>
      <vt:variant>
        <vt:i4>98</vt:i4>
      </vt:variant>
      <vt:variant>
        <vt:i4>0</vt:i4>
      </vt:variant>
      <vt:variant>
        <vt:i4>5</vt:i4>
      </vt:variant>
      <vt:variant>
        <vt:lpwstr/>
      </vt:variant>
      <vt:variant>
        <vt:lpwstr>_Toc38970242</vt:lpwstr>
      </vt:variant>
      <vt:variant>
        <vt:i4>1769534</vt:i4>
      </vt:variant>
      <vt:variant>
        <vt:i4>92</vt:i4>
      </vt:variant>
      <vt:variant>
        <vt:i4>0</vt:i4>
      </vt:variant>
      <vt:variant>
        <vt:i4>5</vt:i4>
      </vt:variant>
      <vt:variant>
        <vt:lpwstr/>
      </vt:variant>
      <vt:variant>
        <vt:lpwstr>_Toc38970241</vt:lpwstr>
      </vt:variant>
      <vt:variant>
        <vt:i4>1703998</vt:i4>
      </vt:variant>
      <vt:variant>
        <vt:i4>86</vt:i4>
      </vt:variant>
      <vt:variant>
        <vt:i4>0</vt:i4>
      </vt:variant>
      <vt:variant>
        <vt:i4>5</vt:i4>
      </vt:variant>
      <vt:variant>
        <vt:lpwstr/>
      </vt:variant>
      <vt:variant>
        <vt:lpwstr>_Toc38970240</vt:lpwstr>
      </vt:variant>
      <vt:variant>
        <vt:i4>1245241</vt:i4>
      </vt:variant>
      <vt:variant>
        <vt:i4>80</vt:i4>
      </vt:variant>
      <vt:variant>
        <vt:i4>0</vt:i4>
      </vt:variant>
      <vt:variant>
        <vt:i4>5</vt:i4>
      </vt:variant>
      <vt:variant>
        <vt:lpwstr/>
      </vt:variant>
      <vt:variant>
        <vt:lpwstr>_Toc38970239</vt:lpwstr>
      </vt:variant>
      <vt:variant>
        <vt:i4>1179705</vt:i4>
      </vt:variant>
      <vt:variant>
        <vt:i4>74</vt:i4>
      </vt:variant>
      <vt:variant>
        <vt:i4>0</vt:i4>
      </vt:variant>
      <vt:variant>
        <vt:i4>5</vt:i4>
      </vt:variant>
      <vt:variant>
        <vt:lpwstr/>
      </vt:variant>
      <vt:variant>
        <vt:lpwstr>_Toc38970238</vt:lpwstr>
      </vt:variant>
      <vt:variant>
        <vt:i4>1900601</vt:i4>
      </vt:variant>
      <vt:variant>
        <vt:i4>68</vt:i4>
      </vt:variant>
      <vt:variant>
        <vt:i4>0</vt:i4>
      </vt:variant>
      <vt:variant>
        <vt:i4>5</vt:i4>
      </vt:variant>
      <vt:variant>
        <vt:lpwstr/>
      </vt:variant>
      <vt:variant>
        <vt:lpwstr>_Toc38970237</vt:lpwstr>
      </vt:variant>
      <vt:variant>
        <vt:i4>1835065</vt:i4>
      </vt:variant>
      <vt:variant>
        <vt:i4>62</vt:i4>
      </vt:variant>
      <vt:variant>
        <vt:i4>0</vt:i4>
      </vt:variant>
      <vt:variant>
        <vt:i4>5</vt:i4>
      </vt:variant>
      <vt:variant>
        <vt:lpwstr/>
      </vt:variant>
      <vt:variant>
        <vt:lpwstr>_Toc38970236</vt:lpwstr>
      </vt:variant>
      <vt:variant>
        <vt:i4>2031673</vt:i4>
      </vt:variant>
      <vt:variant>
        <vt:i4>56</vt:i4>
      </vt:variant>
      <vt:variant>
        <vt:i4>0</vt:i4>
      </vt:variant>
      <vt:variant>
        <vt:i4>5</vt:i4>
      </vt:variant>
      <vt:variant>
        <vt:lpwstr/>
      </vt:variant>
      <vt:variant>
        <vt:lpwstr>_Toc38970235</vt:lpwstr>
      </vt:variant>
      <vt:variant>
        <vt:i4>1966137</vt:i4>
      </vt:variant>
      <vt:variant>
        <vt:i4>50</vt:i4>
      </vt:variant>
      <vt:variant>
        <vt:i4>0</vt:i4>
      </vt:variant>
      <vt:variant>
        <vt:i4>5</vt:i4>
      </vt:variant>
      <vt:variant>
        <vt:lpwstr/>
      </vt:variant>
      <vt:variant>
        <vt:lpwstr>_Toc38970234</vt:lpwstr>
      </vt:variant>
      <vt:variant>
        <vt:i4>1638457</vt:i4>
      </vt:variant>
      <vt:variant>
        <vt:i4>44</vt:i4>
      </vt:variant>
      <vt:variant>
        <vt:i4>0</vt:i4>
      </vt:variant>
      <vt:variant>
        <vt:i4>5</vt:i4>
      </vt:variant>
      <vt:variant>
        <vt:lpwstr/>
      </vt:variant>
      <vt:variant>
        <vt:lpwstr>_Toc38970233</vt:lpwstr>
      </vt:variant>
      <vt:variant>
        <vt:i4>1572921</vt:i4>
      </vt:variant>
      <vt:variant>
        <vt:i4>38</vt:i4>
      </vt:variant>
      <vt:variant>
        <vt:i4>0</vt:i4>
      </vt:variant>
      <vt:variant>
        <vt:i4>5</vt:i4>
      </vt:variant>
      <vt:variant>
        <vt:lpwstr/>
      </vt:variant>
      <vt:variant>
        <vt:lpwstr>_Toc38970232</vt:lpwstr>
      </vt:variant>
      <vt:variant>
        <vt:i4>1769529</vt:i4>
      </vt:variant>
      <vt:variant>
        <vt:i4>32</vt:i4>
      </vt:variant>
      <vt:variant>
        <vt:i4>0</vt:i4>
      </vt:variant>
      <vt:variant>
        <vt:i4>5</vt:i4>
      </vt:variant>
      <vt:variant>
        <vt:lpwstr/>
      </vt:variant>
      <vt:variant>
        <vt:lpwstr>_Toc38970231</vt:lpwstr>
      </vt:variant>
      <vt:variant>
        <vt:i4>1703993</vt:i4>
      </vt:variant>
      <vt:variant>
        <vt:i4>26</vt:i4>
      </vt:variant>
      <vt:variant>
        <vt:i4>0</vt:i4>
      </vt:variant>
      <vt:variant>
        <vt:i4>5</vt:i4>
      </vt:variant>
      <vt:variant>
        <vt:lpwstr/>
      </vt:variant>
      <vt:variant>
        <vt:lpwstr>_Toc38970230</vt:lpwstr>
      </vt:variant>
      <vt:variant>
        <vt:i4>1245240</vt:i4>
      </vt:variant>
      <vt:variant>
        <vt:i4>20</vt:i4>
      </vt:variant>
      <vt:variant>
        <vt:i4>0</vt:i4>
      </vt:variant>
      <vt:variant>
        <vt:i4>5</vt:i4>
      </vt:variant>
      <vt:variant>
        <vt:lpwstr/>
      </vt:variant>
      <vt:variant>
        <vt:lpwstr>_Toc38970229</vt:lpwstr>
      </vt:variant>
      <vt:variant>
        <vt:i4>1179704</vt:i4>
      </vt:variant>
      <vt:variant>
        <vt:i4>14</vt:i4>
      </vt:variant>
      <vt:variant>
        <vt:i4>0</vt:i4>
      </vt:variant>
      <vt:variant>
        <vt:i4>5</vt:i4>
      </vt:variant>
      <vt:variant>
        <vt:lpwstr/>
      </vt:variant>
      <vt:variant>
        <vt:lpwstr>_Toc38970228</vt:lpwstr>
      </vt:variant>
      <vt:variant>
        <vt:i4>1900600</vt:i4>
      </vt:variant>
      <vt:variant>
        <vt:i4>8</vt:i4>
      </vt:variant>
      <vt:variant>
        <vt:i4>0</vt:i4>
      </vt:variant>
      <vt:variant>
        <vt:i4>5</vt:i4>
      </vt:variant>
      <vt:variant>
        <vt:lpwstr/>
      </vt:variant>
      <vt:variant>
        <vt:lpwstr>_Toc38970227</vt:lpwstr>
      </vt:variant>
      <vt:variant>
        <vt:i4>1835064</vt:i4>
      </vt:variant>
      <vt:variant>
        <vt:i4>2</vt:i4>
      </vt:variant>
      <vt:variant>
        <vt:i4>0</vt:i4>
      </vt:variant>
      <vt:variant>
        <vt:i4>5</vt:i4>
      </vt:variant>
      <vt:variant>
        <vt:lpwstr/>
      </vt:variant>
      <vt:variant>
        <vt:lpwstr>_Toc38970226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&lt;Enter project name here&gt;</dc:subject>
  <dc:creator>leonardo</dc:creator>
  <cp:keywords/>
  <cp:lastModifiedBy>victor vargas</cp:lastModifiedBy>
  <cp:revision>2</cp:revision>
  <cp:lastPrinted>2002-04-23T16:31:00Z</cp:lastPrinted>
  <dcterms:created xsi:type="dcterms:W3CDTF">2020-04-28T18:44:00Z</dcterms:created>
  <dcterms:modified xsi:type="dcterms:W3CDTF">2020-04-28T18:44:00Z</dcterms:modified>
</cp:coreProperties>
</file>